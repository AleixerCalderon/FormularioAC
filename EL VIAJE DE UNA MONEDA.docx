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1C05" w14:textId="77BEC37B" w:rsidR="002D0D93" w:rsidRPr="00042A86" w:rsidRDefault="00B15D0F" w:rsidP="00BB5275">
      <w:pPr>
        <w:pStyle w:val="Ttulo"/>
        <w:spacing w:line="240" w:lineRule="auto"/>
        <w:rPr>
          <w:noProof/>
          <w:lang w:val="es-MX"/>
        </w:rPr>
      </w:pPr>
      <w:r>
        <w:rPr>
          <w:noProof/>
          <w:lang w:val="es-MX"/>
        </w:rPr>
        <w:t>EL VIAJE DE UNA MONEDA</w:t>
      </w:r>
    </w:p>
    <w:p w14:paraId="0E799CF9" w14:textId="3C450F45" w:rsidR="009643BB" w:rsidRPr="00042A86" w:rsidRDefault="009643BB" w:rsidP="00BB5275">
      <w:pPr>
        <w:pStyle w:val="Encabezadodeltextodesugerencia"/>
        <w:spacing w:line="240" w:lineRule="auto"/>
        <w:rPr>
          <w:noProof/>
          <w:lang w:val="es-MX"/>
        </w:rPr>
      </w:pPr>
    </w:p>
    <w:p w14:paraId="2A1C7391" w14:textId="4EE6BB88" w:rsidR="00887B51" w:rsidRPr="00042A86" w:rsidRDefault="00887B51" w:rsidP="00B15D0F">
      <w:pPr>
        <w:pStyle w:val="Textodesugerencia"/>
        <w:spacing w:line="240" w:lineRule="auto"/>
        <w:rPr>
          <w:noProof/>
          <w:lang w:val="es-MX"/>
        </w:rPr>
      </w:pPr>
    </w:p>
    <w:p w14:paraId="208A4736" w14:textId="77777777" w:rsidR="00043B47" w:rsidRPr="00042A86" w:rsidRDefault="00043B47" w:rsidP="00BB5275">
      <w:pPr>
        <w:pStyle w:val="Textodelaportada"/>
        <w:spacing w:line="240" w:lineRule="auto"/>
        <w:rPr>
          <w:noProof/>
          <w:lang w:val="es-MX"/>
        </w:rPr>
      </w:pPr>
    </w:p>
    <w:p w14:paraId="73DAABAB" w14:textId="33ABEFF4" w:rsidR="002D0D93" w:rsidRPr="00042A86" w:rsidRDefault="00B15D0F" w:rsidP="00BB5275">
      <w:pPr>
        <w:pStyle w:val="Subttulo"/>
        <w:spacing w:line="240" w:lineRule="auto"/>
        <w:rPr>
          <w:noProof/>
          <w:lang w:val="es-MX"/>
        </w:rPr>
      </w:pPr>
      <w:r>
        <w:rPr>
          <w:noProof/>
          <w:lang w:val="es-MX"/>
        </w:rPr>
        <w:t>Imaginese si las monedas hablaran, cuantas historias contarian</w:t>
      </w:r>
    </w:p>
    <w:p w14:paraId="26F8C326" w14:textId="38773E87" w:rsidR="00887B51" w:rsidRPr="00042A86" w:rsidRDefault="00887B51" w:rsidP="00BB5275">
      <w:pPr>
        <w:pStyle w:val="Encabezadodeltextodesugerencia"/>
        <w:spacing w:line="240" w:lineRule="auto"/>
        <w:rPr>
          <w:noProof/>
          <w:lang w:val="es-MX"/>
        </w:rPr>
      </w:pPr>
    </w:p>
    <w:p w14:paraId="30633E61" w14:textId="11DBF6AB" w:rsidR="00887B51" w:rsidRPr="00042A86" w:rsidRDefault="00887B51" w:rsidP="00BB5275">
      <w:pPr>
        <w:pStyle w:val="Textodesugerencia"/>
        <w:spacing w:line="240" w:lineRule="auto"/>
        <w:rPr>
          <w:noProof/>
          <w:lang w:val="es-MX"/>
        </w:rPr>
      </w:pPr>
    </w:p>
    <w:p w14:paraId="6A5CE434" w14:textId="77777777" w:rsidR="002D0D93" w:rsidRPr="00042A86" w:rsidRDefault="00887B51" w:rsidP="00BB5275">
      <w:pPr>
        <w:spacing w:line="240" w:lineRule="auto"/>
        <w:ind w:firstLine="0"/>
        <w:jc w:val="center"/>
        <w:rPr>
          <w:b/>
          <w:noProof/>
          <w:lang w:val="es-MX"/>
        </w:rPr>
      </w:pPr>
      <w:r w:rsidRPr="00042A86">
        <w:rPr>
          <w:b/>
          <w:noProof/>
          <w:lang w:val="es-MX" w:bidi="es-ES"/>
        </w:rPr>
        <w:t xml:space="preserve">De </w:t>
      </w:r>
    </w:p>
    <w:p w14:paraId="08AB9E59" w14:textId="6208E2AB" w:rsidR="00AF2876" w:rsidRPr="00042A86" w:rsidRDefault="00B15D0F" w:rsidP="00BB5275">
      <w:pPr>
        <w:pStyle w:val="Autor"/>
        <w:spacing w:line="240" w:lineRule="auto"/>
        <w:rPr>
          <w:noProof/>
          <w:lang w:val="es-MX"/>
        </w:rPr>
      </w:pPr>
      <w:r>
        <w:rPr>
          <w:noProof/>
          <w:lang w:val="es-MX"/>
        </w:rPr>
        <w:t>Aleixer Alvarado Bernal</w:t>
      </w:r>
    </w:p>
    <w:p w14:paraId="3AE66EAF" w14:textId="77777777" w:rsidR="00B61B8E" w:rsidRPr="00042A86" w:rsidRDefault="00B61B8E" w:rsidP="00BB5275">
      <w:pPr>
        <w:pStyle w:val="Sinespaciado"/>
        <w:rPr>
          <w:noProof/>
          <w:sz w:val="8"/>
          <w:lang w:val="es-MX"/>
        </w:rPr>
      </w:pPr>
      <w:r w:rsidRPr="00042A86">
        <w:rPr>
          <w:noProof/>
          <w:sz w:val="8"/>
          <w:szCs w:val="8"/>
          <w:lang w:val="es-MX" w:bidi="es-ES"/>
        </w:rPr>
        <w:br w:type="page"/>
      </w:r>
    </w:p>
    <w:sdt>
      <w:sdtPr>
        <w:rPr>
          <w:noProof/>
          <w:lang w:val="es-MX"/>
        </w:rPr>
        <w:id w:val="1648473751"/>
        <w:placeholder>
          <w:docPart w:val="6A4E9FB983AC478182403145D97DE27D"/>
        </w:placeholder>
        <w:temporary/>
        <w:showingPlcHdr/>
        <w15:appearance w15:val="hidden"/>
      </w:sdtPr>
      <w:sdtEndPr/>
      <w:sdtContent>
        <w:p w14:paraId="35310BD0" w14:textId="3AD78566" w:rsidR="00B61B8E" w:rsidRPr="00042A86" w:rsidRDefault="00B61B8E" w:rsidP="00BB5275">
          <w:pPr>
            <w:spacing w:line="240" w:lineRule="auto"/>
            <w:rPr>
              <w:noProof/>
              <w:lang w:val="es-MX"/>
            </w:rPr>
          </w:pPr>
          <w:r w:rsidRPr="00042A86">
            <w:rPr>
              <w:noProof/>
              <w:lang w:val="es-MX" w:bidi="es-ES"/>
            </w:rPr>
            <w:t>© Copyright (escriba el año de publicación). (Escriba el nombre del autor o de la editorial). Todos los derechos reservados.</w:t>
          </w:r>
        </w:p>
        <w:p w14:paraId="359EF50B" w14:textId="7BE168A6" w:rsidR="00B61B8E" w:rsidRPr="00042A86" w:rsidRDefault="00B61B8E" w:rsidP="00BB5275">
          <w:pPr>
            <w:spacing w:line="240" w:lineRule="auto"/>
            <w:rPr>
              <w:noProof/>
              <w:lang w:val="es-MX"/>
            </w:rPr>
          </w:pPr>
          <w:r w:rsidRPr="00042A86">
            <w:rPr>
              <w:noProof/>
              <w:lang w:val="es-MX" w:bidi="es-ES"/>
            </w:rPr>
            <w:t>Es ilegal reproducir, copiar o difundir cualquier parte de este documento en formato digital o en papel. Está totalmente prohibido registrar esta publicación.</w:t>
          </w:r>
        </w:p>
      </w:sdtContent>
    </w:sdt>
    <w:p w14:paraId="2E2B6F9A" w14:textId="77777777" w:rsidR="00B61B8E" w:rsidRPr="00042A86" w:rsidRDefault="00B61B8E" w:rsidP="00BB5275">
      <w:pPr>
        <w:spacing w:line="240" w:lineRule="auto"/>
        <w:rPr>
          <w:noProof/>
          <w:lang w:val="es-MX"/>
        </w:rPr>
      </w:pPr>
    </w:p>
    <w:p w14:paraId="53654128" w14:textId="77777777" w:rsidR="00B61B8E" w:rsidRPr="00042A86" w:rsidRDefault="00AF2876" w:rsidP="00BB5275">
      <w:pPr>
        <w:spacing w:line="240" w:lineRule="auto"/>
        <w:rPr>
          <w:noProof/>
          <w:lang w:val="es-MX"/>
        </w:rPr>
      </w:pPr>
      <w:r w:rsidRPr="00042A86">
        <w:rPr>
          <w:noProof/>
          <w:lang w:val="es-MX" w:bidi="es-ES"/>
        </w:rPr>
        <w:br w:type="page"/>
      </w:r>
    </w:p>
    <w:p w14:paraId="6E81900B" w14:textId="174DE145" w:rsidR="004C7801" w:rsidRPr="00042A86" w:rsidRDefault="00785ACB" w:rsidP="00BB5275">
      <w:pPr>
        <w:spacing w:line="240" w:lineRule="auto"/>
        <w:rPr>
          <w:noProof/>
          <w:lang w:val="es-MX"/>
        </w:rPr>
      </w:pPr>
      <w:r>
        <w:rPr>
          <w:noProof/>
          <w:lang w:val="es-MX"/>
        </w:rPr>
        <w:lastRenderedPageBreak/>
        <w:t>Este libro esta dedicado a mi famila y todo a quel que decee conocer mas sobre nuestro peligrinar en la tierra</w:t>
      </w:r>
    </w:p>
    <w:p w14:paraId="7B7FE124" w14:textId="355FDAE1" w:rsidR="004C7801" w:rsidRPr="00042A86" w:rsidRDefault="00785ACB" w:rsidP="00BB5275">
      <w:pPr>
        <w:spacing w:line="240" w:lineRule="auto"/>
        <w:rPr>
          <w:noProof/>
          <w:lang w:val="es-MX"/>
        </w:rPr>
      </w:pPr>
      <w:r>
        <w:rPr>
          <w:noProof/>
          <w:lang w:val="es-MX"/>
        </w:rPr>
        <w:t xml:space="preserve">Gracias a mi familia por la oportunidad que me dio de conocerles </w:t>
      </w:r>
    </w:p>
    <w:p w14:paraId="69D90674" w14:textId="77777777" w:rsidR="003F6C83" w:rsidRPr="00042A86" w:rsidRDefault="003F6C83" w:rsidP="00BB5275">
      <w:pPr>
        <w:spacing w:line="240" w:lineRule="auto"/>
        <w:rPr>
          <w:noProof/>
          <w:lang w:val="es-MX"/>
        </w:rPr>
      </w:pPr>
      <w:r w:rsidRPr="00042A86">
        <w:rPr>
          <w:noProof/>
          <w:lang w:val="es-MX" w:bidi="es-ES"/>
        </w:rPr>
        <w:br w:type="page"/>
      </w:r>
    </w:p>
    <w:bookmarkStart w:id="0" w:name="_Toc99115071" w:displacedByCustomXml="next"/>
    <w:bookmarkStart w:id="1" w:name="_Toc2864048" w:displacedByCustomXml="next"/>
    <w:sdt>
      <w:sdtPr>
        <w:rPr>
          <w:b w:val="0"/>
          <w:noProof/>
          <w:sz w:val="24"/>
          <w:lang w:val="es-MX"/>
        </w:rPr>
        <w:id w:val="-1321189485"/>
        <w:docPartObj>
          <w:docPartGallery w:val="Table of Contents"/>
          <w:docPartUnique/>
        </w:docPartObj>
      </w:sdtPr>
      <w:sdtEndPr>
        <w:rPr>
          <w:bCs/>
        </w:rPr>
      </w:sdtEndPr>
      <w:sdtContent>
        <w:p w14:paraId="45D98D59" w14:textId="77777777" w:rsidR="00972D2C" w:rsidRPr="00042A86" w:rsidRDefault="00972D2C" w:rsidP="00BB5275">
          <w:pPr>
            <w:pStyle w:val="TtuloTDC"/>
            <w:spacing w:line="240" w:lineRule="auto"/>
            <w:rPr>
              <w:noProof/>
              <w:lang w:val="es-MX"/>
            </w:rPr>
          </w:pPr>
          <w:r w:rsidRPr="00042A86">
            <w:rPr>
              <w:noProof/>
              <w:lang w:val="es-MX" w:bidi="es-ES"/>
            </w:rPr>
            <w:t>Tabla de contenido</w:t>
          </w:r>
          <w:bookmarkEnd w:id="1"/>
          <w:bookmarkEnd w:id="0"/>
        </w:p>
        <w:p w14:paraId="284E7E81" w14:textId="277247F2" w:rsidR="0096228C" w:rsidRDefault="00F9357B">
          <w:pPr>
            <w:pStyle w:val="TDC1"/>
            <w:tabs>
              <w:tab w:val="right" w:leader="dot" w:pos="9016"/>
            </w:tabs>
            <w:rPr>
              <w:rFonts w:asciiTheme="minorHAnsi" w:eastAsiaTheme="minorEastAsia" w:hAnsiTheme="minorHAnsi" w:cstheme="minorBidi"/>
              <w:noProof/>
              <w:sz w:val="22"/>
              <w:szCs w:val="22"/>
              <w:lang w:eastAsia="es-CO"/>
            </w:rPr>
          </w:pPr>
          <w:r w:rsidRPr="00042A86">
            <w:rPr>
              <w:b/>
              <w:noProof/>
              <w:lang w:val="es-MX" w:bidi="es-ES"/>
            </w:rPr>
            <w:fldChar w:fldCharType="begin"/>
          </w:r>
          <w:r w:rsidRPr="00042A86">
            <w:rPr>
              <w:b/>
              <w:noProof/>
              <w:lang w:val="es-MX" w:bidi="es-ES"/>
            </w:rPr>
            <w:instrText xml:space="preserve"> TOC \o "1-2" \h \z \u </w:instrText>
          </w:r>
          <w:r w:rsidRPr="00042A86">
            <w:rPr>
              <w:b/>
              <w:noProof/>
              <w:lang w:val="es-MX" w:bidi="es-ES"/>
            </w:rPr>
            <w:fldChar w:fldCharType="separate"/>
          </w:r>
          <w:hyperlink w:anchor="_Toc99115071" w:history="1">
            <w:r w:rsidR="0096228C" w:rsidRPr="000F7EF2">
              <w:rPr>
                <w:rStyle w:val="Hipervnculo"/>
                <w:noProof/>
                <w:lang w:val="es-MX" w:bidi="es-ES"/>
              </w:rPr>
              <w:t>Tabla de contenido</w:t>
            </w:r>
            <w:r w:rsidR="0096228C">
              <w:rPr>
                <w:noProof/>
                <w:webHidden/>
              </w:rPr>
              <w:tab/>
            </w:r>
            <w:r w:rsidR="0096228C">
              <w:rPr>
                <w:noProof/>
                <w:webHidden/>
              </w:rPr>
              <w:fldChar w:fldCharType="begin"/>
            </w:r>
            <w:r w:rsidR="0096228C">
              <w:rPr>
                <w:noProof/>
                <w:webHidden/>
              </w:rPr>
              <w:instrText xml:space="preserve"> PAGEREF _Toc99115071 \h </w:instrText>
            </w:r>
            <w:r w:rsidR="0096228C">
              <w:rPr>
                <w:noProof/>
                <w:webHidden/>
              </w:rPr>
            </w:r>
            <w:r w:rsidR="0096228C">
              <w:rPr>
                <w:noProof/>
                <w:webHidden/>
              </w:rPr>
              <w:fldChar w:fldCharType="separate"/>
            </w:r>
            <w:r w:rsidR="0096228C">
              <w:rPr>
                <w:noProof/>
                <w:webHidden/>
              </w:rPr>
              <w:t>iv</w:t>
            </w:r>
            <w:r w:rsidR="0096228C">
              <w:rPr>
                <w:noProof/>
                <w:webHidden/>
              </w:rPr>
              <w:fldChar w:fldCharType="end"/>
            </w:r>
          </w:hyperlink>
        </w:p>
        <w:p w14:paraId="6657D215" w14:textId="0072DD9E" w:rsidR="0096228C" w:rsidRDefault="0096228C">
          <w:pPr>
            <w:pStyle w:val="TDC1"/>
            <w:tabs>
              <w:tab w:val="right" w:leader="dot" w:pos="9016"/>
            </w:tabs>
            <w:rPr>
              <w:rFonts w:asciiTheme="minorHAnsi" w:eastAsiaTheme="minorEastAsia" w:hAnsiTheme="minorHAnsi" w:cstheme="minorBidi"/>
              <w:noProof/>
              <w:sz w:val="22"/>
              <w:szCs w:val="22"/>
              <w:lang w:eastAsia="es-CO"/>
            </w:rPr>
          </w:pPr>
          <w:hyperlink w:anchor="_Toc99115072" w:history="1">
            <w:r w:rsidRPr="000F7EF2">
              <w:rPr>
                <w:rStyle w:val="Hipervnculo"/>
                <w:noProof/>
                <w:lang w:val="es-MX" w:bidi="es-ES"/>
              </w:rPr>
              <w:t>Introducción</w:t>
            </w:r>
            <w:r>
              <w:rPr>
                <w:noProof/>
                <w:webHidden/>
              </w:rPr>
              <w:tab/>
            </w:r>
            <w:r>
              <w:rPr>
                <w:noProof/>
                <w:webHidden/>
              </w:rPr>
              <w:fldChar w:fldCharType="begin"/>
            </w:r>
            <w:r>
              <w:rPr>
                <w:noProof/>
                <w:webHidden/>
              </w:rPr>
              <w:instrText xml:space="preserve"> PAGEREF _Toc99115072 \h </w:instrText>
            </w:r>
            <w:r>
              <w:rPr>
                <w:noProof/>
                <w:webHidden/>
              </w:rPr>
            </w:r>
            <w:r>
              <w:rPr>
                <w:noProof/>
                <w:webHidden/>
              </w:rPr>
              <w:fldChar w:fldCharType="separate"/>
            </w:r>
            <w:r>
              <w:rPr>
                <w:noProof/>
                <w:webHidden/>
              </w:rPr>
              <w:t>1</w:t>
            </w:r>
            <w:r>
              <w:rPr>
                <w:noProof/>
                <w:webHidden/>
              </w:rPr>
              <w:fldChar w:fldCharType="end"/>
            </w:r>
          </w:hyperlink>
        </w:p>
        <w:p w14:paraId="52236ACF" w14:textId="42B6D9C2" w:rsidR="0096228C" w:rsidRDefault="0096228C">
          <w:pPr>
            <w:pStyle w:val="TDC1"/>
            <w:tabs>
              <w:tab w:val="right" w:leader="dot" w:pos="9016"/>
            </w:tabs>
            <w:rPr>
              <w:rFonts w:asciiTheme="minorHAnsi" w:eastAsiaTheme="minorEastAsia" w:hAnsiTheme="minorHAnsi" w:cstheme="minorBidi"/>
              <w:noProof/>
              <w:sz w:val="22"/>
              <w:szCs w:val="22"/>
              <w:lang w:eastAsia="es-CO"/>
            </w:rPr>
          </w:pPr>
          <w:hyperlink w:anchor="_Toc99115073" w:history="1">
            <w:r w:rsidRPr="000F7EF2">
              <w:rPr>
                <w:rStyle w:val="Hipervnculo"/>
                <w:noProof/>
                <w:lang w:val="es-MX" w:bidi="es-ES"/>
              </w:rPr>
              <w:t xml:space="preserve">PARTE I: </w:t>
            </w:r>
            <w:r w:rsidRPr="000F7EF2">
              <w:rPr>
                <w:rStyle w:val="Hipervnculo"/>
                <w:noProof/>
                <w:lang w:val="es-MX"/>
              </w:rPr>
              <w:t>Fraces que edifican</w:t>
            </w:r>
            <w:r>
              <w:rPr>
                <w:noProof/>
                <w:webHidden/>
              </w:rPr>
              <w:tab/>
            </w:r>
            <w:r>
              <w:rPr>
                <w:noProof/>
                <w:webHidden/>
              </w:rPr>
              <w:fldChar w:fldCharType="begin"/>
            </w:r>
            <w:r>
              <w:rPr>
                <w:noProof/>
                <w:webHidden/>
              </w:rPr>
              <w:instrText xml:space="preserve"> PAGEREF _Toc99115073 \h </w:instrText>
            </w:r>
            <w:r>
              <w:rPr>
                <w:noProof/>
                <w:webHidden/>
              </w:rPr>
            </w:r>
            <w:r>
              <w:rPr>
                <w:noProof/>
                <w:webHidden/>
              </w:rPr>
              <w:fldChar w:fldCharType="separate"/>
            </w:r>
            <w:r>
              <w:rPr>
                <w:noProof/>
                <w:webHidden/>
              </w:rPr>
              <w:t>2</w:t>
            </w:r>
            <w:r>
              <w:rPr>
                <w:noProof/>
                <w:webHidden/>
              </w:rPr>
              <w:fldChar w:fldCharType="end"/>
            </w:r>
          </w:hyperlink>
        </w:p>
        <w:p w14:paraId="33C578B7" w14:textId="5A9EDEAF" w:rsidR="0096228C" w:rsidRDefault="0096228C">
          <w:pPr>
            <w:pStyle w:val="TDC2"/>
            <w:rPr>
              <w:rFonts w:asciiTheme="minorHAnsi" w:eastAsiaTheme="minorEastAsia" w:hAnsiTheme="minorHAnsi" w:cstheme="minorBidi"/>
              <w:noProof/>
              <w:sz w:val="22"/>
              <w:szCs w:val="22"/>
              <w:lang w:eastAsia="es-CO"/>
            </w:rPr>
          </w:pPr>
          <w:hyperlink w:anchor="_Toc99115074" w:history="1">
            <w:r w:rsidRPr="000F7EF2">
              <w:rPr>
                <w:rStyle w:val="Hipervnculo"/>
                <w:noProof/>
                <w:lang w:val="es-MX" w:bidi="es-ES"/>
              </w:rPr>
              <w:t xml:space="preserve">Capítulo uno: </w:t>
            </w:r>
            <w:r w:rsidRPr="000F7EF2">
              <w:rPr>
                <w:rStyle w:val="Hipervnculo"/>
                <w:noProof/>
                <w:lang w:val="es-MX"/>
              </w:rPr>
              <w:t>Freses de vida</w:t>
            </w:r>
            <w:r>
              <w:rPr>
                <w:noProof/>
                <w:webHidden/>
              </w:rPr>
              <w:tab/>
            </w:r>
            <w:r>
              <w:rPr>
                <w:noProof/>
                <w:webHidden/>
              </w:rPr>
              <w:fldChar w:fldCharType="begin"/>
            </w:r>
            <w:r>
              <w:rPr>
                <w:noProof/>
                <w:webHidden/>
              </w:rPr>
              <w:instrText xml:space="preserve"> PAGEREF _Toc99115074 \h </w:instrText>
            </w:r>
            <w:r>
              <w:rPr>
                <w:noProof/>
                <w:webHidden/>
              </w:rPr>
            </w:r>
            <w:r>
              <w:rPr>
                <w:noProof/>
                <w:webHidden/>
              </w:rPr>
              <w:fldChar w:fldCharType="separate"/>
            </w:r>
            <w:r>
              <w:rPr>
                <w:noProof/>
                <w:webHidden/>
              </w:rPr>
              <w:t>3</w:t>
            </w:r>
            <w:r>
              <w:rPr>
                <w:noProof/>
                <w:webHidden/>
              </w:rPr>
              <w:fldChar w:fldCharType="end"/>
            </w:r>
          </w:hyperlink>
        </w:p>
        <w:p w14:paraId="39B4E570" w14:textId="4211D399" w:rsidR="0096228C" w:rsidRDefault="0096228C">
          <w:pPr>
            <w:pStyle w:val="TDC2"/>
            <w:rPr>
              <w:rFonts w:asciiTheme="minorHAnsi" w:eastAsiaTheme="minorEastAsia" w:hAnsiTheme="minorHAnsi" w:cstheme="minorBidi"/>
              <w:noProof/>
              <w:sz w:val="22"/>
              <w:szCs w:val="22"/>
              <w:lang w:eastAsia="es-CO"/>
            </w:rPr>
          </w:pPr>
          <w:hyperlink w:anchor="_Toc99115075" w:history="1">
            <w:r w:rsidRPr="000F7EF2">
              <w:rPr>
                <w:rStyle w:val="Hipervnculo"/>
                <w:noProof/>
                <w:lang w:val="es-MX" w:bidi="es-ES"/>
              </w:rPr>
              <w:t>Capítulo dos: Escriba aquí el título del capítulo</w:t>
            </w:r>
            <w:r>
              <w:rPr>
                <w:noProof/>
                <w:webHidden/>
              </w:rPr>
              <w:tab/>
            </w:r>
            <w:r>
              <w:rPr>
                <w:noProof/>
                <w:webHidden/>
              </w:rPr>
              <w:fldChar w:fldCharType="begin"/>
            </w:r>
            <w:r>
              <w:rPr>
                <w:noProof/>
                <w:webHidden/>
              </w:rPr>
              <w:instrText xml:space="preserve"> PAGEREF _Toc99115075 \h </w:instrText>
            </w:r>
            <w:r>
              <w:rPr>
                <w:noProof/>
                <w:webHidden/>
              </w:rPr>
            </w:r>
            <w:r>
              <w:rPr>
                <w:noProof/>
                <w:webHidden/>
              </w:rPr>
              <w:fldChar w:fldCharType="separate"/>
            </w:r>
            <w:r>
              <w:rPr>
                <w:noProof/>
                <w:webHidden/>
              </w:rPr>
              <w:t>5</w:t>
            </w:r>
            <w:r>
              <w:rPr>
                <w:noProof/>
                <w:webHidden/>
              </w:rPr>
              <w:fldChar w:fldCharType="end"/>
            </w:r>
          </w:hyperlink>
        </w:p>
        <w:p w14:paraId="6BD2D52C" w14:textId="485326C1" w:rsidR="0096228C" w:rsidRDefault="0096228C">
          <w:pPr>
            <w:pStyle w:val="TDC1"/>
            <w:tabs>
              <w:tab w:val="right" w:leader="dot" w:pos="9016"/>
            </w:tabs>
            <w:rPr>
              <w:rFonts w:asciiTheme="minorHAnsi" w:eastAsiaTheme="minorEastAsia" w:hAnsiTheme="minorHAnsi" w:cstheme="minorBidi"/>
              <w:noProof/>
              <w:sz w:val="22"/>
              <w:szCs w:val="22"/>
              <w:lang w:eastAsia="es-CO"/>
            </w:rPr>
          </w:pPr>
          <w:hyperlink w:anchor="_Toc99115076" w:history="1">
            <w:r w:rsidRPr="000F7EF2">
              <w:rPr>
                <w:rStyle w:val="Hipervnculo"/>
                <w:noProof/>
                <w:lang w:val="es-MX" w:bidi="es-ES"/>
              </w:rPr>
              <w:t>PARTE II: Escriba el título de la parte</w:t>
            </w:r>
            <w:r>
              <w:rPr>
                <w:noProof/>
                <w:webHidden/>
              </w:rPr>
              <w:tab/>
            </w:r>
            <w:r>
              <w:rPr>
                <w:noProof/>
                <w:webHidden/>
              </w:rPr>
              <w:fldChar w:fldCharType="begin"/>
            </w:r>
            <w:r>
              <w:rPr>
                <w:noProof/>
                <w:webHidden/>
              </w:rPr>
              <w:instrText xml:space="preserve"> PAGEREF _Toc99115076 \h </w:instrText>
            </w:r>
            <w:r>
              <w:rPr>
                <w:noProof/>
                <w:webHidden/>
              </w:rPr>
            </w:r>
            <w:r>
              <w:rPr>
                <w:noProof/>
                <w:webHidden/>
              </w:rPr>
              <w:fldChar w:fldCharType="separate"/>
            </w:r>
            <w:r>
              <w:rPr>
                <w:noProof/>
                <w:webHidden/>
              </w:rPr>
              <w:t>6</w:t>
            </w:r>
            <w:r>
              <w:rPr>
                <w:noProof/>
                <w:webHidden/>
              </w:rPr>
              <w:fldChar w:fldCharType="end"/>
            </w:r>
          </w:hyperlink>
        </w:p>
        <w:p w14:paraId="1248F0DF" w14:textId="1DA98E6F" w:rsidR="0096228C" w:rsidRDefault="0096228C">
          <w:pPr>
            <w:pStyle w:val="TDC2"/>
            <w:rPr>
              <w:rFonts w:asciiTheme="minorHAnsi" w:eastAsiaTheme="minorEastAsia" w:hAnsiTheme="minorHAnsi" w:cstheme="minorBidi"/>
              <w:noProof/>
              <w:sz w:val="22"/>
              <w:szCs w:val="22"/>
              <w:lang w:eastAsia="es-CO"/>
            </w:rPr>
          </w:pPr>
          <w:hyperlink w:anchor="_Toc99115077" w:history="1">
            <w:r w:rsidRPr="000F7EF2">
              <w:rPr>
                <w:rStyle w:val="Hipervnculo"/>
                <w:noProof/>
                <w:lang w:val="es-MX" w:bidi="es-ES"/>
              </w:rPr>
              <w:t>Capítulo tres: Escriba el título del capítulo</w:t>
            </w:r>
            <w:r>
              <w:rPr>
                <w:noProof/>
                <w:webHidden/>
              </w:rPr>
              <w:tab/>
            </w:r>
            <w:r>
              <w:rPr>
                <w:noProof/>
                <w:webHidden/>
              </w:rPr>
              <w:fldChar w:fldCharType="begin"/>
            </w:r>
            <w:r>
              <w:rPr>
                <w:noProof/>
                <w:webHidden/>
              </w:rPr>
              <w:instrText xml:space="preserve"> PAGEREF _Toc99115077 \h </w:instrText>
            </w:r>
            <w:r>
              <w:rPr>
                <w:noProof/>
                <w:webHidden/>
              </w:rPr>
            </w:r>
            <w:r>
              <w:rPr>
                <w:noProof/>
                <w:webHidden/>
              </w:rPr>
              <w:fldChar w:fldCharType="separate"/>
            </w:r>
            <w:r>
              <w:rPr>
                <w:noProof/>
                <w:webHidden/>
              </w:rPr>
              <w:t>7</w:t>
            </w:r>
            <w:r>
              <w:rPr>
                <w:noProof/>
                <w:webHidden/>
              </w:rPr>
              <w:fldChar w:fldCharType="end"/>
            </w:r>
          </w:hyperlink>
        </w:p>
        <w:p w14:paraId="134D6678" w14:textId="10B585E3" w:rsidR="0096228C" w:rsidRDefault="0096228C">
          <w:pPr>
            <w:pStyle w:val="TDC2"/>
            <w:rPr>
              <w:rFonts w:asciiTheme="minorHAnsi" w:eastAsiaTheme="minorEastAsia" w:hAnsiTheme="minorHAnsi" w:cstheme="minorBidi"/>
              <w:noProof/>
              <w:sz w:val="22"/>
              <w:szCs w:val="22"/>
              <w:lang w:eastAsia="es-CO"/>
            </w:rPr>
          </w:pPr>
          <w:hyperlink w:anchor="_Toc99115078" w:history="1">
            <w:r w:rsidRPr="000F7EF2">
              <w:rPr>
                <w:rStyle w:val="Hipervnculo"/>
                <w:noProof/>
                <w:lang w:val="es-MX" w:bidi="es-ES"/>
              </w:rPr>
              <w:t>Capítulo cuatro: Escriba el título del capítulo</w:t>
            </w:r>
            <w:r>
              <w:rPr>
                <w:noProof/>
                <w:webHidden/>
              </w:rPr>
              <w:tab/>
            </w:r>
            <w:r>
              <w:rPr>
                <w:noProof/>
                <w:webHidden/>
              </w:rPr>
              <w:fldChar w:fldCharType="begin"/>
            </w:r>
            <w:r>
              <w:rPr>
                <w:noProof/>
                <w:webHidden/>
              </w:rPr>
              <w:instrText xml:space="preserve"> PAGEREF _Toc99115078 \h </w:instrText>
            </w:r>
            <w:r>
              <w:rPr>
                <w:noProof/>
                <w:webHidden/>
              </w:rPr>
            </w:r>
            <w:r>
              <w:rPr>
                <w:noProof/>
                <w:webHidden/>
              </w:rPr>
              <w:fldChar w:fldCharType="separate"/>
            </w:r>
            <w:r>
              <w:rPr>
                <w:noProof/>
                <w:webHidden/>
              </w:rPr>
              <w:t>8</w:t>
            </w:r>
            <w:r>
              <w:rPr>
                <w:noProof/>
                <w:webHidden/>
              </w:rPr>
              <w:fldChar w:fldCharType="end"/>
            </w:r>
          </w:hyperlink>
        </w:p>
        <w:p w14:paraId="1B60B9B3" w14:textId="479F48EC" w:rsidR="0096228C" w:rsidRDefault="0096228C">
          <w:pPr>
            <w:pStyle w:val="TDC2"/>
            <w:rPr>
              <w:rFonts w:asciiTheme="minorHAnsi" w:eastAsiaTheme="minorEastAsia" w:hAnsiTheme="minorHAnsi" w:cstheme="minorBidi"/>
              <w:noProof/>
              <w:sz w:val="22"/>
              <w:szCs w:val="22"/>
              <w:lang w:eastAsia="es-CO"/>
            </w:rPr>
          </w:pPr>
          <w:hyperlink w:anchor="_Toc99115079" w:history="1">
            <w:r w:rsidRPr="000F7EF2">
              <w:rPr>
                <w:rStyle w:val="Hipervnculo"/>
                <w:noProof/>
                <w:lang w:val="es-MX" w:bidi="es-ES"/>
              </w:rPr>
              <w:t>Capítulo cinco: Escriba el título del capítulo</w:t>
            </w:r>
            <w:r>
              <w:rPr>
                <w:noProof/>
                <w:webHidden/>
              </w:rPr>
              <w:tab/>
            </w:r>
            <w:r>
              <w:rPr>
                <w:noProof/>
                <w:webHidden/>
              </w:rPr>
              <w:fldChar w:fldCharType="begin"/>
            </w:r>
            <w:r>
              <w:rPr>
                <w:noProof/>
                <w:webHidden/>
              </w:rPr>
              <w:instrText xml:space="preserve"> PAGEREF _Toc99115079 \h </w:instrText>
            </w:r>
            <w:r>
              <w:rPr>
                <w:noProof/>
                <w:webHidden/>
              </w:rPr>
            </w:r>
            <w:r>
              <w:rPr>
                <w:noProof/>
                <w:webHidden/>
              </w:rPr>
              <w:fldChar w:fldCharType="separate"/>
            </w:r>
            <w:r>
              <w:rPr>
                <w:noProof/>
                <w:webHidden/>
              </w:rPr>
              <w:t>9</w:t>
            </w:r>
            <w:r>
              <w:rPr>
                <w:noProof/>
                <w:webHidden/>
              </w:rPr>
              <w:fldChar w:fldCharType="end"/>
            </w:r>
          </w:hyperlink>
        </w:p>
        <w:p w14:paraId="68C0D307" w14:textId="77F2B748" w:rsidR="0096228C" w:rsidRDefault="0096228C">
          <w:pPr>
            <w:pStyle w:val="TDC1"/>
            <w:tabs>
              <w:tab w:val="right" w:leader="dot" w:pos="9016"/>
            </w:tabs>
            <w:rPr>
              <w:rFonts w:asciiTheme="minorHAnsi" w:eastAsiaTheme="minorEastAsia" w:hAnsiTheme="minorHAnsi" w:cstheme="minorBidi"/>
              <w:noProof/>
              <w:sz w:val="22"/>
              <w:szCs w:val="22"/>
              <w:lang w:eastAsia="es-CO"/>
            </w:rPr>
          </w:pPr>
          <w:hyperlink w:anchor="_Toc99115080" w:history="1">
            <w:r w:rsidRPr="000F7EF2">
              <w:rPr>
                <w:rStyle w:val="Hipervnculo"/>
                <w:noProof/>
                <w:lang w:val="es-MX" w:bidi="es-ES"/>
              </w:rPr>
              <w:t>Epílogo o conclusión</w:t>
            </w:r>
            <w:r>
              <w:rPr>
                <w:noProof/>
                <w:webHidden/>
              </w:rPr>
              <w:tab/>
            </w:r>
            <w:r>
              <w:rPr>
                <w:noProof/>
                <w:webHidden/>
              </w:rPr>
              <w:fldChar w:fldCharType="begin"/>
            </w:r>
            <w:r>
              <w:rPr>
                <w:noProof/>
                <w:webHidden/>
              </w:rPr>
              <w:instrText xml:space="preserve"> PAGEREF _Toc99115080 \h </w:instrText>
            </w:r>
            <w:r>
              <w:rPr>
                <w:noProof/>
                <w:webHidden/>
              </w:rPr>
            </w:r>
            <w:r>
              <w:rPr>
                <w:noProof/>
                <w:webHidden/>
              </w:rPr>
              <w:fldChar w:fldCharType="separate"/>
            </w:r>
            <w:r>
              <w:rPr>
                <w:noProof/>
                <w:webHidden/>
              </w:rPr>
              <w:t>10</w:t>
            </w:r>
            <w:r>
              <w:rPr>
                <w:noProof/>
                <w:webHidden/>
              </w:rPr>
              <w:fldChar w:fldCharType="end"/>
            </w:r>
          </w:hyperlink>
        </w:p>
        <w:p w14:paraId="486CACED" w14:textId="48123A38" w:rsidR="0096228C" w:rsidRDefault="0096228C">
          <w:pPr>
            <w:pStyle w:val="TDC1"/>
            <w:tabs>
              <w:tab w:val="right" w:leader="dot" w:pos="9016"/>
            </w:tabs>
            <w:rPr>
              <w:rFonts w:asciiTheme="minorHAnsi" w:eastAsiaTheme="minorEastAsia" w:hAnsiTheme="minorHAnsi" w:cstheme="minorBidi"/>
              <w:noProof/>
              <w:sz w:val="22"/>
              <w:szCs w:val="22"/>
              <w:lang w:eastAsia="es-CO"/>
            </w:rPr>
          </w:pPr>
          <w:hyperlink w:anchor="_Toc99115081" w:history="1">
            <w:r w:rsidRPr="000F7EF2">
              <w:rPr>
                <w:rStyle w:val="Hipervnculo"/>
                <w:noProof/>
                <w:lang w:val="es-MX" w:bidi="es-ES"/>
              </w:rPr>
              <w:t>Bibliografía</w:t>
            </w:r>
            <w:r>
              <w:rPr>
                <w:noProof/>
                <w:webHidden/>
              </w:rPr>
              <w:tab/>
            </w:r>
            <w:r>
              <w:rPr>
                <w:noProof/>
                <w:webHidden/>
              </w:rPr>
              <w:fldChar w:fldCharType="begin"/>
            </w:r>
            <w:r>
              <w:rPr>
                <w:noProof/>
                <w:webHidden/>
              </w:rPr>
              <w:instrText xml:space="preserve"> PAGEREF _Toc99115081 \h </w:instrText>
            </w:r>
            <w:r>
              <w:rPr>
                <w:noProof/>
                <w:webHidden/>
              </w:rPr>
            </w:r>
            <w:r>
              <w:rPr>
                <w:noProof/>
                <w:webHidden/>
              </w:rPr>
              <w:fldChar w:fldCharType="separate"/>
            </w:r>
            <w:r>
              <w:rPr>
                <w:noProof/>
                <w:webHidden/>
              </w:rPr>
              <w:t>11</w:t>
            </w:r>
            <w:r>
              <w:rPr>
                <w:noProof/>
                <w:webHidden/>
              </w:rPr>
              <w:fldChar w:fldCharType="end"/>
            </w:r>
          </w:hyperlink>
        </w:p>
        <w:p w14:paraId="0C32E3D5" w14:textId="34D196D0" w:rsidR="0096228C" w:rsidRDefault="0096228C">
          <w:pPr>
            <w:pStyle w:val="TDC1"/>
            <w:tabs>
              <w:tab w:val="right" w:leader="dot" w:pos="9016"/>
            </w:tabs>
            <w:rPr>
              <w:rFonts w:asciiTheme="minorHAnsi" w:eastAsiaTheme="minorEastAsia" w:hAnsiTheme="minorHAnsi" w:cstheme="minorBidi"/>
              <w:noProof/>
              <w:sz w:val="22"/>
              <w:szCs w:val="22"/>
              <w:lang w:eastAsia="es-CO"/>
            </w:rPr>
          </w:pPr>
          <w:hyperlink w:anchor="_Toc99115082" w:history="1">
            <w:r w:rsidRPr="000F7EF2">
              <w:rPr>
                <w:rStyle w:val="Hipervnculo"/>
                <w:noProof/>
                <w:lang w:val="es-MX" w:bidi="es-ES"/>
              </w:rPr>
              <w:t>Agradecimientos</w:t>
            </w:r>
            <w:r>
              <w:rPr>
                <w:noProof/>
                <w:webHidden/>
              </w:rPr>
              <w:tab/>
            </w:r>
            <w:r>
              <w:rPr>
                <w:noProof/>
                <w:webHidden/>
              </w:rPr>
              <w:fldChar w:fldCharType="begin"/>
            </w:r>
            <w:r>
              <w:rPr>
                <w:noProof/>
                <w:webHidden/>
              </w:rPr>
              <w:instrText xml:space="preserve"> PAGEREF _Toc99115082 \h </w:instrText>
            </w:r>
            <w:r>
              <w:rPr>
                <w:noProof/>
                <w:webHidden/>
              </w:rPr>
            </w:r>
            <w:r>
              <w:rPr>
                <w:noProof/>
                <w:webHidden/>
              </w:rPr>
              <w:fldChar w:fldCharType="separate"/>
            </w:r>
            <w:r>
              <w:rPr>
                <w:noProof/>
                <w:webHidden/>
              </w:rPr>
              <w:t>12</w:t>
            </w:r>
            <w:r>
              <w:rPr>
                <w:noProof/>
                <w:webHidden/>
              </w:rPr>
              <w:fldChar w:fldCharType="end"/>
            </w:r>
          </w:hyperlink>
        </w:p>
        <w:p w14:paraId="175B0CCB" w14:textId="2ECCCDF4" w:rsidR="0096228C" w:rsidRDefault="0096228C">
          <w:pPr>
            <w:pStyle w:val="TDC1"/>
            <w:tabs>
              <w:tab w:val="right" w:leader="dot" w:pos="9016"/>
            </w:tabs>
            <w:rPr>
              <w:rFonts w:asciiTheme="minorHAnsi" w:eastAsiaTheme="minorEastAsia" w:hAnsiTheme="minorHAnsi" w:cstheme="minorBidi"/>
              <w:noProof/>
              <w:sz w:val="22"/>
              <w:szCs w:val="22"/>
              <w:lang w:eastAsia="es-CO"/>
            </w:rPr>
          </w:pPr>
          <w:hyperlink w:anchor="_Toc99115083" w:history="1">
            <w:r w:rsidRPr="000F7EF2">
              <w:rPr>
                <w:rStyle w:val="Hipervnculo"/>
                <w:noProof/>
                <w:lang w:val="es-MX" w:bidi="es-ES"/>
              </w:rPr>
              <w:t>Información sobre el autor</w:t>
            </w:r>
            <w:r>
              <w:rPr>
                <w:noProof/>
                <w:webHidden/>
              </w:rPr>
              <w:tab/>
            </w:r>
            <w:r>
              <w:rPr>
                <w:noProof/>
                <w:webHidden/>
              </w:rPr>
              <w:fldChar w:fldCharType="begin"/>
            </w:r>
            <w:r>
              <w:rPr>
                <w:noProof/>
                <w:webHidden/>
              </w:rPr>
              <w:instrText xml:space="preserve"> PAGEREF _Toc99115083 \h </w:instrText>
            </w:r>
            <w:r>
              <w:rPr>
                <w:noProof/>
                <w:webHidden/>
              </w:rPr>
            </w:r>
            <w:r>
              <w:rPr>
                <w:noProof/>
                <w:webHidden/>
              </w:rPr>
              <w:fldChar w:fldCharType="separate"/>
            </w:r>
            <w:r>
              <w:rPr>
                <w:noProof/>
                <w:webHidden/>
              </w:rPr>
              <w:t>13</w:t>
            </w:r>
            <w:r>
              <w:rPr>
                <w:noProof/>
                <w:webHidden/>
              </w:rPr>
              <w:fldChar w:fldCharType="end"/>
            </w:r>
          </w:hyperlink>
        </w:p>
        <w:p w14:paraId="60E5B6EA" w14:textId="1B0673E2" w:rsidR="00972D2C" w:rsidRPr="00042A86" w:rsidRDefault="00F9357B" w:rsidP="00BB5275">
          <w:pPr>
            <w:spacing w:line="240" w:lineRule="auto"/>
            <w:rPr>
              <w:noProof/>
              <w:lang w:val="es-MX"/>
            </w:rPr>
          </w:pPr>
          <w:r w:rsidRPr="00042A86">
            <w:rPr>
              <w:b/>
              <w:noProof/>
              <w:lang w:val="es-MX" w:bidi="es-ES"/>
            </w:rPr>
            <w:fldChar w:fldCharType="end"/>
          </w:r>
        </w:p>
      </w:sdtContent>
    </w:sdt>
    <w:p w14:paraId="67A719EE" w14:textId="77777777" w:rsidR="005567E7" w:rsidRPr="00042A86" w:rsidRDefault="005567E7" w:rsidP="00BB5275">
      <w:pPr>
        <w:pStyle w:val="TDC1"/>
        <w:tabs>
          <w:tab w:val="right" w:leader="dot" w:pos="9350"/>
        </w:tabs>
        <w:spacing w:line="240" w:lineRule="auto"/>
        <w:rPr>
          <w:noProof/>
          <w:lang w:val="es-MX"/>
        </w:rPr>
      </w:pPr>
    </w:p>
    <w:p w14:paraId="109AA105" w14:textId="77777777" w:rsidR="003F6C83" w:rsidRPr="00042A86" w:rsidRDefault="003F6C83" w:rsidP="00BB5275">
      <w:pPr>
        <w:spacing w:line="240" w:lineRule="auto"/>
        <w:rPr>
          <w:noProof/>
          <w:lang w:val="es-MX"/>
        </w:rPr>
      </w:pPr>
    </w:p>
    <w:p w14:paraId="17200354" w14:textId="77777777" w:rsidR="00E678C1" w:rsidRPr="00042A86" w:rsidRDefault="00E678C1" w:rsidP="00BB5275">
      <w:pPr>
        <w:pStyle w:val="Ttulo1"/>
        <w:spacing w:line="240" w:lineRule="auto"/>
        <w:rPr>
          <w:noProof/>
          <w:lang w:val="es-MX"/>
        </w:rPr>
        <w:sectPr w:rsidR="00E678C1" w:rsidRPr="00042A86" w:rsidSect="00150C54">
          <w:footerReference w:type="default" r:id="rId11"/>
          <w:pgSz w:w="11906" w:h="16838" w:code="9"/>
          <w:pgMar w:top="1440" w:right="1440" w:bottom="1440" w:left="1440" w:header="720" w:footer="720" w:gutter="0"/>
          <w:pgNumType w:fmt="lowerRoman" w:start="1"/>
          <w:cols w:space="720"/>
          <w:titlePg/>
          <w:docGrid w:linePitch="360"/>
        </w:sectPr>
      </w:pPr>
    </w:p>
    <w:bookmarkStart w:id="2" w:name="_Toc99115072" w:displacedByCustomXml="next"/>
    <w:bookmarkStart w:id="3" w:name="_Toc529756735" w:displacedByCustomXml="next"/>
    <w:bookmarkStart w:id="4" w:name="_Toc529756674" w:displacedByCustomXml="next"/>
    <w:sdt>
      <w:sdtPr>
        <w:rPr>
          <w:noProof/>
          <w:lang w:val="es-MX"/>
        </w:rPr>
        <w:id w:val="1256942115"/>
        <w:placeholder>
          <w:docPart w:val="29F2C9C6CA534E1AA124D55411AC2911"/>
        </w:placeholder>
        <w:temporary/>
        <w:showingPlcHdr/>
        <w15:appearance w15:val="hidden"/>
      </w:sdtPr>
      <w:sdtEndPr/>
      <w:sdtContent>
        <w:p w14:paraId="422C5E12" w14:textId="77777777" w:rsidR="008339EE" w:rsidRPr="00042A86" w:rsidRDefault="008339EE" w:rsidP="00BB5275">
          <w:pPr>
            <w:pStyle w:val="Ttulo1"/>
            <w:spacing w:line="240" w:lineRule="auto"/>
            <w:rPr>
              <w:noProof/>
              <w:lang w:val="es-MX"/>
            </w:rPr>
          </w:pPr>
          <w:r w:rsidRPr="00042A86">
            <w:rPr>
              <w:noProof/>
              <w:lang w:val="es-MX" w:bidi="es-ES"/>
            </w:rPr>
            <w:t>Introducción</w:t>
          </w:r>
        </w:p>
      </w:sdtContent>
    </w:sdt>
    <w:bookmarkEnd w:id="2" w:displacedByCustomXml="prev"/>
    <w:bookmarkEnd w:id="3" w:displacedByCustomXml="prev"/>
    <w:bookmarkEnd w:id="4" w:displacedByCustomXml="prev"/>
    <w:p w14:paraId="3B21A6FD" w14:textId="01D50569" w:rsidR="006C685E" w:rsidRPr="00042A86" w:rsidRDefault="002D0132" w:rsidP="00BB5275">
      <w:pPr>
        <w:spacing w:line="240" w:lineRule="auto"/>
        <w:rPr>
          <w:noProof/>
          <w:lang w:val="es-MX"/>
        </w:rPr>
      </w:pPr>
      <w:r>
        <w:rPr>
          <w:noProof/>
          <w:lang w:val="es-MX"/>
        </w:rPr>
        <w:t xml:space="preserve">Hola, es muy grato que estes dispuesto a dedicarnos algo de su valioso tiempo a </w:t>
      </w:r>
      <w:r w:rsidRPr="002D0132">
        <w:t>leernos</w:t>
      </w:r>
      <w:r>
        <w:rPr>
          <w:noProof/>
          <w:lang w:val="es-MX"/>
        </w:rPr>
        <w:t xml:space="preserve">, agradezco mucho la oportunidad que me das de ofreserte esta perpestiva un poco distinta de lo que a lo mejor estes </w:t>
      </w:r>
      <w:r w:rsidRPr="002D0132">
        <w:rPr>
          <w:noProof/>
        </w:rPr>
        <w:t>acost</w:t>
      </w:r>
      <w:r>
        <w:rPr>
          <w:noProof/>
        </w:rPr>
        <w:t>um</w:t>
      </w:r>
      <w:r w:rsidRPr="002D0132">
        <w:rPr>
          <w:noProof/>
        </w:rPr>
        <w:t>b</w:t>
      </w:r>
      <w:r>
        <w:rPr>
          <w:noProof/>
        </w:rPr>
        <w:t>r</w:t>
      </w:r>
      <w:r w:rsidRPr="002D0132">
        <w:rPr>
          <w:noProof/>
        </w:rPr>
        <w:t>ado</w:t>
      </w:r>
      <w:r>
        <w:rPr>
          <w:noProof/>
        </w:rPr>
        <w:t xml:space="preserve"> </w:t>
      </w:r>
      <w:r>
        <w:rPr>
          <w:noProof/>
          <w:lang w:val="es-MX"/>
        </w:rPr>
        <w:t xml:space="preserve"> </w:t>
      </w:r>
    </w:p>
    <w:sdt>
      <w:sdtPr>
        <w:rPr>
          <w:noProof/>
          <w:lang w:val="es-MX"/>
        </w:rPr>
        <w:id w:val="-1535421118"/>
        <w:placeholder>
          <w:docPart w:val="096B70EF7C194E72AE029D753EDD3AA0"/>
        </w:placeholder>
        <w:temporary/>
        <w:showingPlcHdr/>
        <w15:appearance w15:val="hidden"/>
      </w:sdtPr>
      <w:sdtEndPr/>
      <w:sdtContent>
        <w:p w14:paraId="15101892" w14:textId="77777777" w:rsidR="00551C2E" w:rsidRPr="00042A86" w:rsidRDefault="00551C2E" w:rsidP="00BB5275">
          <w:pPr>
            <w:spacing w:line="240" w:lineRule="auto"/>
            <w:rPr>
              <w:noProof/>
              <w:lang w:val="es-MX"/>
            </w:rPr>
          </w:pPr>
          <w:r w:rsidRPr="00042A86">
            <w:rPr>
              <w:noProof/>
              <w:lang w:val="es-MX" w:bidi="es-ES"/>
            </w:rPr>
            <w:t>Para escribir una buena introducción, siga estos pasos:</w:t>
          </w:r>
        </w:p>
        <w:p w14:paraId="258B58A8" w14:textId="77777777" w:rsidR="00551C2E" w:rsidRPr="00042A86" w:rsidRDefault="00551C2E" w:rsidP="00BB5275">
          <w:pPr>
            <w:pStyle w:val="Prrafodelista"/>
            <w:numPr>
              <w:ilvl w:val="0"/>
              <w:numId w:val="15"/>
            </w:numPr>
            <w:spacing w:line="240" w:lineRule="auto"/>
            <w:rPr>
              <w:noProof/>
              <w:lang w:val="es-MX"/>
            </w:rPr>
          </w:pPr>
          <w:r w:rsidRPr="00042A86">
            <w:rPr>
              <w:noProof/>
              <w:lang w:val="es-MX" w:bidi="es-ES"/>
            </w:rPr>
            <w:t>Felicite al lector por comprar el libro. (Esto es opcional y solo para la versión del libro en formato electrónico).</w:t>
          </w:r>
        </w:p>
        <w:p w14:paraId="6DD4E0AC" w14:textId="77777777" w:rsidR="00551C2E" w:rsidRPr="00042A86" w:rsidRDefault="00551C2E" w:rsidP="00BB5275">
          <w:pPr>
            <w:pStyle w:val="Prrafodelista"/>
            <w:spacing w:line="240" w:lineRule="auto"/>
            <w:rPr>
              <w:noProof/>
              <w:lang w:val="es-MX"/>
            </w:rPr>
          </w:pPr>
          <w:r w:rsidRPr="00042A86">
            <w:rPr>
              <w:noProof/>
              <w:lang w:val="es-MX" w:bidi="es-ES"/>
            </w:rPr>
            <w:t>Presente el tema de su libro.</w:t>
          </w:r>
        </w:p>
        <w:p w14:paraId="1ABC16CE" w14:textId="77777777" w:rsidR="00551C2E" w:rsidRPr="00042A86" w:rsidRDefault="00551C2E" w:rsidP="00BB5275">
          <w:pPr>
            <w:pStyle w:val="Prrafodelista"/>
            <w:spacing w:line="240" w:lineRule="auto"/>
            <w:rPr>
              <w:noProof/>
              <w:lang w:val="es-MX"/>
            </w:rPr>
          </w:pPr>
          <w:r w:rsidRPr="00042A86">
            <w:rPr>
              <w:noProof/>
              <w:lang w:val="es-MX" w:bidi="es-ES"/>
            </w:rPr>
            <w:t xml:space="preserve">Explique el problema que solucionará el libro. Ya sabe quién es su público objetivo, así que exponga el problema que tiene el lector. </w:t>
          </w:r>
        </w:p>
        <w:p w14:paraId="3CC39B1A" w14:textId="77777777" w:rsidR="00551C2E" w:rsidRPr="00042A86" w:rsidRDefault="00551C2E" w:rsidP="00BB5275">
          <w:pPr>
            <w:pStyle w:val="Prrafodelista"/>
            <w:spacing w:line="240" w:lineRule="auto"/>
            <w:rPr>
              <w:noProof/>
              <w:lang w:val="es-MX"/>
            </w:rPr>
          </w:pPr>
          <w:r w:rsidRPr="00042A86">
            <w:rPr>
              <w:noProof/>
              <w:lang w:val="es-MX" w:bidi="es-ES"/>
            </w:rPr>
            <w:t>Proporcione fragmentos de una o varias soluciones que ofrece el libro. (Por ejemplo: “Este libro te enseñará cómo educar a niños con una mentalidad fuerte y…”).</w:t>
          </w:r>
        </w:p>
        <w:p w14:paraId="37220C1D" w14:textId="77777777" w:rsidR="00551C2E" w:rsidRPr="00042A86" w:rsidRDefault="00551C2E" w:rsidP="00BB5275">
          <w:pPr>
            <w:pStyle w:val="Prrafodelista"/>
            <w:spacing w:line="240" w:lineRule="auto"/>
            <w:rPr>
              <w:noProof/>
              <w:lang w:val="es-MX"/>
            </w:rPr>
          </w:pPr>
          <w:r w:rsidRPr="00042A86">
            <w:rPr>
              <w:noProof/>
              <w:lang w:val="es-MX" w:bidi="es-ES"/>
            </w:rPr>
            <w:t>Resalte sus credenciales como experto en el tema. Si es posible, use una historia personal o profesional para mostrar cómo adquirió su experiencia. (Por ejemplo, ¿ha estudiado la psicología infantil durante décadas? ¿Ha aprendido tras formar parte de una gran familia de 12 niños y, más adelante, al criar a sus 10 hijos?).</w:t>
          </w:r>
        </w:p>
        <w:p w14:paraId="30377BF1" w14:textId="77777777" w:rsidR="00551C2E" w:rsidRPr="00042A86" w:rsidRDefault="00551C2E" w:rsidP="00BB5275">
          <w:pPr>
            <w:pStyle w:val="Prrafodelista"/>
            <w:spacing w:line="240" w:lineRule="auto"/>
            <w:rPr>
              <w:noProof/>
              <w:lang w:val="es-MX"/>
            </w:rPr>
          </w:pPr>
          <w:r w:rsidRPr="00042A86">
            <w:rPr>
              <w:noProof/>
              <w:lang w:val="es-MX" w:bidi="es-ES"/>
            </w:rPr>
            <w:t>Resalte los beneficios del libro. (Por ejemplo: “Esta información ayudará a tus hijos a crecer seguros de sí mismos y a ser capaces…”).</w:t>
          </w:r>
        </w:p>
        <w:p w14:paraId="5B9AAA5C" w14:textId="77777777" w:rsidR="00551C2E" w:rsidRPr="00042A86" w:rsidRDefault="00551C2E" w:rsidP="00BB5275">
          <w:pPr>
            <w:pStyle w:val="Prrafodelista"/>
            <w:spacing w:line="240" w:lineRule="auto"/>
            <w:rPr>
              <w:noProof/>
              <w:lang w:val="es-MX"/>
            </w:rPr>
          </w:pPr>
          <w:r w:rsidRPr="00042A86">
            <w:rPr>
              <w:noProof/>
              <w:lang w:val="es-MX" w:bidi="es-ES"/>
            </w:rPr>
            <w:t>Justifique los beneficios del libro. Explique cómo le ha ayudado la información a usted o a otra persona.</w:t>
          </w:r>
        </w:p>
        <w:p w14:paraId="57867525" w14:textId="77777777" w:rsidR="00551C2E" w:rsidRPr="00042A86" w:rsidRDefault="00551C2E" w:rsidP="00BB5275">
          <w:pPr>
            <w:pStyle w:val="Prrafodelista"/>
            <w:spacing w:line="240" w:lineRule="auto"/>
            <w:rPr>
              <w:noProof/>
              <w:lang w:val="es-MX"/>
            </w:rPr>
          </w:pPr>
          <w:r w:rsidRPr="00042A86">
            <w:rPr>
              <w:noProof/>
              <w:lang w:val="es-MX" w:bidi="es-ES"/>
            </w:rPr>
            <w:t>Advierta al lector de que no espere demasiado tiempo después de comprar el libro. Recuérdele con gentileza que no debe eludir el problema. (Por ejemplo, si tiene hijos pequeños, cuanto antes empiece a usar esta información, mejor).</w:t>
          </w:r>
        </w:p>
        <w:p w14:paraId="5C48F198" w14:textId="77777777" w:rsidR="00D53B69" w:rsidRPr="00042A86" w:rsidRDefault="00551C2E" w:rsidP="00BB5275">
          <w:pPr>
            <w:pStyle w:val="Prrafodelista"/>
            <w:spacing w:line="240" w:lineRule="auto"/>
            <w:rPr>
              <w:noProof/>
              <w:lang w:val="es-MX"/>
            </w:rPr>
          </w:pPr>
          <w:r w:rsidRPr="00042A86">
            <w:rPr>
              <w:noProof/>
              <w:lang w:val="es-MX" w:bidi="es-ES"/>
            </w:rPr>
            <w:t>Incite a la acción para que empiecen a leer el libro.</w:t>
          </w:r>
        </w:p>
      </w:sdtContent>
    </w:sdt>
    <w:p w14:paraId="7569364C" w14:textId="77777777" w:rsidR="00442FF5" w:rsidRPr="00042A86" w:rsidRDefault="000336FA" w:rsidP="00BB5275">
      <w:pPr>
        <w:pStyle w:val="Ttulo1"/>
        <w:spacing w:line="240" w:lineRule="auto"/>
        <w:rPr>
          <w:noProof/>
          <w:lang w:val="es-MX"/>
        </w:rPr>
        <w:sectPr w:rsidR="00442FF5" w:rsidRPr="00042A86" w:rsidSect="00150C54">
          <w:pgSz w:w="11906" w:h="16838" w:code="9"/>
          <w:pgMar w:top="1440" w:right="1440" w:bottom="1440" w:left="1440" w:header="720" w:footer="720" w:gutter="0"/>
          <w:pgNumType w:start="1"/>
          <w:cols w:space="720"/>
          <w:titlePg/>
          <w:docGrid w:linePitch="360"/>
        </w:sectPr>
      </w:pPr>
      <w:r w:rsidRPr="00042A86">
        <w:rPr>
          <w:noProof/>
          <w:lang w:val="es-MX" w:bidi="es-ES"/>
        </w:rPr>
        <w:br w:type="page"/>
      </w:r>
    </w:p>
    <w:bookmarkStart w:id="5" w:name="_Toc99115073"/>
    <w:p w14:paraId="6054F8E5" w14:textId="15C77131" w:rsidR="000336FA" w:rsidRPr="00042A86" w:rsidRDefault="00A51FBE" w:rsidP="00BB5275">
      <w:pPr>
        <w:pStyle w:val="Ttulo1"/>
        <w:spacing w:line="240" w:lineRule="auto"/>
        <w:rPr>
          <w:noProof/>
          <w:lang w:val="es-MX"/>
        </w:rPr>
      </w:pPr>
      <w:sdt>
        <w:sdtPr>
          <w:rPr>
            <w:noProof/>
            <w:lang w:val="es-MX"/>
          </w:rPr>
          <w:id w:val="-1772392801"/>
          <w:placeholder>
            <w:docPart w:val="D94CFCE0B66848F99B12DC1533ABE32D"/>
          </w:placeholder>
          <w:temporary/>
          <w:showingPlcHdr/>
          <w15:appearance w15:val="hidden"/>
        </w:sdtPr>
        <w:sdtEndPr/>
        <w:sdtContent>
          <w:r w:rsidR="00551C2E" w:rsidRPr="00042A86">
            <w:rPr>
              <w:noProof/>
              <w:lang w:val="es-MX" w:bidi="es-ES"/>
            </w:rPr>
            <w:t>PARTE I</w:t>
          </w:r>
        </w:sdtContent>
      </w:sdt>
      <w:r w:rsidR="000336FA" w:rsidRPr="00042A86">
        <w:rPr>
          <w:noProof/>
          <w:lang w:val="es-MX" w:bidi="es-ES"/>
        </w:rPr>
        <w:t xml:space="preserve">: </w:t>
      </w:r>
      <w:r w:rsidR="002D0132">
        <w:rPr>
          <w:noProof/>
          <w:lang w:val="es-MX"/>
        </w:rPr>
        <w:t xml:space="preserve">Fraces que </w:t>
      </w:r>
      <w:r w:rsidR="00E25A7C">
        <w:rPr>
          <w:noProof/>
          <w:lang w:val="es-MX"/>
        </w:rPr>
        <w:t>edifican</w:t>
      </w:r>
      <w:bookmarkEnd w:id="5"/>
    </w:p>
    <w:p w14:paraId="36DD49A0" w14:textId="21806259" w:rsidR="00A52E17" w:rsidRPr="00042A86" w:rsidRDefault="00A52E17" w:rsidP="00BB5275">
      <w:pPr>
        <w:pStyle w:val="Textodesugerencia"/>
        <w:spacing w:line="240" w:lineRule="auto"/>
        <w:ind w:firstLine="0"/>
        <w:jc w:val="center"/>
        <w:rPr>
          <w:noProof/>
          <w:lang w:val="es-MX"/>
        </w:rPr>
      </w:pPr>
    </w:p>
    <w:p w14:paraId="625E5032" w14:textId="466CB432" w:rsidR="00A52E17" w:rsidRPr="00042A86" w:rsidRDefault="00E25A7C" w:rsidP="00BB5275">
      <w:pPr>
        <w:spacing w:line="240" w:lineRule="auto"/>
        <w:rPr>
          <w:noProof/>
          <w:lang w:val="es-MX"/>
        </w:rPr>
      </w:pPr>
      <w:r>
        <w:rPr>
          <w:noProof/>
          <w:lang w:val="es-MX"/>
        </w:rPr>
        <w:t>A lo lardo de este escrito estaremos refleccionado sobre algunas fraces dadas por algunos intelectuales</w:t>
      </w:r>
      <w:r w:rsidR="00845693">
        <w:rPr>
          <w:noProof/>
          <w:lang w:val="es-MX"/>
        </w:rPr>
        <w:t>, sobre las cuales hablaremos</w:t>
      </w:r>
    </w:p>
    <w:p w14:paraId="502F219E" w14:textId="630367DF" w:rsidR="009F1EB7" w:rsidRPr="00042A86" w:rsidRDefault="009F1EB7" w:rsidP="00845693">
      <w:pPr>
        <w:pStyle w:val="Textodesugerencia"/>
        <w:spacing w:line="240" w:lineRule="auto"/>
        <w:rPr>
          <w:noProof/>
          <w:lang w:val="es-MX"/>
        </w:rPr>
      </w:pPr>
    </w:p>
    <w:p w14:paraId="3B29964C" w14:textId="77777777" w:rsidR="00E678C1" w:rsidRPr="00042A86" w:rsidRDefault="000336FA" w:rsidP="00BB5275">
      <w:pPr>
        <w:spacing w:line="240" w:lineRule="auto"/>
        <w:rPr>
          <w:noProof/>
          <w:lang w:val="es-MX"/>
        </w:rPr>
      </w:pPr>
      <w:r w:rsidRPr="00042A86">
        <w:rPr>
          <w:noProof/>
          <w:lang w:val="es-MX" w:bidi="es-ES"/>
        </w:rPr>
        <w:br w:type="page"/>
      </w:r>
    </w:p>
    <w:bookmarkStart w:id="6" w:name="_Toc99115074"/>
    <w:p w14:paraId="4577AAAA" w14:textId="4A268982" w:rsidR="000336FA" w:rsidRPr="00042A86" w:rsidRDefault="00A51FBE" w:rsidP="00BB5275">
      <w:pPr>
        <w:pStyle w:val="Ttulo2"/>
        <w:spacing w:line="240" w:lineRule="auto"/>
        <w:rPr>
          <w:noProof/>
          <w:lang w:val="es-MX"/>
        </w:rPr>
      </w:pPr>
      <w:sdt>
        <w:sdtPr>
          <w:rPr>
            <w:noProof/>
            <w:lang w:val="es-MX"/>
          </w:rPr>
          <w:id w:val="-1599167453"/>
          <w:placeholder>
            <w:docPart w:val="68C3FD0E05854C8694CBA76FA976AFED"/>
          </w:placeholder>
          <w:temporary/>
          <w:showingPlcHdr/>
          <w15:appearance w15:val="hidden"/>
        </w:sdtPr>
        <w:sdtEndPr/>
        <w:sdtContent>
          <w:r w:rsidR="007A400E" w:rsidRPr="00042A86">
            <w:rPr>
              <w:noProof/>
              <w:lang w:val="es-MX" w:bidi="es-ES"/>
            </w:rPr>
            <w:t>Capítulo uno</w:t>
          </w:r>
        </w:sdtContent>
      </w:sdt>
      <w:r w:rsidR="000336FA" w:rsidRPr="00042A86">
        <w:rPr>
          <w:noProof/>
          <w:lang w:val="es-MX" w:bidi="es-ES"/>
        </w:rPr>
        <w:t xml:space="preserve">: </w:t>
      </w:r>
      <w:r w:rsidR="00845693">
        <w:rPr>
          <w:noProof/>
          <w:lang w:val="es-MX"/>
        </w:rPr>
        <w:t>Freses de vida</w:t>
      </w:r>
      <w:bookmarkEnd w:id="6"/>
    </w:p>
    <w:p w14:paraId="1ADB196C" w14:textId="1AB3261C" w:rsidR="000336FA" w:rsidRPr="00042A86" w:rsidRDefault="000336FA" w:rsidP="00BB5275">
      <w:pPr>
        <w:pStyle w:val="Encabezadodeltextodesugerencia"/>
        <w:spacing w:line="240" w:lineRule="auto"/>
        <w:rPr>
          <w:noProof/>
          <w:lang w:val="es-MX"/>
        </w:rPr>
      </w:pPr>
    </w:p>
    <w:p w14:paraId="626AF9A8" w14:textId="4340B93F" w:rsidR="005B0CD6" w:rsidRDefault="00845693" w:rsidP="00BB5275">
      <w:pPr>
        <w:spacing w:line="240" w:lineRule="auto"/>
        <w:rPr>
          <w:noProof/>
          <w:lang w:val="es-MX"/>
        </w:rPr>
      </w:pPr>
      <w:r>
        <w:rPr>
          <w:noProof/>
          <w:lang w:val="es-MX"/>
        </w:rPr>
        <w:t xml:space="preserve">Dentro de los escritos mas antiguos de filosofia o de temas afines por lo general encontramos, de forma drecta o indirecta frases </w:t>
      </w:r>
      <w:r w:rsidR="00B30A64">
        <w:rPr>
          <w:noProof/>
          <w:lang w:val="es-MX"/>
        </w:rPr>
        <w:t xml:space="preserve">inspiradoras </w:t>
      </w:r>
      <w:r>
        <w:rPr>
          <w:noProof/>
          <w:lang w:val="es-MX"/>
        </w:rPr>
        <w:t xml:space="preserve">que nos pueden dejar </w:t>
      </w:r>
      <w:r w:rsidR="00797D7F">
        <w:rPr>
          <w:noProof/>
          <w:lang w:val="es-MX"/>
        </w:rPr>
        <w:t>un enorme conocimiento en pocas letras,</w:t>
      </w:r>
    </w:p>
    <w:p w14:paraId="6CDA6368" w14:textId="4DE5B892" w:rsidR="00797D7F" w:rsidRDefault="00797D7F" w:rsidP="00207371">
      <w:pPr>
        <w:pStyle w:val="Subttulo"/>
        <w:rPr>
          <w:noProof/>
          <w:lang w:val="es-MX"/>
        </w:rPr>
      </w:pPr>
      <w:r>
        <w:rPr>
          <w:noProof/>
          <w:lang w:val="es-MX"/>
        </w:rPr>
        <w:t>El camino que tomas para evitar tu destino sera el que</w:t>
      </w:r>
      <w:r w:rsidR="0096228C">
        <w:rPr>
          <w:noProof/>
          <w:lang w:val="es-MX"/>
        </w:rPr>
        <w:t xml:space="preserve"> </w:t>
      </w:r>
      <w:r>
        <w:rPr>
          <w:noProof/>
          <w:lang w:val="es-MX"/>
        </w:rPr>
        <w:t>te conducira a él.</w:t>
      </w:r>
    </w:p>
    <w:p w14:paraId="46CC1986" w14:textId="77777777" w:rsidR="00797D7F" w:rsidRDefault="00797D7F" w:rsidP="00797D7F">
      <w:pPr>
        <w:spacing w:line="240" w:lineRule="auto"/>
        <w:ind w:firstLine="0"/>
        <w:rPr>
          <w:noProof/>
          <w:lang w:val="es-MX"/>
        </w:rPr>
      </w:pPr>
      <w:r>
        <w:rPr>
          <w:noProof/>
          <w:lang w:val="es-MX"/>
        </w:rPr>
        <w:t>Esta frase la escuche por primera vez en aquella iconica palicula de dibujos animados “Cunfu Panda” mas especificamente del maestro OogWay, aunque en muchas otras se hizo referencia indirectamente, como por ejemplo en Guerra de las galaccioas.</w:t>
      </w:r>
    </w:p>
    <w:p w14:paraId="41A62D2F" w14:textId="77777777" w:rsidR="009F4D21" w:rsidRDefault="009F4D21" w:rsidP="00797D7F">
      <w:pPr>
        <w:spacing w:line="240" w:lineRule="auto"/>
        <w:ind w:firstLine="0"/>
        <w:rPr>
          <w:noProof/>
          <w:lang w:val="es-MX"/>
        </w:rPr>
      </w:pPr>
      <w:r>
        <w:rPr>
          <w:noProof/>
          <w:lang w:val="es-MX"/>
        </w:rPr>
        <w:t>Es importate destacar que no hacemos referencia al autor original debido a que no existe tal referencia, pero si por alguna razon es usted, quien derrepente esta leyendo el libro dicho autor, expreso mis sinceras disculpas por no nombrarle, debido a mi desconocimiento.</w:t>
      </w:r>
    </w:p>
    <w:p w14:paraId="018065C8" w14:textId="77777777" w:rsidR="004364E7" w:rsidRDefault="009F4D21" w:rsidP="00797D7F">
      <w:pPr>
        <w:spacing w:line="240" w:lineRule="auto"/>
        <w:ind w:firstLine="0"/>
        <w:rPr>
          <w:noProof/>
          <w:lang w:val="es-MX"/>
        </w:rPr>
      </w:pPr>
      <w:r>
        <w:rPr>
          <w:noProof/>
          <w:lang w:val="es-MX"/>
        </w:rPr>
        <w:t>Durante años encontramos que nuestros mayores temores terminan materializandosen de una forma o otra, y generalmente ocurre presisamente por que al tratar de evitarlos estamos genera</w:t>
      </w:r>
      <w:r w:rsidR="00A42EA2">
        <w:rPr>
          <w:noProof/>
          <w:lang w:val="es-MX"/>
        </w:rPr>
        <w:t xml:space="preserve">ndolos nosotros mismos, </w:t>
      </w:r>
      <w:r w:rsidR="004364E7">
        <w:rPr>
          <w:noProof/>
          <w:lang w:val="es-MX"/>
        </w:rPr>
        <w:t>esto hace parte del poder que tenemos en las palabras y el efecto que este tiene sobre otros</w:t>
      </w:r>
    </w:p>
    <w:p w14:paraId="113CD17D" w14:textId="46A56D34" w:rsidR="00797D7F" w:rsidRDefault="00A42EA2" w:rsidP="00797D7F">
      <w:pPr>
        <w:spacing w:line="240" w:lineRule="auto"/>
        <w:ind w:firstLine="0"/>
        <w:rPr>
          <w:noProof/>
          <w:lang w:val="es-MX"/>
        </w:rPr>
      </w:pPr>
      <w:r>
        <w:rPr>
          <w:noProof/>
          <w:lang w:val="es-MX"/>
        </w:rPr>
        <w:t xml:space="preserve"> </w:t>
      </w:r>
      <w:r w:rsidR="00797D7F">
        <w:rPr>
          <w:noProof/>
          <w:lang w:val="es-MX"/>
        </w:rPr>
        <w:t xml:space="preserve"> </w:t>
      </w:r>
      <w:r w:rsidR="00207371">
        <w:rPr>
          <w:noProof/>
          <w:lang w:val="es-MX"/>
        </w:rPr>
        <w:t>Es de suma importancia ser consiente de esto para poder influir de una manera positiva sobre los que nos rodean.</w:t>
      </w:r>
    </w:p>
    <w:p w14:paraId="535B4F0A" w14:textId="77777777" w:rsidR="00207371" w:rsidRPr="00042A86" w:rsidRDefault="00207371" w:rsidP="00797D7F">
      <w:pPr>
        <w:spacing w:line="240" w:lineRule="auto"/>
        <w:ind w:firstLine="0"/>
        <w:rPr>
          <w:noProof/>
          <w:lang w:val="es-MX"/>
        </w:rPr>
      </w:pPr>
    </w:p>
    <w:sdt>
      <w:sdtPr>
        <w:rPr>
          <w:noProof/>
          <w:lang w:val="es-MX"/>
        </w:rPr>
        <w:id w:val="-635720083"/>
        <w:placeholder>
          <w:docPart w:val="F1C8D8CF89C94C11848E7A03EBD78F6D"/>
        </w:placeholder>
        <w:temporary/>
        <w:showingPlcHdr/>
        <w15:appearance w15:val="hidden"/>
      </w:sdtPr>
      <w:sdtEndPr/>
      <w:sdtContent>
        <w:p w14:paraId="3CF88F6D" w14:textId="77777777" w:rsidR="007A400E" w:rsidRPr="00042A86" w:rsidRDefault="007A400E" w:rsidP="00BB5275">
          <w:pPr>
            <w:pStyle w:val="Textodesugerencia"/>
            <w:spacing w:line="240" w:lineRule="auto"/>
            <w:rPr>
              <w:noProof/>
              <w:lang w:val="es-MX"/>
            </w:rPr>
          </w:pPr>
          <w:r w:rsidRPr="00042A86">
            <w:rPr>
              <w:noProof/>
              <w:lang w:val="es-MX" w:bidi="es-ES"/>
            </w:rPr>
            <w:t>El primer capítulo presenta el tema al lector. Por ejemplo, el título del primer capítulo del libro de ejemplo es “Comprender a tu hijo”. Para empezar, proporcione una breve introducción sobre el contenido del capítulo y, a continuación, presente hábilmente sus argumentos de apoyo. Intente usar un lenguaje sencillo y comprensible para que el lector pueda entenderlo y continúe interesado.</w:t>
          </w:r>
        </w:p>
        <w:p w14:paraId="26A329EE" w14:textId="77777777" w:rsidR="007A400E" w:rsidRPr="00042A86" w:rsidRDefault="0035576A" w:rsidP="00BB5275">
          <w:pPr>
            <w:pStyle w:val="Textodesugerencia"/>
            <w:spacing w:line="240" w:lineRule="auto"/>
            <w:rPr>
              <w:noProof/>
              <w:lang w:val="es-MX"/>
            </w:rPr>
          </w:pPr>
          <w:r w:rsidRPr="00042A86">
            <w:rPr>
              <w:noProof/>
              <w:lang w:val="es-MX" w:bidi="es-ES"/>
            </w:rPr>
            <w:t xml:space="preserve">Una forma de captar el interés de los lectores es iniciar el capítulo con una cita de una persona famosa. Asegúrese de que la cita sea relevante para el tema del capítulo y que pueda usarla más tarde para ilustrar los puntos clave presentados en el capítulo. Si comienza el primer capítulo con una cita, sea coherente y empiece también cada capítulo sucesivo con una cita. </w:t>
          </w:r>
        </w:p>
        <w:p w14:paraId="5C8C676D" w14:textId="77777777" w:rsidR="007A400E" w:rsidRPr="00042A86" w:rsidRDefault="0035576A" w:rsidP="00BB5275">
          <w:pPr>
            <w:pStyle w:val="Textodesugerencia"/>
            <w:spacing w:line="240" w:lineRule="auto"/>
            <w:rPr>
              <w:noProof/>
              <w:lang w:val="es-MX"/>
            </w:rPr>
          </w:pPr>
          <w:r w:rsidRPr="00042A86">
            <w:rPr>
              <w:noProof/>
              <w:lang w:val="es-MX" w:bidi="es-ES"/>
            </w:rPr>
            <w:t xml:space="preserve">Como alternativa, puede empezar un capítulo con “¿Sabías que…?”. Continúe con algunas estadísticas que quizá no conozcan la mayoría de lectores. Puede aplicar esta técnica en secciones diferentes de su libro y no solo en la introducción. Hacer preguntas al lector (a veces retóricas) es un buen método para mantenerlo interesado y a menudo entretenido. </w:t>
          </w:r>
        </w:p>
        <w:p w14:paraId="1168A3E1" w14:textId="77777777" w:rsidR="007A400E" w:rsidRPr="00042A86" w:rsidRDefault="007A400E" w:rsidP="00BB5275">
          <w:pPr>
            <w:pStyle w:val="Textodesugerencia"/>
            <w:spacing w:line="240" w:lineRule="auto"/>
            <w:rPr>
              <w:noProof/>
              <w:lang w:val="es-MX"/>
            </w:rPr>
          </w:pPr>
          <w:r w:rsidRPr="00042A86">
            <w:rPr>
              <w:noProof/>
              <w:lang w:val="es-MX" w:bidi="es-ES"/>
            </w:rPr>
            <w:t xml:space="preserve">Otra estrategia para empezar es pedir al lector que se imagine una situación específica. Por ejemplo: “Imagina un mundo donde cada niño está capacitado para…”. El objetivo de esto es cautivar al lector desde el principio y retener su atención. </w:t>
          </w:r>
        </w:p>
        <w:p w14:paraId="7663BC10" w14:textId="77777777" w:rsidR="00C96AC3" w:rsidRPr="00042A86" w:rsidRDefault="007A400E" w:rsidP="00BB5275">
          <w:pPr>
            <w:pStyle w:val="Textodesugerencia"/>
            <w:spacing w:line="240" w:lineRule="auto"/>
            <w:rPr>
              <w:noProof/>
              <w:lang w:val="es-MX"/>
            </w:rPr>
          </w:pPr>
          <w:r w:rsidRPr="00042A86">
            <w:rPr>
              <w:noProof/>
              <w:lang w:val="es-MX" w:bidi="es-ES"/>
            </w:rPr>
            <w:t xml:space="preserve">La clave para comenzar cada capítulo es hacerlo de forma coherente en todo el libro. </w:t>
          </w:r>
        </w:p>
      </w:sdtContent>
    </w:sdt>
    <w:sdt>
      <w:sdtPr>
        <w:rPr>
          <w:noProof/>
          <w:lang w:val="es-MX"/>
        </w:rPr>
        <w:id w:val="793487640"/>
        <w:placeholder>
          <w:docPart w:val="DD9314F930064823ACBFB1E323FEC26D"/>
        </w:placeholder>
        <w:temporary/>
        <w:showingPlcHdr/>
        <w15:appearance w15:val="hidden"/>
      </w:sdtPr>
      <w:sdtEndPr/>
      <w:sdtContent>
        <w:p w14:paraId="6B329D08" w14:textId="77777777" w:rsidR="005B0CD6" w:rsidRPr="00042A86" w:rsidRDefault="0035576A" w:rsidP="00BB5275">
          <w:pPr>
            <w:pStyle w:val="Ttulo3"/>
            <w:spacing w:line="240" w:lineRule="auto"/>
            <w:rPr>
              <w:noProof/>
              <w:lang w:val="es-MX"/>
            </w:rPr>
          </w:pPr>
          <w:r w:rsidRPr="00042A86">
            <w:rPr>
              <w:noProof/>
              <w:lang w:val="es-MX" w:bidi="es-ES"/>
            </w:rPr>
            <w:t>Escriba el subtítulo 1 (Estilo: Título 3)</w:t>
          </w:r>
        </w:p>
      </w:sdtContent>
    </w:sdt>
    <w:sdt>
      <w:sdtPr>
        <w:rPr>
          <w:noProof/>
          <w:lang w:val="es-MX"/>
        </w:rPr>
        <w:id w:val="-1956403946"/>
        <w:placeholder>
          <w:docPart w:val="6F213AA1EC864B0394332E7409B400C4"/>
        </w:placeholder>
        <w:temporary/>
        <w:showingPlcHdr/>
        <w15:appearance w15:val="hidden"/>
      </w:sdtPr>
      <w:sdtEndPr/>
      <w:sdtContent>
        <w:p w14:paraId="0FBF396A" w14:textId="77777777" w:rsidR="00A139FF" w:rsidRPr="00042A86" w:rsidRDefault="0035576A" w:rsidP="00BB5275">
          <w:pPr>
            <w:pStyle w:val="Encabezadodeltextodesugerencia"/>
            <w:spacing w:line="240" w:lineRule="auto"/>
            <w:jc w:val="left"/>
            <w:rPr>
              <w:noProof/>
              <w:lang w:val="es-MX"/>
            </w:rPr>
          </w:pPr>
          <w:r w:rsidRPr="00042A86">
            <w:rPr>
              <w:noProof/>
              <w:lang w:val="es-MX" w:bidi="es-ES"/>
            </w:rPr>
            <w:t>(Escriba en mayúscula la primera letra de la primera palabra en los subtítulos)</w:t>
          </w:r>
        </w:p>
      </w:sdtContent>
    </w:sdt>
    <w:sdt>
      <w:sdtPr>
        <w:rPr>
          <w:noProof/>
          <w:lang w:val="es-MX"/>
        </w:rPr>
        <w:id w:val="-1693604537"/>
        <w:placeholder>
          <w:docPart w:val="FADF2377FA0A4100972EF1CD1EB7681A"/>
        </w:placeholder>
        <w:temporary/>
        <w:showingPlcHdr/>
        <w15:appearance w15:val="hidden"/>
      </w:sdtPr>
      <w:sdtEndPr/>
      <w:sdtContent>
        <w:p w14:paraId="360A5493" w14:textId="77777777" w:rsidR="000560C0" w:rsidRPr="00042A86" w:rsidRDefault="0035576A" w:rsidP="00BB5275">
          <w:pPr>
            <w:spacing w:line="240" w:lineRule="auto"/>
            <w:rPr>
              <w:noProof/>
              <w:lang w:val="es-MX"/>
            </w:rPr>
          </w:pPr>
          <w:r w:rsidRPr="00042A86">
            <w:rPr>
              <w:noProof/>
              <w:lang w:val="es-MX" w:bidi="es-ES"/>
            </w:rPr>
            <w:t>Escriba contenido aquí…</w:t>
          </w:r>
        </w:p>
      </w:sdtContent>
    </w:sdt>
    <w:sdt>
      <w:sdtPr>
        <w:rPr>
          <w:noProof/>
          <w:lang w:val="es-MX"/>
        </w:rPr>
        <w:id w:val="150104879"/>
        <w:placeholder>
          <w:docPart w:val="746590865B784BB1AA3CCEB366FF59ED"/>
        </w:placeholder>
        <w:temporary/>
        <w:showingPlcHdr/>
        <w15:appearance w15:val="hidden"/>
      </w:sdtPr>
      <w:sdtEndPr/>
      <w:sdtContent>
        <w:p w14:paraId="455B66AA" w14:textId="77777777" w:rsidR="0035576A" w:rsidRPr="00042A86" w:rsidRDefault="0035576A"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14:paraId="5E7E6ABD" w14:textId="77777777" w:rsidR="005B0CD6" w:rsidRPr="00042A86" w:rsidRDefault="0035576A"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puede ser “¿Cuánto conoces a tu hijo?”. Puede usar una historia real y hablar sobre la importancia de conocer a su hijo.</w:t>
          </w:r>
        </w:p>
      </w:sdtContent>
    </w:sdt>
    <w:p w14:paraId="32D1AC7A" w14:textId="77777777" w:rsidR="005B0CD6" w:rsidRPr="00042A86" w:rsidRDefault="005B0CD6" w:rsidP="00BB5275">
      <w:pPr>
        <w:spacing w:line="240" w:lineRule="auto"/>
        <w:rPr>
          <w:noProof/>
          <w:lang w:val="es-MX"/>
        </w:rPr>
      </w:pPr>
    </w:p>
    <w:sdt>
      <w:sdtPr>
        <w:rPr>
          <w:noProof/>
          <w:lang w:val="es-MX"/>
        </w:rPr>
        <w:id w:val="466555849"/>
        <w:placeholder>
          <w:docPart w:val="62768DB7E1A74B4388F1504CBAA3A7BC"/>
        </w:placeholder>
        <w:temporary/>
        <w:showingPlcHdr/>
        <w15:appearance w15:val="hidden"/>
      </w:sdtPr>
      <w:sdtEndPr/>
      <w:sdtContent>
        <w:p w14:paraId="30D299AA" w14:textId="77777777" w:rsidR="005B0CD6" w:rsidRPr="00042A86" w:rsidRDefault="0035576A" w:rsidP="00150C54">
          <w:pPr>
            <w:pStyle w:val="Ttulo3"/>
            <w:spacing w:line="240" w:lineRule="auto"/>
            <w:rPr>
              <w:noProof/>
              <w:lang w:val="es-MX"/>
            </w:rPr>
          </w:pPr>
          <w:r w:rsidRPr="00042A86">
            <w:rPr>
              <w:noProof/>
              <w:lang w:val="es-MX" w:bidi="es-ES"/>
            </w:rPr>
            <w:t>Escriba el subtítulo 2</w:t>
          </w:r>
        </w:p>
      </w:sdtContent>
    </w:sdt>
    <w:sdt>
      <w:sdtPr>
        <w:rPr>
          <w:noProof/>
          <w:lang w:val="es-MX"/>
        </w:rPr>
        <w:id w:val="132000391"/>
        <w:placeholder>
          <w:docPart w:val="7AA31E6C21D54EAFA9B36B64112B4A1B"/>
        </w:placeholder>
        <w:temporary/>
        <w:showingPlcHdr/>
        <w15:appearance w15:val="hidden"/>
      </w:sdtPr>
      <w:sdtEndPr/>
      <w:sdtContent>
        <w:p w14:paraId="1A5DE454" w14:textId="77777777" w:rsidR="000560C0" w:rsidRPr="00042A86" w:rsidRDefault="0035576A" w:rsidP="00150C54">
          <w:pPr>
            <w:keepNext/>
            <w:spacing w:line="240" w:lineRule="auto"/>
            <w:rPr>
              <w:noProof/>
              <w:lang w:val="es-MX"/>
            </w:rPr>
          </w:pPr>
          <w:r w:rsidRPr="00042A86">
            <w:rPr>
              <w:noProof/>
              <w:lang w:val="es-MX" w:bidi="es-ES"/>
            </w:rPr>
            <w:t>Escriba contenido aquí…</w:t>
          </w:r>
        </w:p>
      </w:sdtContent>
    </w:sdt>
    <w:sdt>
      <w:sdtPr>
        <w:rPr>
          <w:noProof/>
          <w:lang w:val="es-MX"/>
        </w:rPr>
        <w:id w:val="984051678"/>
        <w:placeholder>
          <w:docPart w:val="79BC47E14BFB4ABDAD01E24ECF920608"/>
        </w:placeholder>
        <w:temporary/>
        <w:showingPlcHdr/>
        <w15:appearance w15:val="hidden"/>
      </w:sdtPr>
      <w:sdtEndPr/>
      <w:sdtContent>
        <w:p w14:paraId="1F0D2EA1" w14:textId="77777777" w:rsidR="00B8329E" w:rsidRPr="00042A86" w:rsidRDefault="0035576A" w:rsidP="00BB5275">
          <w:pPr>
            <w:pStyle w:val="Textodesugerencia"/>
            <w:spacing w:line="240" w:lineRule="auto"/>
            <w:rPr>
              <w:noProof/>
              <w:lang w:val="es-MX"/>
            </w:rPr>
          </w:pPr>
          <w:r w:rsidRPr="00042A86">
            <w:rPr>
              <w:noProof/>
              <w:lang w:val="es-MX" w:bidi="es-ES"/>
            </w:rPr>
            <w:t>Un ejemplo de subtítulo 2 es “Identifica los puntos fuertes y débiles de tu hijo”. Este capítulo tratará sobre los pasos y estrategias que se usan para estudiar la personalidad del niño.</w:t>
          </w:r>
        </w:p>
      </w:sdtContent>
    </w:sdt>
    <w:sdt>
      <w:sdtPr>
        <w:rPr>
          <w:noProof/>
          <w:lang w:val="es-MX"/>
        </w:rPr>
        <w:id w:val="538787806"/>
        <w:placeholder>
          <w:docPart w:val="6E47536D0EF44866A2444587F491CA9F"/>
        </w:placeholder>
        <w:temporary/>
        <w:showingPlcHdr/>
        <w15:appearance w15:val="hidden"/>
      </w:sdtPr>
      <w:sdtEndPr/>
      <w:sdtContent>
        <w:p w14:paraId="57C28E3C" w14:textId="77777777" w:rsidR="0054089F" w:rsidRPr="00042A86" w:rsidRDefault="0035576A"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404763258"/>
        <w:placeholder>
          <w:docPart w:val="6FB4C45517124A55BDCE33D7827F1C6E"/>
        </w:placeholder>
        <w:temporary/>
        <w:showingPlcHdr/>
        <w15:appearance w15:val="hidden"/>
      </w:sdtPr>
      <w:sdtEndPr/>
      <w:sdtContent>
        <w:p w14:paraId="5DD77307" w14:textId="77777777" w:rsidR="00DC44AC" w:rsidRPr="00042A86" w:rsidRDefault="0035576A"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788889981"/>
        <w:placeholder>
          <w:docPart w:val="E6B7DEFA24AE4E8E8232807AC09D1DBF"/>
        </w:placeholder>
        <w:temporary/>
        <w:showingPlcHdr/>
        <w15:appearance w15:val="hidden"/>
      </w:sdtPr>
      <w:sdtEndPr>
        <w:rPr>
          <w:rFonts w:cs="Calibri"/>
        </w:rPr>
      </w:sdtEndPr>
      <w:sdtContent>
        <w:p w14:paraId="2D64CE94" w14:textId="77777777" w:rsidR="0035576A" w:rsidRPr="00042A86" w:rsidRDefault="0035576A"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14:paraId="0F55C0FC" w14:textId="77777777"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Si quieres ayudar a tu hijo a salir adelante en la vida, conoce sus puntos fuertes y débiles.</w:t>
          </w:r>
        </w:p>
        <w:p w14:paraId="67D94661" w14:textId="77777777"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Punto 2 del texto.</w:t>
          </w:r>
        </w:p>
        <w:p w14:paraId="156DF858" w14:textId="77777777"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Punto 3 del texto.</w:t>
          </w:r>
        </w:p>
        <w:p w14:paraId="36DCFA2C" w14:textId="77777777" w:rsidR="0054089F" w:rsidRPr="00042A86" w:rsidRDefault="0035576A"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sdt>
      <w:sdtPr>
        <w:rPr>
          <w:noProof/>
          <w:lang w:val="es-MX"/>
        </w:rPr>
        <w:id w:val="361405732"/>
        <w:placeholder>
          <w:docPart w:val="3B0B13D93BFA43A899CED132149DD422"/>
        </w:placeholder>
        <w:temporary/>
        <w:showingPlcHdr/>
        <w15:appearance w15:val="hidden"/>
      </w:sdtPr>
      <w:sdtEndPr/>
      <w:sdtContent>
        <w:p w14:paraId="56763849" w14:textId="77777777" w:rsidR="0054089F" w:rsidRPr="00042A86" w:rsidRDefault="0035576A" w:rsidP="00BB5275">
          <w:pPr>
            <w:spacing w:line="240" w:lineRule="auto"/>
            <w:rPr>
              <w:noProof/>
              <w:lang w:val="es-MX"/>
            </w:rPr>
          </w:pPr>
          <w:r w:rsidRPr="00042A86">
            <w:rPr>
              <w:noProof/>
              <w:lang w:val="es-MX" w:bidi="es-ES"/>
            </w:rPr>
            <w:t>En el siguiente capítulo, aprenderás…</w:t>
          </w:r>
        </w:p>
      </w:sdtContent>
    </w:sdt>
    <w:sdt>
      <w:sdtPr>
        <w:rPr>
          <w:noProof/>
          <w:lang w:val="es-MX"/>
        </w:rPr>
        <w:id w:val="-1159930225"/>
        <w:placeholder>
          <w:docPart w:val="E22239CB030248998680EDED7CC15863"/>
        </w:placeholder>
        <w:temporary/>
        <w:showingPlcHdr/>
        <w15:appearance w15:val="hidden"/>
      </w:sdtPr>
      <w:sdtEndPr/>
      <w:sdtContent>
        <w:p w14:paraId="105A1B3E" w14:textId="77777777" w:rsidR="0054089F" w:rsidRPr="00042A86" w:rsidRDefault="002E0A80" w:rsidP="00BB5275">
          <w:pPr>
            <w:pStyle w:val="Textodesugerencia"/>
            <w:spacing w:line="240" w:lineRule="auto"/>
            <w:rPr>
              <w:noProof/>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14:paraId="6BD3E161" w14:textId="77777777" w:rsidR="00E678C1" w:rsidRPr="00042A86" w:rsidRDefault="00853825" w:rsidP="00BB5275">
      <w:pPr>
        <w:spacing w:line="240" w:lineRule="auto"/>
        <w:rPr>
          <w:noProof/>
          <w:lang w:val="es-MX"/>
        </w:rPr>
      </w:pPr>
      <w:r w:rsidRPr="00042A86">
        <w:rPr>
          <w:noProof/>
          <w:lang w:val="es-MX" w:bidi="es-ES"/>
        </w:rPr>
        <w:br w:type="page"/>
      </w:r>
    </w:p>
    <w:bookmarkStart w:id="7" w:name="_Toc99115075"/>
    <w:p w14:paraId="3A7A277F" w14:textId="77777777" w:rsidR="00853825" w:rsidRPr="00042A86" w:rsidRDefault="00A51FBE" w:rsidP="00BB5275">
      <w:pPr>
        <w:pStyle w:val="Ttulo2"/>
        <w:spacing w:line="240" w:lineRule="auto"/>
        <w:rPr>
          <w:noProof/>
          <w:lang w:val="es-MX"/>
        </w:rPr>
      </w:pPr>
      <w:sdt>
        <w:sdtPr>
          <w:rPr>
            <w:rFonts w:ascii="Times New Roman" w:hAnsi="Times New Roman"/>
            <w:noProof/>
            <w:sz w:val="24"/>
            <w:szCs w:val="24"/>
            <w:lang w:val="es-MX"/>
          </w:rPr>
          <w:id w:val="-1061322774"/>
          <w:placeholder>
            <w:docPart w:val="A18D1F541F0C44E6B30EB7B94CB6327A"/>
          </w:placeholder>
          <w:temporary/>
          <w:showingPlcHdr/>
          <w15:appearance w15:val="hidden"/>
        </w:sdtPr>
        <w:sdtEndPr/>
        <w:sdtContent>
          <w:r w:rsidR="00561FD1" w:rsidRPr="00042A86">
            <w:rPr>
              <w:rFonts w:ascii="Times New Roman" w:hAnsi="Times New Roman"/>
              <w:noProof/>
              <w:lang w:val="es-MX" w:bidi="es-ES"/>
            </w:rPr>
            <w:t>Capítulo dos</w:t>
          </w:r>
        </w:sdtContent>
      </w:sdt>
      <w:r w:rsidR="00853825" w:rsidRPr="00042A86">
        <w:rPr>
          <w:noProof/>
          <w:lang w:val="es-MX" w:bidi="es-ES"/>
        </w:rPr>
        <w:t xml:space="preserve">: </w:t>
      </w:r>
      <w:sdt>
        <w:sdtPr>
          <w:rPr>
            <w:noProof/>
            <w:lang w:val="es-MX"/>
          </w:rPr>
          <w:id w:val="-269929047"/>
          <w:placeholder>
            <w:docPart w:val="7E1CFDB1600B4BFF81F93A745129875F"/>
          </w:placeholder>
          <w:temporary/>
          <w:showingPlcHdr/>
          <w15:appearance w15:val="hidden"/>
        </w:sdtPr>
        <w:sdtEndPr/>
        <w:sdtContent>
          <w:r w:rsidR="00561FD1" w:rsidRPr="00042A86">
            <w:rPr>
              <w:noProof/>
              <w:lang w:val="es-MX" w:bidi="es-ES"/>
            </w:rPr>
            <w:t>Escriba aquí el título del capítulo</w:t>
          </w:r>
        </w:sdtContent>
      </w:sdt>
      <w:bookmarkEnd w:id="7"/>
    </w:p>
    <w:sdt>
      <w:sdtPr>
        <w:rPr>
          <w:noProof/>
          <w:lang w:val="es-MX"/>
        </w:rPr>
        <w:id w:val="2129350743"/>
        <w:placeholder>
          <w:docPart w:val="84408E603F114F70B748F0181ACDD493"/>
        </w:placeholder>
        <w:temporary/>
        <w:showingPlcHdr/>
        <w15:appearance w15:val="hidden"/>
      </w:sdtPr>
      <w:sdtEndPr/>
      <w:sdtContent>
        <w:p w14:paraId="7B4A0448" w14:textId="77777777" w:rsidR="00853825" w:rsidRPr="00042A86" w:rsidRDefault="00561FD1" w:rsidP="00BB5275">
          <w:pPr>
            <w:spacing w:line="240" w:lineRule="auto"/>
            <w:rPr>
              <w:noProof/>
              <w:lang w:val="es-MX"/>
            </w:rPr>
          </w:pPr>
          <w:r w:rsidRPr="00042A86">
            <w:rPr>
              <w:noProof/>
              <w:lang w:val="es-MX" w:bidi="es-ES"/>
            </w:rPr>
            <w:t>Comience un nuevo capítulo aquí…</w:t>
          </w:r>
        </w:p>
      </w:sdtContent>
    </w:sdt>
    <w:sdt>
      <w:sdtPr>
        <w:rPr>
          <w:noProof/>
          <w:lang w:val="es-MX"/>
        </w:rPr>
        <w:id w:val="-657766502"/>
        <w:placeholder>
          <w:docPart w:val="11FDDCA4467746ED8EBD5D6E7ED5686B"/>
        </w:placeholder>
        <w:temporary/>
        <w:showingPlcHdr/>
        <w15:appearance w15:val="hidden"/>
      </w:sdtPr>
      <w:sdtEndPr/>
      <w:sdtContent>
        <w:p w14:paraId="6193337E" w14:textId="77777777" w:rsidR="00853825" w:rsidRPr="00042A86" w:rsidRDefault="00561FD1" w:rsidP="00BB5275">
          <w:pPr>
            <w:pStyle w:val="Textodesugerencia"/>
            <w:spacing w:line="240" w:lineRule="auto"/>
            <w:rPr>
              <w:noProof/>
              <w:lang w:val="es-MX"/>
            </w:rPr>
          </w:pPr>
          <w:r w:rsidRPr="00042A86">
            <w:rPr>
              <w:noProof/>
              <w:lang w:val="es-MX" w:bidi="es-ES"/>
            </w:rPr>
            <w:t>En el segundo capítulo, profundice un poco más en el tema del libro. Por ejemplo, el título del segundo capítulo del libro de ejemplo es “Cómo ser padres hoy en día”. Para empezar, proporcione una breve introducción sobre el contenido del capítulo y, luego, presente hábilmente sus argumentos de apoyo. Intente usar un lenguaje sencillo y comprensible para que el lector lo entienda y continúe interesado.</w:t>
          </w:r>
        </w:p>
      </w:sdtContent>
    </w:sdt>
    <w:sdt>
      <w:sdtPr>
        <w:rPr>
          <w:noProof/>
          <w:lang w:val="es-MX"/>
        </w:rPr>
        <w:id w:val="1117417324"/>
        <w:placeholder>
          <w:docPart w:val="9AD4EDE43B2A4B13984AFAC198AFA93A"/>
        </w:placeholder>
        <w:temporary/>
        <w:showingPlcHdr/>
        <w15:appearance w15:val="hidden"/>
      </w:sdtPr>
      <w:sdtEndPr/>
      <w:sdtContent>
        <w:p w14:paraId="672B53FE" w14:textId="77777777" w:rsidR="00853825" w:rsidRPr="00042A86" w:rsidRDefault="00561FD1"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1508505487"/>
        <w:placeholder>
          <w:docPart w:val="7D82FA0136CC4F5FA3633925658AAF50"/>
        </w:placeholder>
        <w:temporary/>
        <w:showingPlcHdr/>
        <w15:appearance w15:val="hidden"/>
      </w:sdtPr>
      <w:sdtEndPr/>
      <w:sdtContent>
        <w:p w14:paraId="044234B5" w14:textId="77777777" w:rsidR="000560C0" w:rsidRPr="00042A86" w:rsidRDefault="00561FD1" w:rsidP="00BB5275">
          <w:pPr>
            <w:spacing w:line="240" w:lineRule="auto"/>
            <w:rPr>
              <w:noProof/>
              <w:lang w:val="es-MX"/>
            </w:rPr>
          </w:pPr>
          <w:r w:rsidRPr="00042A86">
            <w:rPr>
              <w:noProof/>
              <w:lang w:val="es-MX" w:bidi="es-ES"/>
            </w:rPr>
            <w:t>Escriba contenido aquí…</w:t>
          </w:r>
        </w:p>
      </w:sdtContent>
    </w:sdt>
    <w:sdt>
      <w:sdtPr>
        <w:rPr>
          <w:noProof/>
          <w:lang w:val="es-MX"/>
        </w:rPr>
        <w:id w:val="502628896"/>
        <w:placeholder>
          <w:docPart w:val="5F92E1BA5BD64BD488070939BB4442D9"/>
        </w:placeholder>
        <w:temporary/>
        <w:showingPlcHdr/>
        <w15:appearance w15:val="hidden"/>
      </w:sdtPr>
      <w:sdtEndPr/>
      <w:sdtContent>
        <w:p w14:paraId="7AECB9C6" w14:textId="77777777" w:rsidR="00561FD1" w:rsidRPr="00042A86" w:rsidRDefault="00561FD1"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14:paraId="669FDFB5" w14:textId="77777777" w:rsidR="00853825" w:rsidRPr="00042A86" w:rsidRDefault="00561FD1"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“Vivimos en un mundo muy complicado”. Puede explicar cómo ha cambiado la sociedad, por qué es tan difícil criar a los hijos en la actualidad, etc.</w:t>
          </w:r>
        </w:p>
      </w:sdtContent>
    </w:sdt>
    <w:sdt>
      <w:sdtPr>
        <w:rPr>
          <w:noProof/>
          <w:lang w:val="es-MX"/>
        </w:rPr>
        <w:id w:val="827790969"/>
        <w:placeholder>
          <w:docPart w:val="6A6FC69FDE1B4CCCAB5E425D3C8A6CC8"/>
        </w:placeholder>
        <w:temporary/>
        <w:showingPlcHdr/>
        <w15:appearance w15:val="hidden"/>
      </w:sdtPr>
      <w:sdtEndPr/>
      <w:sdtContent>
        <w:p w14:paraId="1E56097C" w14:textId="77777777" w:rsidR="00853825" w:rsidRPr="00042A86" w:rsidRDefault="00561FD1"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148209631"/>
        <w:placeholder>
          <w:docPart w:val="522B8E30F7644BCB80D71A82A12D5644"/>
        </w:placeholder>
        <w:temporary/>
        <w:showingPlcHdr/>
        <w15:appearance w15:val="hidden"/>
      </w:sdtPr>
      <w:sdtEndPr/>
      <w:sdtContent>
        <w:p w14:paraId="65B68EA5" w14:textId="77777777" w:rsidR="000560C0" w:rsidRPr="00042A86" w:rsidRDefault="00561FD1" w:rsidP="00BB5275">
          <w:pPr>
            <w:spacing w:line="240" w:lineRule="auto"/>
            <w:rPr>
              <w:noProof/>
              <w:lang w:val="es-MX"/>
            </w:rPr>
          </w:pPr>
          <w:r w:rsidRPr="00042A86">
            <w:rPr>
              <w:noProof/>
              <w:lang w:val="es-MX" w:bidi="es-ES"/>
            </w:rPr>
            <w:t>Escriba contenido aquí…</w:t>
          </w:r>
        </w:p>
      </w:sdtContent>
    </w:sdt>
    <w:sdt>
      <w:sdtPr>
        <w:rPr>
          <w:noProof/>
          <w:lang w:val="es-MX"/>
        </w:rPr>
        <w:id w:val="-287044011"/>
        <w:placeholder>
          <w:docPart w:val="A90DCE9F3AFA48A18064154851476AC4"/>
        </w:placeholder>
        <w:temporary/>
        <w:showingPlcHdr/>
        <w15:appearance w15:val="hidden"/>
      </w:sdtPr>
      <w:sdtEndPr/>
      <w:sdtContent>
        <w:p w14:paraId="278B3D6A" w14:textId="77777777" w:rsidR="00D338D7" w:rsidRPr="00042A86" w:rsidRDefault="00561FD1" w:rsidP="00BB5275">
          <w:pPr>
            <w:pStyle w:val="Textodesugerencia"/>
            <w:spacing w:line="240" w:lineRule="auto"/>
            <w:rPr>
              <w:noProof/>
              <w:lang w:val="es-MX"/>
            </w:rPr>
          </w:pPr>
          <w:r w:rsidRPr="00042A86">
            <w:rPr>
              <w:noProof/>
              <w:lang w:val="es-MX" w:bidi="es-ES"/>
            </w:rPr>
            <w:t>Para el subtítulo 2, utilice algo como “Por qué los niños de hoy no pueden salir adelante solos”. Esta subsección explica las diferencias entre los estilos de educación tradicionales y modernos, el papel que ha desempeñado la tecnología en la crianza de los hijos, el declive de los sistemas de valores, etc.</w:t>
          </w:r>
        </w:p>
      </w:sdtContent>
    </w:sdt>
    <w:sdt>
      <w:sdtPr>
        <w:rPr>
          <w:noProof/>
          <w:lang w:val="es-MX"/>
        </w:rPr>
        <w:id w:val="894709798"/>
        <w:placeholder>
          <w:docPart w:val="3B915893A5E74314949D1C2A61ADBA76"/>
        </w:placeholder>
        <w:temporary/>
        <w:showingPlcHdr/>
        <w15:appearance w15:val="hidden"/>
      </w:sdtPr>
      <w:sdtEndPr/>
      <w:sdtContent>
        <w:p w14:paraId="23BFCD72" w14:textId="77777777" w:rsidR="0054089F" w:rsidRPr="00042A86" w:rsidRDefault="00561FD1"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448472026"/>
        <w:placeholder>
          <w:docPart w:val="BAF3AC02E1D84EE1B351A28F45AF7BAF"/>
        </w:placeholder>
        <w:temporary/>
        <w:showingPlcHdr/>
        <w15:appearance w15:val="hidden"/>
      </w:sdtPr>
      <w:sdtEndPr/>
      <w:sdtContent>
        <w:p w14:paraId="10396243" w14:textId="77777777" w:rsidR="009202B0" w:rsidRPr="00042A86" w:rsidRDefault="00561FD1"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628855993"/>
        <w:placeholder>
          <w:docPart w:val="E2A7553EF43949758DDE1467B976A190"/>
        </w:placeholder>
        <w:temporary/>
        <w:showingPlcHdr/>
        <w15:appearance w15:val="hidden"/>
      </w:sdtPr>
      <w:sdtEndPr>
        <w:rPr>
          <w:rFonts w:cs="Calibri"/>
        </w:rPr>
      </w:sdtEndPr>
      <w:sdtContent>
        <w:p w14:paraId="047B61A3" w14:textId="77777777" w:rsidR="00561FD1" w:rsidRPr="00042A86" w:rsidRDefault="00561FD1"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14:paraId="0C5D4DA9" w14:textId="77777777"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La televisión y otros dispositivos digitales desempeñan actualmente el papel de los padres en el hogar.</w:t>
          </w:r>
        </w:p>
        <w:p w14:paraId="7278FCA5" w14:textId="77777777"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Punto 2 del texto.</w:t>
          </w:r>
        </w:p>
        <w:p w14:paraId="2681453F" w14:textId="77777777"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Punto 3 del texto.</w:t>
          </w:r>
        </w:p>
        <w:p w14:paraId="484A4CBD" w14:textId="77777777" w:rsidR="0054089F" w:rsidRPr="00042A86" w:rsidRDefault="00561FD1"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p w14:paraId="656EDA1B" w14:textId="77777777" w:rsidR="00561FD1" w:rsidRPr="00042A86" w:rsidRDefault="00561FD1" w:rsidP="00BB5275">
      <w:pPr>
        <w:spacing w:line="240" w:lineRule="auto"/>
        <w:rPr>
          <w:noProof/>
          <w:lang w:val="es-MX"/>
        </w:rPr>
      </w:pPr>
    </w:p>
    <w:sdt>
      <w:sdtPr>
        <w:rPr>
          <w:noProof/>
          <w:lang w:val="es-MX"/>
        </w:rPr>
        <w:id w:val="-1960018753"/>
        <w:placeholder>
          <w:docPart w:val="828E092005D442F18B14BAED858BBEA8"/>
        </w:placeholder>
        <w:temporary/>
        <w:showingPlcHdr/>
        <w15:appearance w15:val="hidden"/>
      </w:sdtPr>
      <w:sdtEndPr/>
      <w:sdtContent>
        <w:p w14:paraId="68B229C7" w14:textId="77777777" w:rsidR="00853825" w:rsidRPr="00042A86" w:rsidRDefault="00561FD1" w:rsidP="00BB5275">
          <w:pPr>
            <w:spacing w:line="240" w:lineRule="auto"/>
            <w:rPr>
              <w:noProof/>
              <w:lang w:val="es-MX"/>
            </w:rPr>
          </w:pPr>
          <w:r w:rsidRPr="00042A86">
            <w:rPr>
              <w:noProof/>
              <w:lang w:val="es-MX" w:bidi="es-ES"/>
            </w:rPr>
            <w:t>En el siguiente capítulo, aprenderás…</w:t>
          </w:r>
        </w:p>
      </w:sdtContent>
    </w:sdt>
    <w:sdt>
      <w:sdtPr>
        <w:rPr>
          <w:noProof/>
          <w:lang w:val="es-MX"/>
        </w:rPr>
        <w:id w:val="1995377694"/>
        <w:placeholder>
          <w:docPart w:val="D126725508B043C4B044A0357E2B22EC"/>
        </w:placeholder>
        <w:temporary/>
        <w:showingPlcHdr/>
        <w15:appearance w15:val="hidden"/>
      </w:sdtPr>
      <w:sdtEndPr/>
      <w:sdtContent>
        <w:p w14:paraId="15F9ADAF" w14:textId="77777777" w:rsidR="0052043C" w:rsidRPr="00042A86" w:rsidRDefault="00561FD1" w:rsidP="00BB5275">
          <w:pPr>
            <w:pStyle w:val="Textodesugerencia"/>
            <w:spacing w:line="240" w:lineRule="auto"/>
            <w:rPr>
              <w:noProof/>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14:paraId="2688C5C1" w14:textId="77777777" w:rsidR="009A2F30" w:rsidRPr="00042A86" w:rsidRDefault="00853825" w:rsidP="00BB5275">
      <w:pPr>
        <w:pStyle w:val="Ttulo1"/>
        <w:spacing w:line="240" w:lineRule="auto"/>
        <w:rPr>
          <w:noProof/>
          <w:lang w:val="es-MX"/>
        </w:rPr>
      </w:pPr>
      <w:r w:rsidRPr="00042A86">
        <w:rPr>
          <w:rFonts w:ascii="Times New Roman" w:hAnsi="Times New Roman"/>
          <w:noProof/>
          <w:sz w:val="24"/>
          <w:szCs w:val="24"/>
          <w:lang w:val="es-MX" w:bidi="es-ES"/>
        </w:rPr>
        <w:br w:type="page"/>
      </w:r>
      <w:bookmarkStart w:id="8" w:name="_Toc99115076"/>
      <w:sdt>
        <w:sdtPr>
          <w:rPr>
            <w:rFonts w:ascii="Times New Roman" w:hAnsi="Times New Roman"/>
            <w:noProof/>
            <w:sz w:val="24"/>
            <w:szCs w:val="24"/>
            <w:lang w:val="es-MX"/>
          </w:rPr>
          <w:id w:val="27686734"/>
          <w:placeholder>
            <w:docPart w:val="49C4C83120F1427C9285A29B7C6E45A3"/>
          </w:placeholder>
          <w:temporary/>
          <w:showingPlcHdr/>
          <w15:appearance w15:val="hidden"/>
        </w:sdtPr>
        <w:sdtEndPr/>
        <w:sdtContent>
          <w:r w:rsidR="00CA727B" w:rsidRPr="00042A86">
            <w:rPr>
              <w:rFonts w:ascii="Times New Roman" w:hAnsi="Times New Roman"/>
              <w:noProof/>
              <w:lang w:val="es-MX" w:bidi="es-ES"/>
            </w:rPr>
            <w:t>PARTE II</w:t>
          </w:r>
        </w:sdtContent>
      </w:sdt>
      <w:r w:rsidR="009A2F30" w:rsidRPr="00042A86">
        <w:rPr>
          <w:noProof/>
          <w:lang w:val="es-MX" w:bidi="es-ES"/>
        </w:rPr>
        <w:t xml:space="preserve">: </w:t>
      </w:r>
      <w:sdt>
        <w:sdtPr>
          <w:rPr>
            <w:noProof/>
            <w:lang w:val="es-MX"/>
          </w:rPr>
          <w:id w:val="-940065386"/>
          <w:placeholder>
            <w:docPart w:val="7B575FB06E8944DF85F242FB959C9544"/>
          </w:placeholder>
          <w:temporary/>
          <w:showingPlcHdr/>
          <w15:appearance w15:val="hidden"/>
        </w:sdtPr>
        <w:sdtEndPr/>
        <w:sdtContent>
          <w:r w:rsidR="00CA727B" w:rsidRPr="00042A86">
            <w:rPr>
              <w:noProof/>
              <w:lang w:val="es-MX" w:bidi="es-ES"/>
            </w:rPr>
            <w:t>Escriba el título de la parte</w:t>
          </w:r>
        </w:sdtContent>
      </w:sdt>
      <w:bookmarkEnd w:id="8"/>
    </w:p>
    <w:sdt>
      <w:sdtPr>
        <w:rPr>
          <w:noProof/>
          <w:lang w:val="es-MX"/>
        </w:rPr>
        <w:id w:val="303276065"/>
        <w:placeholder>
          <w:docPart w:val="EAAC12F1A6F1497CAF0B1EED453FD80B"/>
        </w:placeholder>
        <w:temporary/>
        <w:showingPlcHdr/>
        <w15:appearance w15:val="hidden"/>
      </w:sdtPr>
      <w:sdtEndPr/>
      <w:sdtContent>
        <w:p w14:paraId="681732E9" w14:textId="77777777" w:rsidR="009A2F30" w:rsidRPr="00042A86" w:rsidRDefault="00005256" w:rsidP="00BB5275">
          <w:pPr>
            <w:pStyle w:val="Textodesugerencia"/>
            <w:spacing w:line="240" w:lineRule="auto"/>
            <w:rPr>
              <w:noProof/>
              <w:lang w:val="es-MX"/>
            </w:rPr>
          </w:pPr>
          <w:r w:rsidRPr="00042A86">
            <w:rPr>
              <w:noProof/>
              <w:lang w:val="es-MX" w:bidi="es-ES"/>
            </w:rPr>
            <w:t>Use las partes siguientes para cubrir las áreas más complejas o detalladas del tema del libro. Como la parte I define el tema o el problema, puede usar esta sección para ofrecer soluciones. En este caso, un título de ejemplo adecuado es “Identificar las estrategias adecuadas para educar a los hijos” o “Haz que la mentalidad de tu hijo sea a prueba de balas”. No olvide que los capítulos de esta parte del libro deben tener relación con el título que ha elegido para la parte.</w:t>
          </w:r>
        </w:p>
      </w:sdtContent>
    </w:sdt>
    <w:p w14:paraId="5D08FE84" w14:textId="77777777" w:rsidR="009A2F30" w:rsidRPr="00042A86" w:rsidRDefault="009A2F30" w:rsidP="00BB5275">
      <w:pPr>
        <w:pStyle w:val="Ttulo2"/>
        <w:spacing w:line="240" w:lineRule="auto"/>
        <w:rPr>
          <w:noProof/>
          <w:lang w:val="es-MX"/>
        </w:rPr>
      </w:pPr>
      <w:r w:rsidRPr="00042A86">
        <w:rPr>
          <w:rFonts w:ascii="Times New Roman" w:hAnsi="Times New Roman"/>
          <w:noProof/>
          <w:sz w:val="24"/>
          <w:szCs w:val="24"/>
          <w:lang w:val="es-MX" w:bidi="es-ES"/>
        </w:rPr>
        <w:br w:type="page"/>
      </w:r>
      <w:bookmarkStart w:id="9" w:name="_Toc99115077"/>
      <w:sdt>
        <w:sdtPr>
          <w:rPr>
            <w:rFonts w:ascii="Times New Roman" w:hAnsi="Times New Roman"/>
            <w:noProof/>
            <w:sz w:val="24"/>
            <w:szCs w:val="24"/>
            <w:lang w:val="es-MX"/>
          </w:rPr>
          <w:id w:val="-1884012061"/>
          <w:placeholder>
            <w:docPart w:val="D15DC122F8B1482C91F5FB74ACD1B625"/>
          </w:placeholder>
          <w:temporary/>
          <w:showingPlcHdr/>
          <w15:appearance w15:val="hidden"/>
        </w:sdtPr>
        <w:sdtEndPr/>
        <w:sdtContent>
          <w:r w:rsidR="00363CDC" w:rsidRPr="00042A86">
            <w:rPr>
              <w:rFonts w:ascii="Times New Roman" w:hAnsi="Times New Roman"/>
              <w:noProof/>
              <w:lang w:val="es-MX" w:bidi="es-ES"/>
            </w:rPr>
            <w:t>Capítulo tres</w:t>
          </w:r>
        </w:sdtContent>
      </w:sdt>
      <w:r w:rsidRPr="00042A86">
        <w:rPr>
          <w:noProof/>
          <w:lang w:val="es-MX" w:bidi="es-ES"/>
        </w:rPr>
        <w:t xml:space="preserve">: </w:t>
      </w:r>
      <w:sdt>
        <w:sdtPr>
          <w:rPr>
            <w:noProof/>
            <w:lang w:val="es-MX"/>
          </w:rPr>
          <w:id w:val="1812519241"/>
          <w:placeholder>
            <w:docPart w:val="1B760B8F4A434DFB8731B04BD7655139"/>
          </w:placeholder>
          <w:temporary/>
          <w:showingPlcHdr/>
          <w15:appearance w15:val="hidden"/>
        </w:sdtPr>
        <w:sdtEndPr/>
        <w:sdtContent>
          <w:r w:rsidR="00363CDC" w:rsidRPr="00042A86">
            <w:rPr>
              <w:noProof/>
              <w:lang w:val="es-MX" w:bidi="es-ES"/>
            </w:rPr>
            <w:t>Escriba el título del capítulo</w:t>
          </w:r>
        </w:sdtContent>
      </w:sdt>
      <w:bookmarkEnd w:id="9"/>
    </w:p>
    <w:sdt>
      <w:sdtPr>
        <w:rPr>
          <w:noProof/>
          <w:lang w:val="es-MX"/>
        </w:rPr>
        <w:id w:val="-326984545"/>
        <w:placeholder>
          <w:docPart w:val="BD4DF04337564B75B8FA06A188B69680"/>
        </w:placeholder>
        <w:temporary/>
        <w:showingPlcHdr/>
        <w15:appearance w15:val="hidden"/>
      </w:sdtPr>
      <w:sdtEndPr/>
      <w:sdtContent>
        <w:p w14:paraId="3D19010B" w14:textId="77777777" w:rsidR="00DD46F4" w:rsidRPr="00042A86" w:rsidRDefault="00363CDC" w:rsidP="00BB5275">
          <w:pPr>
            <w:spacing w:line="240" w:lineRule="auto"/>
            <w:rPr>
              <w:noProof/>
              <w:lang w:val="es-MX"/>
            </w:rPr>
          </w:pPr>
          <w:r w:rsidRPr="00042A86">
            <w:rPr>
              <w:noProof/>
              <w:lang w:val="es-MX" w:bidi="es-ES"/>
            </w:rPr>
            <w:t>Comience un nuevo capítulo aquí…</w:t>
          </w:r>
        </w:p>
      </w:sdtContent>
    </w:sdt>
    <w:sdt>
      <w:sdtPr>
        <w:rPr>
          <w:noProof/>
          <w:lang w:val="es-MX"/>
        </w:rPr>
        <w:id w:val="-1334138318"/>
        <w:placeholder>
          <w:docPart w:val="460F9397275E48C6A1530AD0E1279D7E"/>
        </w:placeholder>
        <w:temporary/>
        <w:showingPlcHdr/>
        <w15:appearance w15:val="hidden"/>
      </w:sdtPr>
      <w:sdtEndPr/>
      <w:sdtContent>
        <w:p w14:paraId="0349DCD7" w14:textId="77777777" w:rsidR="009A2F30" w:rsidRPr="00042A86" w:rsidRDefault="00363CDC" w:rsidP="00BB5275">
          <w:pPr>
            <w:pStyle w:val="Textodesugerencia"/>
            <w:spacing w:line="240" w:lineRule="auto"/>
            <w:rPr>
              <w:noProof/>
              <w:lang w:val="es-MX"/>
            </w:rPr>
          </w:pPr>
          <w:r w:rsidRPr="00042A86">
            <w:rPr>
              <w:noProof/>
              <w:lang w:val="es-MX" w:bidi="es-ES"/>
            </w:rPr>
            <w:t>En este ejemplo, el título de este capítulo es “Desarrollar una mentalidad a prueba de balas”. Esto significa que este capítulo hablará de estrategias para fortalecer la mente. Para empezar, proporcione una breve introducción de la información que contiene el capítulo y, a continuación, presente con facilidad sus argumentos de apoyo. Intente usar un lenguaje sencillo y comprensible para que el lector lo entienda y continúe interesado.</w:t>
          </w:r>
        </w:p>
      </w:sdtContent>
    </w:sdt>
    <w:sdt>
      <w:sdtPr>
        <w:rPr>
          <w:noProof/>
          <w:lang w:val="es-MX"/>
        </w:rPr>
        <w:id w:val="-339480171"/>
        <w:placeholder>
          <w:docPart w:val="ACF853F53E5E47F5B5FF8FF5762C7CD0"/>
        </w:placeholder>
        <w:temporary/>
        <w:showingPlcHdr/>
        <w15:appearance w15:val="hidden"/>
      </w:sdtPr>
      <w:sdtEndPr/>
      <w:sdtContent>
        <w:p w14:paraId="43A9CF6A" w14:textId="77777777" w:rsidR="009A2F30" w:rsidRPr="00042A86" w:rsidRDefault="00363CDC"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2055999909"/>
        <w:placeholder>
          <w:docPart w:val="EB4005E6907F409883D4471597D286EB"/>
        </w:placeholder>
        <w:temporary/>
        <w:showingPlcHdr/>
        <w15:appearance w15:val="hidden"/>
      </w:sdtPr>
      <w:sdtEndPr/>
      <w:sdtContent>
        <w:p w14:paraId="6486EEE6" w14:textId="77777777" w:rsidR="00DD46F4" w:rsidRPr="00042A86" w:rsidRDefault="00363CDC" w:rsidP="00BB5275">
          <w:pPr>
            <w:spacing w:line="240" w:lineRule="auto"/>
            <w:rPr>
              <w:noProof/>
              <w:lang w:val="es-MX"/>
            </w:rPr>
          </w:pPr>
          <w:r w:rsidRPr="00042A86">
            <w:rPr>
              <w:noProof/>
              <w:lang w:val="es-MX" w:bidi="es-ES"/>
            </w:rPr>
            <w:t>Escriba contenido aquí…</w:t>
          </w:r>
        </w:p>
      </w:sdtContent>
    </w:sdt>
    <w:sdt>
      <w:sdtPr>
        <w:rPr>
          <w:noProof/>
          <w:lang w:val="es-MX"/>
        </w:rPr>
        <w:id w:val="1109546907"/>
        <w:placeholder>
          <w:docPart w:val="1A508B5F459240278A1EEB7B8AFA5A60"/>
        </w:placeholder>
        <w:temporary/>
        <w:showingPlcHdr/>
        <w15:appearance w15:val="hidden"/>
      </w:sdtPr>
      <w:sdtEndPr/>
      <w:sdtContent>
        <w:p w14:paraId="2787D2C9" w14:textId="77777777" w:rsidR="00363CDC" w:rsidRPr="00042A86" w:rsidRDefault="00363CDC"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14:paraId="20AE2BB5" w14:textId="77777777" w:rsidR="009A2F30" w:rsidRPr="00042A86" w:rsidRDefault="00363CDC"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“Disciplina mental”. Ofrezca al lector estrategias prácticas para enseñar al niño a desarrollar entereza, conciencia, etc.</w:t>
          </w:r>
        </w:p>
      </w:sdtContent>
    </w:sdt>
    <w:sdt>
      <w:sdtPr>
        <w:rPr>
          <w:noProof/>
          <w:lang w:val="es-MX"/>
        </w:rPr>
        <w:id w:val="-206576060"/>
        <w:placeholder>
          <w:docPart w:val="26D1531E8A5D45F88AE7A46866DD9971"/>
        </w:placeholder>
        <w:temporary/>
        <w:showingPlcHdr/>
        <w15:appearance w15:val="hidden"/>
      </w:sdtPr>
      <w:sdtEndPr/>
      <w:sdtContent>
        <w:p w14:paraId="54CF8B8E" w14:textId="77777777" w:rsidR="009A2F30" w:rsidRPr="00042A86" w:rsidRDefault="00154A4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925875263"/>
        <w:placeholder>
          <w:docPart w:val="A2CE94B5A84A43798D33AD30A8D09834"/>
        </w:placeholder>
        <w:temporary/>
        <w:showingPlcHdr/>
        <w15:appearance w15:val="hidden"/>
      </w:sdtPr>
      <w:sdtEndPr/>
      <w:sdtContent>
        <w:p w14:paraId="3929A765" w14:textId="77777777"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2119591926"/>
        <w:placeholder>
          <w:docPart w:val="698F1CAD759E4702A43348AF729EDEBC"/>
        </w:placeholder>
        <w:temporary/>
        <w:showingPlcHdr/>
        <w15:appearance w15:val="hidden"/>
      </w:sdtPr>
      <w:sdtEndPr/>
      <w:sdtContent>
        <w:p w14:paraId="0E079B3F" w14:textId="77777777" w:rsidR="009A2F30" w:rsidRPr="00042A86" w:rsidRDefault="00154A4E" w:rsidP="00BB5275">
          <w:pPr>
            <w:pStyle w:val="Textodesugerencia"/>
            <w:spacing w:line="240" w:lineRule="auto"/>
            <w:rPr>
              <w:noProof/>
              <w:lang w:val="es-MX"/>
            </w:rPr>
          </w:pPr>
          <w:r w:rsidRPr="00042A86">
            <w:rPr>
              <w:noProof/>
              <w:lang w:val="es-MX" w:bidi="es-ES"/>
            </w:rPr>
            <w:t>Para el subtítulo 2, use algo como “Confianza en uno mismo”. Este capítulo de ejemplo proporciona acciones y sugerencias prácticas para enseñar a un niño a ser valiente, a tener confianza en sí mismo, etc.</w:t>
          </w:r>
        </w:p>
      </w:sdtContent>
    </w:sdt>
    <w:sdt>
      <w:sdtPr>
        <w:rPr>
          <w:noProof/>
          <w:lang w:val="es-MX"/>
        </w:rPr>
        <w:id w:val="1214312244"/>
        <w:placeholder>
          <w:docPart w:val="012F6C2193AC42FAB6DD1A5CA66338DA"/>
        </w:placeholder>
        <w:temporary/>
        <w:showingPlcHdr/>
        <w15:appearance w15:val="hidden"/>
      </w:sdtPr>
      <w:sdtEndPr/>
      <w:sdtContent>
        <w:p w14:paraId="54DB7349" w14:textId="77777777" w:rsidR="009A2F30" w:rsidRPr="00042A86" w:rsidRDefault="00154A4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1999876508"/>
        <w:placeholder>
          <w:docPart w:val="151BABDFAD054C84AA1A2FAAB2CFF0E8"/>
        </w:placeholder>
        <w:temporary/>
        <w:showingPlcHdr/>
        <w15:appearance w15:val="hidden"/>
      </w:sdtPr>
      <w:sdtEndPr/>
      <w:sdtContent>
        <w:p w14:paraId="01E2A897" w14:textId="77777777" w:rsidR="00C56D47" w:rsidRPr="00042A86" w:rsidRDefault="00154A4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671407416"/>
        <w:placeholder>
          <w:docPart w:val="DABB8B84BE734F8BBFDAD741F3D386EA"/>
        </w:placeholder>
        <w:temporary/>
        <w:showingPlcHdr/>
        <w15:appearance w15:val="hidden"/>
      </w:sdtPr>
      <w:sdtEndPr>
        <w:rPr>
          <w:rFonts w:cs="Calibri"/>
        </w:rPr>
      </w:sdtEndPr>
      <w:sdtContent>
        <w:p w14:paraId="6F6A6000" w14:textId="77777777" w:rsidR="00154A4E" w:rsidRPr="00042A86" w:rsidRDefault="00154A4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14:paraId="5EF1D437" w14:textId="77777777"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Desarrollar una mentalidad fuerte es parte importante para tener éxito en la vida.</w:t>
          </w:r>
        </w:p>
        <w:p w14:paraId="7E672841" w14:textId="77777777"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2 del texto.</w:t>
          </w:r>
        </w:p>
        <w:p w14:paraId="5680437E" w14:textId="77777777"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3 del texto.</w:t>
          </w:r>
        </w:p>
        <w:p w14:paraId="11AA189C" w14:textId="77777777" w:rsidR="009A2F30" w:rsidRPr="00042A86" w:rsidRDefault="00154A4E"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p w14:paraId="457ED85C" w14:textId="77777777" w:rsidR="00154A4E" w:rsidRPr="00042A86" w:rsidRDefault="00154A4E" w:rsidP="00BB5275">
      <w:pPr>
        <w:spacing w:line="240" w:lineRule="auto"/>
        <w:rPr>
          <w:noProof/>
          <w:lang w:val="es-MX"/>
        </w:rPr>
      </w:pPr>
    </w:p>
    <w:sdt>
      <w:sdtPr>
        <w:rPr>
          <w:noProof/>
          <w:lang w:val="es-MX"/>
        </w:rPr>
        <w:id w:val="269757686"/>
        <w:placeholder>
          <w:docPart w:val="E8E5E1DCED3B4C3EA4212EFEB1E8D9D2"/>
        </w:placeholder>
        <w:temporary/>
        <w:showingPlcHdr/>
        <w15:appearance w15:val="hidden"/>
      </w:sdtPr>
      <w:sdtEndPr/>
      <w:sdtContent>
        <w:p w14:paraId="2E3F2A66" w14:textId="77777777" w:rsidR="009A2F30" w:rsidRPr="00042A86" w:rsidRDefault="00154A4E" w:rsidP="00BB5275">
          <w:pPr>
            <w:spacing w:line="240" w:lineRule="auto"/>
            <w:rPr>
              <w:noProof/>
              <w:lang w:val="es-MX"/>
            </w:rPr>
          </w:pPr>
          <w:r w:rsidRPr="00042A86">
            <w:rPr>
              <w:noProof/>
              <w:lang w:val="es-MX" w:bidi="es-ES"/>
            </w:rPr>
            <w:t>En el siguiente capítulo, aprenderás…</w:t>
          </w:r>
        </w:p>
      </w:sdtContent>
    </w:sdt>
    <w:sdt>
      <w:sdtPr>
        <w:rPr>
          <w:noProof/>
          <w:lang w:val="es-MX"/>
        </w:rPr>
        <w:id w:val="1972177668"/>
        <w:placeholder>
          <w:docPart w:val="8CFDE20F736A43B6B8D9EF904FBB3EF1"/>
        </w:placeholder>
        <w:temporary/>
        <w:showingPlcHdr/>
        <w15:appearance w15:val="hidden"/>
      </w:sdtPr>
      <w:sdtEndPr/>
      <w:sdtContent>
        <w:p w14:paraId="484A50E3" w14:textId="77777777" w:rsidR="00154A4E" w:rsidRPr="00042A86" w:rsidRDefault="00154A4E" w:rsidP="00BB5275">
          <w:pPr>
            <w:pStyle w:val="Textodesugerencia"/>
            <w:spacing w:line="240" w:lineRule="auto"/>
            <w:rPr>
              <w:rFonts w:ascii="Times New Roman" w:hAnsi="Times New Roman"/>
              <w:noProof/>
              <w:color w:val="auto"/>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14:paraId="660DF964" w14:textId="77777777" w:rsidR="00211C7A" w:rsidRPr="00042A86" w:rsidRDefault="009A2F30" w:rsidP="00BB5275">
      <w:pPr>
        <w:spacing w:line="240" w:lineRule="auto"/>
        <w:rPr>
          <w:noProof/>
          <w:lang w:val="es-MX"/>
        </w:rPr>
      </w:pPr>
      <w:r w:rsidRPr="00042A86">
        <w:rPr>
          <w:noProof/>
          <w:lang w:val="es-MX" w:bidi="es-ES"/>
        </w:rPr>
        <w:br w:type="page"/>
      </w:r>
    </w:p>
    <w:bookmarkStart w:id="10" w:name="_Toc99115078"/>
    <w:p w14:paraId="412564DE" w14:textId="77777777" w:rsidR="00154A4E" w:rsidRPr="00042A86" w:rsidRDefault="00A51FBE" w:rsidP="00BB5275">
      <w:pPr>
        <w:pStyle w:val="Ttulo2"/>
        <w:spacing w:line="240" w:lineRule="auto"/>
        <w:rPr>
          <w:noProof/>
          <w:lang w:val="es-MX"/>
        </w:rPr>
      </w:pPr>
      <w:sdt>
        <w:sdtPr>
          <w:rPr>
            <w:rFonts w:ascii="Times New Roman" w:hAnsi="Times New Roman"/>
            <w:noProof/>
            <w:sz w:val="24"/>
            <w:szCs w:val="24"/>
            <w:lang w:val="es-MX"/>
          </w:rPr>
          <w:id w:val="236600109"/>
          <w:placeholder>
            <w:docPart w:val="2F4CB4A920384BC08BEF0F165B1C6B2A"/>
          </w:placeholder>
          <w:temporary/>
          <w:showingPlcHdr/>
          <w15:appearance w15:val="hidden"/>
        </w:sdtPr>
        <w:sdtEndPr/>
        <w:sdtContent>
          <w:r w:rsidR="00154A4E" w:rsidRPr="00042A86">
            <w:rPr>
              <w:rFonts w:ascii="Times New Roman" w:hAnsi="Times New Roman"/>
              <w:noProof/>
              <w:lang w:val="es-MX" w:bidi="es-ES"/>
            </w:rPr>
            <w:t>Capítulo cuatro</w:t>
          </w:r>
        </w:sdtContent>
      </w:sdt>
      <w:r w:rsidR="00154A4E" w:rsidRPr="00042A86">
        <w:rPr>
          <w:noProof/>
          <w:lang w:val="es-MX" w:bidi="es-ES"/>
        </w:rPr>
        <w:t xml:space="preserve">: </w:t>
      </w:r>
      <w:sdt>
        <w:sdtPr>
          <w:rPr>
            <w:noProof/>
            <w:lang w:val="es-MX"/>
          </w:rPr>
          <w:id w:val="1457223100"/>
          <w:placeholder>
            <w:docPart w:val="6EA09D5507D547A4B0C8657520B4F06D"/>
          </w:placeholder>
          <w:temporary/>
          <w:showingPlcHdr/>
          <w15:appearance w15:val="hidden"/>
        </w:sdtPr>
        <w:sdtEndPr/>
        <w:sdtContent>
          <w:r w:rsidR="00154A4E" w:rsidRPr="00042A86">
            <w:rPr>
              <w:noProof/>
              <w:lang w:val="es-MX" w:bidi="es-ES"/>
            </w:rPr>
            <w:t>Escriba el título del capítulo</w:t>
          </w:r>
        </w:sdtContent>
      </w:sdt>
      <w:bookmarkEnd w:id="10"/>
    </w:p>
    <w:sdt>
      <w:sdtPr>
        <w:rPr>
          <w:noProof/>
          <w:lang w:val="es-MX"/>
        </w:rPr>
        <w:id w:val="1466232417"/>
        <w:placeholder>
          <w:docPart w:val="48D6B53AB73A452E8DE32F9F2807949D"/>
        </w:placeholder>
        <w:temporary/>
        <w:showingPlcHdr/>
        <w15:appearance w15:val="hidden"/>
      </w:sdtPr>
      <w:sdtEndPr/>
      <w:sdtContent>
        <w:p w14:paraId="529B75EF" w14:textId="77777777" w:rsidR="00154A4E" w:rsidRPr="00042A86" w:rsidRDefault="00154A4E" w:rsidP="00BB5275">
          <w:pPr>
            <w:spacing w:line="240" w:lineRule="auto"/>
            <w:rPr>
              <w:noProof/>
              <w:lang w:val="es-MX"/>
            </w:rPr>
          </w:pPr>
          <w:r w:rsidRPr="00042A86">
            <w:rPr>
              <w:noProof/>
              <w:lang w:val="es-MX" w:bidi="es-ES"/>
            </w:rPr>
            <w:t>Comience un nuevo capítulo aquí…</w:t>
          </w:r>
        </w:p>
      </w:sdtContent>
    </w:sdt>
    <w:sdt>
      <w:sdtPr>
        <w:rPr>
          <w:noProof/>
          <w:lang w:val="es-MX"/>
        </w:rPr>
        <w:id w:val="-105272047"/>
        <w:placeholder>
          <w:docPart w:val="636D33F2D01A489EAFFBE685E4D36F14"/>
        </w:placeholder>
        <w:temporary/>
        <w:showingPlcHdr/>
        <w15:appearance w15:val="hidden"/>
      </w:sdtPr>
      <w:sdtEndPr/>
      <w:sdtContent>
        <w:p w14:paraId="31083122" w14:textId="77777777" w:rsidR="009A2F30" w:rsidRPr="00042A86" w:rsidRDefault="00154A4E" w:rsidP="00BB5275">
          <w:pPr>
            <w:pStyle w:val="Textodesugerencia"/>
            <w:spacing w:line="240" w:lineRule="auto"/>
            <w:rPr>
              <w:noProof/>
              <w:lang w:val="es-MX"/>
            </w:rPr>
          </w:pPr>
          <w:r w:rsidRPr="00042A86">
            <w:rPr>
              <w:noProof/>
              <w:lang w:val="es-MX" w:bidi="es-ES"/>
            </w:rPr>
            <w:t>En este ejemplo, el título de este capítulo es “Establecer valores sociales”. En él se explica la implicación social o de la comunidad en el bienestar del niño. Para empezar, proporcione una breve introducción de la información que contiene el capítulo y, a continuación, presente con facilidad sus argumentos de apoyo. Intente usar un lenguaje sencillo y comprensible para que el lector pueda entenderlo y continúe interesado.</w:t>
          </w:r>
        </w:p>
      </w:sdtContent>
    </w:sdt>
    <w:sdt>
      <w:sdtPr>
        <w:rPr>
          <w:noProof/>
          <w:lang w:val="es-MX"/>
        </w:rPr>
        <w:id w:val="-1694365941"/>
        <w:placeholder>
          <w:docPart w:val="6FBEAF0731D648F18F55D27176EF8C50"/>
        </w:placeholder>
        <w:temporary/>
        <w:showingPlcHdr/>
        <w15:appearance w15:val="hidden"/>
      </w:sdtPr>
      <w:sdtEndPr/>
      <w:sdtContent>
        <w:p w14:paraId="2251C0FE" w14:textId="77777777" w:rsidR="009A2F30" w:rsidRPr="00042A86" w:rsidRDefault="00154A4E"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2147268801"/>
        <w:placeholder>
          <w:docPart w:val="B7585BFD7F504946B854F493B3888B4B"/>
        </w:placeholder>
        <w:temporary/>
        <w:showingPlcHdr/>
        <w15:appearance w15:val="hidden"/>
      </w:sdtPr>
      <w:sdtEndPr/>
      <w:sdtContent>
        <w:p w14:paraId="3565895F" w14:textId="77777777"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1201586223"/>
        <w:placeholder>
          <w:docPart w:val="4A08718082544E07A1EA830F922E4116"/>
        </w:placeholder>
        <w:temporary/>
        <w:showingPlcHdr/>
        <w15:appearance w15:val="hidden"/>
      </w:sdtPr>
      <w:sdtEndPr/>
      <w:sdtContent>
        <w:p w14:paraId="1353C4BA" w14:textId="77777777" w:rsidR="00154A4E" w:rsidRPr="00042A86" w:rsidRDefault="00154A4E"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14:paraId="0FAEC46D" w14:textId="77777777" w:rsidR="009A2F30" w:rsidRPr="00042A86" w:rsidRDefault="00154A4E"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“Llevarse bien con otros”. Ofrezca al lector estrategias prácticas para enseñar a su hijo a coexistir con otros, explique por qué es importante, etc.</w:t>
          </w:r>
        </w:p>
      </w:sdtContent>
    </w:sdt>
    <w:sdt>
      <w:sdtPr>
        <w:rPr>
          <w:noProof/>
          <w:lang w:val="es-MX"/>
        </w:rPr>
        <w:id w:val="-1341007155"/>
        <w:placeholder>
          <w:docPart w:val="EC85353590A747E28428C0DC3F9497BC"/>
        </w:placeholder>
        <w:temporary/>
        <w:showingPlcHdr/>
        <w15:appearance w15:val="hidden"/>
      </w:sdtPr>
      <w:sdtEndPr/>
      <w:sdtContent>
        <w:p w14:paraId="3EB24D8F" w14:textId="77777777" w:rsidR="009A2F30" w:rsidRPr="00042A86" w:rsidRDefault="00154A4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352646618"/>
        <w:placeholder>
          <w:docPart w:val="E8A5E22D6DCB49769DD4714A68D1E7B7"/>
        </w:placeholder>
        <w:temporary/>
        <w:showingPlcHdr/>
        <w15:appearance w15:val="hidden"/>
      </w:sdtPr>
      <w:sdtEndPr/>
      <w:sdtContent>
        <w:p w14:paraId="5956371F" w14:textId="77777777"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1828738542"/>
        <w:placeholder>
          <w:docPart w:val="13DFC96E80174601B8E6204FDDCFE107"/>
        </w:placeholder>
        <w:temporary/>
        <w:showingPlcHdr/>
        <w15:appearance w15:val="hidden"/>
      </w:sdtPr>
      <w:sdtEndPr/>
      <w:sdtContent>
        <w:p w14:paraId="5B8D87BD" w14:textId="77777777" w:rsidR="00D17DE7" w:rsidRPr="00042A86" w:rsidRDefault="00154A4E" w:rsidP="00BB5275">
          <w:pPr>
            <w:pStyle w:val="Textodesugerencia"/>
            <w:spacing w:line="240" w:lineRule="auto"/>
            <w:rPr>
              <w:noProof/>
              <w:lang w:val="es-MX"/>
            </w:rPr>
          </w:pPr>
          <w:r w:rsidRPr="00042A86">
            <w:rPr>
              <w:noProof/>
              <w:lang w:val="es-MX" w:bidi="es-ES"/>
            </w:rPr>
            <w:t>Para el subtítulo 2, use algo como “Desarrollar inteligencia emocional”. Este apartado proporciona acciones prácticas para ayudar a un niño a interpretar códigos sociales, a hablar sobre las emociones negativas, etc.</w:t>
          </w:r>
        </w:p>
      </w:sdtContent>
    </w:sdt>
    <w:sdt>
      <w:sdtPr>
        <w:rPr>
          <w:noProof/>
          <w:lang w:val="es-MX"/>
        </w:rPr>
        <w:id w:val="-1267232936"/>
        <w:placeholder>
          <w:docPart w:val="C68D049346ED4729878BB0F2F5FC076D"/>
        </w:placeholder>
        <w:temporary/>
        <w:showingPlcHdr/>
        <w15:appearance w15:val="hidden"/>
      </w:sdtPr>
      <w:sdtEndPr/>
      <w:sdtContent>
        <w:p w14:paraId="5F9D3194" w14:textId="77777777" w:rsidR="009A2F30" w:rsidRPr="00042A86" w:rsidRDefault="00154A4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271313307"/>
        <w:placeholder>
          <w:docPart w:val="47E731FC0FD643749AD236859462D739"/>
        </w:placeholder>
        <w:temporary/>
        <w:showingPlcHdr/>
        <w15:appearance w15:val="hidden"/>
      </w:sdtPr>
      <w:sdtEndPr/>
      <w:sdtContent>
        <w:p w14:paraId="2C83E564" w14:textId="77777777" w:rsidR="00C56D47" w:rsidRPr="00042A86" w:rsidRDefault="00154A4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991694791"/>
        <w:placeholder>
          <w:docPart w:val="EAB3C89C2B274AC19D5756214FBE30AA"/>
        </w:placeholder>
        <w:temporary/>
        <w:showingPlcHdr/>
        <w15:appearance w15:val="hidden"/>
      </w:sdtPr>
      <w:sdtEndPr>
        <w:rPr>
          <w:rFonts w:cs="Calibri"/>
        </w:rPr>
      </w:sdtEndPr>
      <w:sdtContent>
        <w:p w14:paraId="5B03F303" w14:textId="77777777" w:rsidR="00154A4E" w:rsidRPr="00042A86" w:rsidRDefault="00154A4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14:paraId="418E9115" w14:textId="77777777"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 xml:space="preserve">Inculcar valores sociales y éticos en un niño le ayudará a integrarse correctamente en la sociedad. </w:t>
          </w:r>
        </w:p>
        <w:p w14:paraId="1560A80D" w14:textId="77777777"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2 del texto.</w:t>
          </w:r>
        </w:p>
        <w:p w14:paraId="381BB0E6" w14:textId="77777777"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3 del texto.</w:t>
          </w:r>
        </w:p>
        <w:p w14:paraId="195E278C" w14:textId="77777777" w:rsidR="009A2F30" w:rsidRPr="00042A86" w:rsidRDefault="00154A4E"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sdt>
      <w:sdtPr>
        <w:rPr>
          <w:noProof/>
          <w:lang w:val="es-MX"/>
        </w:rPr>
        <w:id w:val="589435268"/>
        <w:placeholder>
          <w:docPart w:val="DEB8CEB3F8A944859D93630A651A0AC7"/>
        </w:placeholder>
        <w:temporary/>
        <w:showingPlcHdr/>
        <w15:appearance w15:val="hidden"/>
      </w:sdtPr>
      <w:sdtEndPr/>
      <w:sdtContent>
        <w:p w14:paraId="4C1FDDFB" w14:textId="77777777" w:rsidR="009A2F30" w:rsidRPr="00042A86" w:rsidRDefault="00154A4E" w:rsidP="00BB5275">
          <w:pPr>
            <w:spacing w:line="240" w:lineRule="auto"/>
            <w:rPr>
              <w:noProof/>
              <w:lang w:val="es-MX"/>
            </w:rPr>
          </w:pPr>
          <w:r w:rsidRPr="00042A86">
            <w:rPr>
              <w:noProof/>
              <w:lang w:val="es-MX" w:bidi="es-ES"/>
            </w:rPr>
            <w:t>En el siguiente capítulo, aprenderás…</w:t>
          </w:r>
        </w:p>
      </w:sdtContent>
    </w:sdt>
    <w:p w14:paraId="7D93C1E4" w14:textId="77777777" w:rsidR="00211C7A" w:rsidRPr="00042A86" w:rsidRDefault="00A51FBE" w:rsidP="00BB5275">
      <w:pPr>
        <w:pStyle w:val="Textodesugerencia"/>
        <w:spacing w:line="240" w:lineRule="auto"/>
        <w:rPr>
          <w:noProof/>
          <w:lang w:val="es-MX"/>
        </w:rPr>
      </w:pPr>
      <w:sdt>
        <w:sdtPr>
          <w:rPr>
            <w:noProof/>
            <w:lang w:val="es-MX"/>
          </w:rPr>
          <w:id w:val="1506167101"/>
          <w:placeholder>
            <w:docPart w:val="098F6BC4273843348ED630F7C826EB0A"/>
          </w:placeholder>
          <w:temporary/>
          <w:showingPlcHdr/>
          <w15:appearance w15:val="hidden"/>
        </w:sdtPr>
        <w:sdtEndPr/>
        <w:sdtContent>
          <w:r w:rsidR="00154A4E" w:rsidRPr="00042A86">
            <w:rPr>
              <w:noProof/>
              <w:lang w:val="es-MX" w:bidi="es-ES"/>
            </w:rPr>
            <w:t>Para pasar lógicamente y de forma fluida de un capítulo a otro, informe al lector de lo que encontrará a continuación. Si finaliza el capítulo con un párrafo, relacione la información del capítulo siguiente con lo que ha explicado anteriormente.</w:t>
          </w:r>
        </w:sdtContent>
      </w:sdt>
      <w:r w:rsidR="009A2F30" w:rsidRPr="00042A86">
        <w:rPr>
          <w:noProof/>
          <w:lang w:val="es-MX" w:bidi="es-ES"/>
        </w:rPr>
        <w:br w:type="page"/>
      </w:r>
    </w:p>
    <w:bookmarkStart w:id="11" w:name="_Toc99115079"/>
    <w:p w14:paraId="2882549F" w14:textId="77777777" w:rsidR="009A2F30" w:rsidRPr="00042A86" w:rsidRDefault="00A51FBE" w:rsidP="00BB5275">
      <w:pPr>
        <w:pStyle w:val="Ttulo2"/>
        <w:spacing w:line="240" w:lineRule="auto"/>
        <w:rPr>
          <w:noProof/>
          <w:lang w:val="es-MX"/>
        </w:rPr>
      </w:pPr>
      <w:sdt>
        <w:sdtPr>
          <w:rPr>
            <w:noProof/>
            <w:sz w:val="24"/>
            <w:szCs w:val="24"/>
            <w:lang w:val="es-MX"/>
          </w:rPr>
          <w:id w:val="773436528"/>
          <w:placeholder>
            <w:docPart w:val="4A705B7E051A42E19281AE28862D0721"/>
          </w:placeholder>
          <w:temporary/>
          <w:showingPlcHdr/>
          <w15:appearance w15:val="hidden"/>
        </w:sdtPr>
        <w:sdtEndPr/>
        <w:sdtContent>
          <w:r w:rsidR="00154A4E" w:rsidRPr="00042A86">
            <w:rPr>
              <w:noProof/>
              <w:lang w:val="es-MX" w:bidi="es-ES"/>
            </w:rPr>
            <w:t>Capítulo cinco</w:t>
          </w:r>
        </w:sdtContent>
      </w:sdt>
      <w:r w:rsidR="009A2F30" w:rsidRPr="00042A86">
        <w:rPr>
          <w:noProof/>
          <w:lang w:val="es-MX" w:bidi="es-ES"/>
        </w:rPr>
        <w:t xml:space="preserve">: </w:t>
      </w:r>
      <w:sdt>
        <w:sdtPr>
          <w:rPr>
            <w:noProof/>
            <w:lang w:val="es-MX"/>
          </w:rPr>
          <w:id w:val="-1232766437"/>
          <w:placeholder>
            <w:docPart w:val="288B590290944056AAE3024B091020EB"/>
          </w:placeholder>
          <w:temporary/>
          <w:showingPlcHdr/>
          <w15:appearance w15:val="hidden"/>
        </w:sdtPr>
        <w:sdtEndPr/>
        <w:sdtContent>
          <w:r w:rsidR="00154A4E" w:rsidRPr="00042A86">
            <w:rPr>
              <w:noProof/>
              <w:lang w:val="es-MX" w:bidi="es-ES"/>
            </w:rPr>
            <w:t>Escriba el título del capítulo</w:t>
          </w:r>
        </w:sdtContent>
      </w:sdt>
      <w:bookmarkEnd w:id="11"/>
    </w:p>
    <w:sdt>
      <w:sdtPr>
        <w:rPr>
          <w:noProof/>
          <w:lang w:val="es-MX"/>
        </w:rPr>
        <w:id w:val="1460987439"/>
        <w:placeholder>
          <w:docPart w:val="A4D6334B37D94CC9A68D5812BDE587C6"/>
        </w:placeholder>
        <w:temporary/>
        <w:showingPlcHdr/>
        <w15:appearance w15:val="hidden"/>
      </w:sdtPr>
      <w:sdtEndPr/>
      <w:sdtContent>
        <w:p w14:paraId="2AF516EE" w14:textId="77777777" w:rsidR="00DD46F4" w:rsidRPr="00042A86" w:rsidRDefault="00154A4E" w:rsidP="00BB5275">
          <w:pPr>
            <w:spacing w:line="240" w:lineRule="auto"/>
            <w:rPr>
              <w:noProof/>
              <w:lang w:val="es-MX"/>
            </w:rPr>
          </w:pPr>
          <w:r w:rsidRPr="00042A86">
            <w:rPr>
              <w:noProof/>
              <w:lang w:val="es-MX" w:bidi="es-ES"/>
            </w:rPr>
            <w:t>Comience un nuevo capítulo aquí…</w:t>
          </w:r>
        </w:p>
      </w:sdtContent>
    </w:sdt>
    <w:sdt>
      <w:sdtPr>
        <w:rPr>
          <w:noProof/>
          <w:lang w:val="es-MX"/>
        </w:rPr>
        <w:id w:val="-30495616"/>
        <w:placeholder>
          <w:docPart w:val="A4057C5C21A24DA1BB60802BDB98D790"/>
        </w:placeholder>
        <w:temporary/>
        <w:showingPlcHdr/>
        <w15:appearance w15:val="hidden"/>
      </w:sdtPr>
      <w:sdtEndPr/>
      <w:sdtContent>
        <w:p w14:paraId="177D60A9" w14:textId="77777777" w:rsidR="009A2F30" w:rsidRPr="00042A86" w:rsidRDefault="00154A4E" w:rsidP="00BB5275">
          <w:pPr>
            <w:pStyle w:val="Textodesugerencia"/>
            <w:spacing w:line="240" w:lineRule="auto"/>
            <w:rPr>
              <w:noProof/>
              <w:lang w:val="es-MX"/>
            </w:rPr>
          </w:pPr>
          <w:r w:rsidRPr="00042A86">
            <w:rPr>
              <w:noProof/>
              <w:lang w:val="es-MX" w:bidi="es-ES"/>
            </w:rPr>
            <w:t>Supongamos que este es el último capítulo del libro. Cree un título que aluda de alguna manera al futuro, por ejemplo, “Los niños de hoy son los padres del mañana”. Presente aquí su visión de cómo las estrategias de este libro y la nueva información científica darán forma al futuro. Describa también cómo sería el mundo si no se enseñara a los niños a tener una mentalidad fuerte.</w:t>
          </w:r>
        </w:p>
      </w:sdtContent>
    </w:sdt>
    <w:sdt>
      <w:sdtPr>
        <w:rPr>
          <w:noProof/>
          <w:lang w:val="es-MX"/>
        </w:rPr>
        <w:id w:val="-1322275540"/>
        <w:placeholder>
          <w:docPart w:val="5E44DD59B6B444F4A2B6F262F9A0F338"/>
        </w:placeholder>
        <w:temporary/>
        <w:showingPlcHdr/>
        <w15:appearance w15:val="hidden"/>
      </w:sdtPr>
      <w:sdtEndPr/>
      <w:sdtContent>
        <w:p w14:paraId="3FF1EFB6" w14:textId="77777777" w:rsidR="009A2F30" w:rsidRPr="00042A86" w:rsidRDefault="001710CE"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1809856155"/>
        <w:placeholder>
          <w:docPart w:val="D53137CB67924AE583A95C024F8065BB"/>
        </w:placeholder>
        <w:temporary/>
        <w:showingPlcHdr/>
        <w15:appearance w15:val="hidden"/>
      </w:sdtPr>
      <w:sdtEndPr/>
      <w:sdtContent>
        <w:p w14:paraId="3F85FB6C" w14:textId="77777777" w:rsidR="00D17DE7"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427490027"/>
        <w:placeholder>
          <w:docPart w:val="53E07CC3F0C34449BDF78F8F6418EFA6"/>
        </w:placeholder>
        <w:temporary/>
        <w:showingPlcHdr/>
        <w15:appearance w15:val="hidden"/>
      </w:sdtPr>
      <w:sdtEndPr/>
      <w:sdtContent>
        <w:p w14:paraId="120B4411" w14:textId="77777777" w:rsidR="001710CE" w:rsidRPr="00042A86" w:rsidRDefault="001710CE"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14:paraId="553EEDE2" w14:textId="77777777" w:rsidR="009A2F30" w:rsidRPr="00042A86" w:rsidRDefault="001710CE"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“Adaptarse al cambio”, y en él describe la importancia de desarrollar adaptabilidad, flexibilidad, etc.</w:t>
          </w:r>
        </w:p>
      </w:sdtContent>
    </w:sdt>
    <w:sdt>
      <w:sdtPr>
        <w:rPr>
          <w:noProof/>
          <w:lang w:val="es-MX"/>
        </w:rPr>
        <w:id w:val="686180226"/>
        <w:placeholder>
          <w:docPart w:val="44741F7BF59641C3A461A0D5799EA666"/>
        </w:placeholder>
        <w:temporary/>
        <w:showingPlcHdr/>
        <w15:appearance w15:val="hidden"/>
      </w:sdtPr>
      <w:sdtEndPr/>
      <w:sdtContent>
        <w:p w14:paraId="6A38C94C" w14:textId="77777777" w:rsidR="009A2F30" w:rsidRPr="00042A86" w:rsidRDefault="001710C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722259401"/>
        <w:placeholder>
          <w:docPart w:val="D876074ED0274D54A3DC57BD66C06308"/>
        </w:placeholder>
        <w:temporary/>
        <w:showingPlcHdr/>
        <w15:appearance w15:val="hidden"/>
      </w:sdtPr>
      <w:sdtEndPr/>
      <w:sdtContent>
        <w:p w14:paraId="1F8F4C6B" w14:textId="77777777" w:rsidR="00D17DE7"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523916162"/>
        <w:placeholder>
          <w:docPart w:val="32A98CD91BDD4E23B4AD96FC8681357D"/>
        </w:placeholder>
        <w:temporary/>
        <w:showingPlcHdr/>
        <w15:appearance w15:val="hidden"/>
      </w:sdtPr>
      <w:sdtEndPr/>
      <w:sdtContent>
        <w:p w14:paraId="5773563F" w14:textId="77777777" w:rsidR="00D17DE7" w:rsidRPr="00042A86" w:rsidRDefault="001710CE" w:rsidP="00BB5275">
          <w:pPr>
            <w:pStyle w:val="Textodesugerencia"/>
            <w:spacing w:line="240" w:lineRule="auto"/>
            <w:rPr>
              <w:noProof/>
              <w:lang w:val="es-MX"/>
            </w:rPr>
          </w:pPr>
          <w:r w:rsidRPr="00042A86">
            <w:rPr>
              <w:noProof/>
              <w:lang w:val="es-MX" w:bidi="es-ES"/>
            </w:rPr>
            <w:t>Para el subtítulo 2, use algo como “Dejar un legado”. Aquí, concluya con una explicación de cómo todas las estrategias proporcionadas asegurarán un futuro mejor para todos.</w:t>
          </w:r>
        </w:p>
      </w:sdtContent>
    </w:sdt>
    <w:sdt>
      <w:sdtPr>
        <w:rPr>
          <w:noProof/>
          <w:lang w:val="es-MX"/>
        </w:rPr>
        <w:id w:val="1663739371"/>
        <w:placeholder>
          <w:docPart w:val="D0DB75522EA14E35B94C5F3704ED1B76"/>
        </w:placeholder>
        <w:temporary/>
        <w:showingPlcHdr/>
        <w15:appearance w15:val="hidden"/>
      </w:sdtPr>
      <w:sdtEndPr/>
      <w:sdtContent>
        <w:p w14:paraId="7EC0A39F" w14:textId="77777777" w:rsidR="009A2F30" w:rsidRPr="00042A86" w:rsidRDefault="001710C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1226986217"/>
        <w:placeholder>
          <w:docPart w:val="D944037D053F4368875961EB16E5C803"/>
        </w:placeholder>
        <w:temporary/>
        <w:showingPlcHdr/>
        <w15:appearance w15:val="hidden"/>
      </w:sdtPr>
      <w:sdtEndPr/>
      <w:sdtContent>
        <w:p w14:paraId="3F520AD1" w14:textId="77777777" w:rsidR="00C52D44" w:rsidRPr="00042A86" w:rsidRDefault="001710C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088072220"/>
        <w:placeholder>
          <w:docPart w:val="16993C7C2BFD45859AA7D0660B50C394"/>
        </w:placeholder>
        <w:temporary/>
        <w:showingPlcHdr/>
        <w15:appearance w15:val="hidden"/>
      </w:sdtPr>
      <w:sdtEndPr>
        <w:rPr>
          <w:rFonts w:cs="Calibri"/>
        </w:rPr>
      </w:sdtEndPr>
      <w:sdtContent>
        <w:p w14:paraId="4975B7BC" w14:textId="77777777" w:rsidR="001710CE" w:rsidRPr="00042A86" w:rsidRDefault="001710C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14:paraId="44168FE6" w14:textId="77777777"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 xml:space="preserve">En el futuro, la supervivencia dependerá de la capacidad para adaptarse a un entorno que cambia rápidamente. </w:t>
          </w:r>
        </w:p>
        <w:p w14:paraId="309B33E9" w14:textId="77777777"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Punto 2 del texto.</w:t>
          </w:r>
        </w:p>
        <w:p w14:paraId="4D2344D1" w14:textId="77777777"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Punto 3 del texto.</w:t>
          </w:r>
        </w:p>
        <w:p w14:paraId="5D13D13A" w14:textId="77777777" w:rsidR="001710CE" w:rsidRPr="00042A86" w:rsidRDefault="001710CE" w:rsidP="00BB5275">
          <w:pPr>
            <w:pStyle w:val="Listaconvietas"/>
            <w:tabs>
              <w:tab w:val="left" w:pos="4050"/>
            </w:tabs>
            <w:spacing w:before="0" w:line="240" w:lineRule="auto"/>
            <w:rPr>
              <w:rFonts w:ascii="Calibri" w:hAnsi="Calibri" w:cs="Calibri"/>
              <w:noProof/>
              <w:color w:val="0070C0"/>
              <w:lang w:val="es-MX"/>
            </w:rPr>
          </w:pPr>
          <w:r w:rsidRPr="00042A86">
            <w:rPr>
              <w:noProof/>
              <w:color w:val="0070C0"/>
              <w:lang w:val="es-MX" w:bidi="es-ES"/>
            </w:rPr>
            <w:t>Etc.</w:t>
          </w:r>
        </w:p>
      </w:sdtContent>
    </w:sdt>
    <w:p w14:paraId="5C4E8CF6" w14:textId="77777777" w:rsidR="009A2F30" w:rsidRPr="00042A86" w:rsidRDefault="009A2F30" w:rsidP="00BB5275">
      <w:pPr>
        <w:pStyle w:val="Ttulo1"/>
        <w:spacing w:line="240" w:lineRule="auto"/>
        <w:rPr>
          <w:rFonts w:ascii="Times New Roman" w:hAnsi="Times New Roman"/>
          <w:noProof/>
          <w:sz w:val="24"/>
          <w:szCs w:val="24"/>
          <w:lang w:val="es-MX"/>
        </w:rPr>
      </w:pPr>
      <w:r w:rsidRPr="00042A86">
        <w:rPr>
          <w:rFonts w:ascii="Times New Roman" w:hAnsi="Times New Roman"/>
          <w:noProof/>
          <w:sz w:val="24"/>
          <w:szCs w:val="24"/>
          <w:lang w:val="es-MX" w:bidi="es-ES"/>
        </w:rPr>
        <w:br w:type="page"/>
      </w:r>
    </w:p>
    <w:bookmarkStart w:id="12" w:name="_Toc99115080" w:displacedByCustomXml="next"/>
    <w:bookmarkStart w:id="13" w:name="_Toc529756743" w:displacedByCustomXml="next"/>
    <w:bookmarkStart w:id="14" w:name="_Toc529756682" w:displacedByCustomXml="next"/>
    <w:sdt>
      <w:sdtPr>
        <w:rPr>
          <w:noProof/>
          <w:lang w:val="es-MX"/>
        </w:rPr>
        <w:id w:val="1723244645"/>
        <w:placeholder>
          <w:docPart w:val="A4E7D3C771344A2E9F16D358B43F30E7"/>
        </w:placeholder>
        <w:temporary/>
        <w:showingPlcHdr/>
        <w15:appearance w15:val="hidden"/>
      </w:sdtPr>
      <w:sdtEndPr/>
      <w:sdtContent>
        <w:p w14:paraId="4C82B2FA" w14:textId="77777777" w:rsidR="001710CE" w:rsidRPr="00042A86" w:rsidRDefault="001710CE" w:rsidP="00BB5275">
          <w:pPr>
            <w:pStyle w:val="Ttulo1"/>
            <w:spacing w:line="240" w:lineRule="auto"/>
            <w:rPr>
              <w:noProof/>
              <w:lang w:val="es-MX"/>
            </w:rPr>
          </w:pPr>
          <w:r w:rsidRPr="00042A86">
            <w:rPr>
              <w:noProof/>
              <w:lang w:val="es-MX" w:bidi="es-ES"/>
            </w:rPr>
            <w:t>Epílogo o conclusión</w:t>
          </w:r>
        </w:p>
      </w:sdtContent>
    </w:sdt>
    <w:bookmarkEnd w:id="12" w:displacedByCustomXml="prev"/>
    <w:bookmarkEnd w:id="13" w:displacedByCustomXml="prev"/>
    <w:bookmarkEnd w:id="14" w:displacedByCustomXml="prev"/>
    <w:sdt>
      <w:sdtPr>
        <w:rPr>
          <w:noProof/>
          <w:lang w:val="es-MX"/>
        </w:rPr>
        <w:id w:val="-1780489001"/>
        <w:placeholder>
          <w:docPart w:val="EB87958AC92740F29AB857A70367681B"/>
        </w:placeholder>
        <w:temporary/>
        <w:showingPlcHdr/>
        <w15:appearance w15:val="hidden"/>
      </w:sdtPr>
      <w:sdtEndPr/>
      <w:sdtContent>
        <w:p w14:paraId="4D18F317" w14:textId="77777777" w:rsidR="00A0776B"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609041544"/>
        <w:placeholder>
          <w:docPart w:val="32D5208515B4471C9521FF31BE8F3742"/>
        </w:placeholder>
        <w:temporary/>
        <w:showingPlcHdr/>
        <w15:appearance w15:val="hidden"/>
      </w:sdtPr>
      <w:sdtEndPr/>
      <w:sdtContent>
        <w:p w14:paraId="5132A421" w14:textId="77777777" w:rsidR="00205500" w:rsidRPr="00042A86" w:rsidRDefault="001710CE" w:rsidP="00BB5275">
          <w:pPr>
            <w:pStyle w:val="Textodesugerencia"/>
            <w:spacing w:line="240" w:lineRule="auto"/>
            <w:rPr>
              <w:noProof/>
              <w:lang w:val="es-MX"/>
            </w:rPr>
          </w:pPr>
          <w:r w:rsidRPr="00042A86">
            <w:rPr>
              <w:noProof/>
              <w:lang w:val="es-MX" w:bidi="es-ES"/>
            </w:rPr>
            <w:t>Escriba un texto breve y conciso. Mencione los puntos clave del libro y los pasos a seguir para solucionar los problemas. Recuerde al lector cómo se beneficiará si sigue estos pasos.</w:t>
          </w:r>
        </w:p>
      </w:sdtContent>
    </w:sdt>
    <w:p w14:paraId="1ECF599C" w14:textId="77777777" w:rsidR="00205500" w:rsidRPr="00042A86" w:rsidRDefault="00205500" w:rsidP="00BB5275">
      <w:pPr>
        <w:spacing w:line="240" w:lineRule="auto"/>
        <w:rPr>
          <w:noProof/>
          <w:lang w:val="es-MX"/>
        </w:rPr>
      </w:pPr>
      <w:r w:rsidRPr="00042A86">
        <w:rPr>
          <w:noProof/>
          <w:lang w:val="es-MX" w:bidi="es-ES"/>
        </w:rPr>
        <w:br w:type="page"/>
      </w:r>
    </w:p>
    <w:bookmarkStart w:id="15" w:name="_Toc99115081" w:displacedByCustomXml="next"/>
    <w:bookmarkStart w:id="16" w:name="_Toc529756744" w:displacedByCustomXml="next"/>
    <w:bookmarkStart w:id="17" w:name="_Toc529756683" w:displacedByCustomXml="next"/>
    <w:sdt>
      <w:sdtPr>
        <w:rPr>
          <w:noProof/>
          <w:lang w:val="es-MX"/>
        </w:rPr>
        <w:id w:val="1707216621"/>
        <w:placeholder>
          <w:docPart w:val="7376D97FAEE94AC38385908EFE7B712F"/>
        </w:placeholder>
        <w:temporary/>
        <w:showingPlcHdr/>
        <w15:appearance w15:val="hidden"/>
      </w:sdtPr>
      <w:sdtEndPr/>
      <w:sdtContent>
        <w:p w14:paraId="13AD846D" w14:textId="77777777" w:rsidR="001710CE" w:rsidRPr="00042A86" w:rsidRDefault="001710CE" w:rsidP="00BB5275">
          <w:pPr>
            <w:pStyle w:val="Ttulo1"/>
            <w:spacing w:line="240" w:lineRule="auto"/>
            <w:rPr>
              <w:noProof/>
              <w:lang w:val="es-MX"/>
            </w:rPr>
          </w:pPr>
          <w:r w:rsidRPr="00042A86">
            <w:rPr>
              <w:noProof/>
              <w:lang w:val="es-MX" w:bidi="es-ES"/>
            </w:rPr>
            <w:t>Bibliografía</w:t>
          </w:r>
        </w:p>
      </w:sdtContent>
    </w:sdt>
    <w:bookmarkEnd w:id="15" w:displacedByCustomXml="prev"/>
    <w:bookmarkEnd w:id="16" w:displacedByCustomXml="prev"/>
    <w:bookmarkEnd w:id="17" w:displacedByCustomXml="prev"/>
    <w:sdt>
      <w:sdtPr>
        <w:rPr>
          <w:noProof/>
          <w:lang w:val="es-MX"/>
        </w:rPr>
        <w:id w:val="-130476122"/>
        <w:placeholder>
          <w:docPart w:val="EE0947E8262E4699A60AB62AA49760E2"/>
        </w:placeholder>
        <w:temporary/>
        <w:showingPlcHdr/>
        <w15:appearance w15:val="hidden"/>
      </w:sdtPr>
      <w:sdtEndPr/>
      <w:sdtContent>
        <w:p w14:paraId="02BDF968" w14:textId="77777777" w:rsidR="00D84035" w:rsidRPr="00042A86" w:rsidRDefault="00D84035" w:rsidP="00BB5275">
          <w:pPr>
            <w:pStyle w:val="Textodesugerencia"/>
            <w:spacing w:line="240" w:lineRule="auto"/>
            <w:rPr>
              <w:noProof/>
              <w:lang w:val="es-MX"/>
            </w:rPr>
          </w:pPr>
          <w:r w:rsidRPr="00042A86">
            <w:rPr>
              <w:noProof/>
              <w:lang w:val="es-MX" w:bidi="es-ES"/>
            </w:rPr>
            <w:t>A continuación se muestra es un ejemplo de una lista de obras citadas con formato APA. Organice su lista de referencias bibliográficas alfabéticamente.</w:t>
          </w:r>
        </w:p>
        <w:p w14:paraId="4D15B9E9" w14:textId="77777777" w:rsidR="00D84035" w:rsidRPr="00042A86" w:rsidRDefault="00D84035" w:rsidP="00BB5275">
          <w:pPr>
            <w:pStyle w:val="Textodesugerencia"/>
            <w:spacing w:line="240" w:lineRule="auto"/>
            <w:rPr>
              <w:noProof/>
              <w:lang w:val="es-MX"/>
            </w:rPr>
          </w:pPr>
          <w:r w:rsidRPr="00042A86">
            <w:rPr>
              <w:noProof/>
              <w:lang w:val="es-MX" w:bidi="es-ES"/>
            </w:rPr>
            <w:t>A la hora de citar libros, use el formato que se muestra en los ejemplos siguientes, aplique el estilo Bibliografía al formato:</w:t>
          </w:r>
        </w:p>
        <w:p w14:paraId="558A0327" w14:textId="77777777"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w:t>
          </w:r>
          <w:r w:rsidRPr="00042A86">
            <w:rPr>
              <w:i/>
              <w:noProof/>
              <w:lang w:val="es-MX" w:bidi="es-ES"/>
            </w:rPr>
            <w:t>Título del libro.</w:t>
          </w:r>
          <w:r w:rsidRPr="00042A86">
            <w:rPr>
              <w:noProof/>
              <w:lang w:val="es-MX" w:bidi="es-ES"/>
            </w:rPr>
            <w:t xml:space="preserve"> Información adicional. Ciudad, país de publicación: Editorial.</w:t>
          </w:r>
        </w:p>
        <w:p w14:paraId="2AA7C20A" w14:textId="77777777"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King, S. (2000). </w:t>
          </w:r>
          <w:r w:rsidRPr="00042A86">
            <w:rPr>
              <w:i/>
              <w:noProof/>
              <w:lang w:val="es-MX" w:bidi="es-ES"/>
            </w:rPr>
            <w:t>On writing: A memoir of the craft.</w:t>
          </w:r>
          <w:r w:rsidRPr="00042A86">
            <w:rPr>
              <w:noProof/>
              <w:lang w:val="es-MX" w:bidi="es-ES"/>
            </w:rPr>
            <w:t xml:space="preserve"> Nueva York: Pocket Books.</w:t>
          </w:r>
        </w:p>
        <w:p w14:paraId="00CBCF6E" w14:textId="77777777" w:rsidR="00D84035" w:rsidRPr="00042A86" w:rsidRDefault="00D84035" w:rsidP="00BB5275">
          <w:pPr>
            <w:pStyle w:val="Textodesugerencia"/>
            <w:spacing w:line="240" w:lineRule="auto"/>
            <w:rPr>
              <w:noProof/>
              <w:lang w:val="es-MX"/>
            </w:rPr>
          </w:pPr>
          <w:r w:rsidRPr="00042A86">
            <w:rPr>
              <w:noProof/>
              <w:lang w:val="es-MX" w:bidi="es-ES"/>
            </w:rPr>
            <w:t>Para citar recursos en línea, use el formato que se muestra en los ejemplos siguientes:</w:t>
          </w:r>
        </w:p>
        <w:p w14:paraId="25E1619D" w14:textId="77777777" w:rsidR="00D84035" w:rsidRPr="00042A86" w:rsidRDefault="00D84035" w:rsidP="00BB5275">
          <w:pPr>
            <w:pStyle w:val="Textodesugerencia"/>
            <w:spacing w:line="240" w:lineRule="auto"/>
            <w:rPr>
              <w:noProof/>
              <w:lang w:val="es-MX"/>
            </w:rPr>
          </w:pPr>
          <w:r w:rsidRPr="00042A86">
            <w:rPr>
              <w:noProof/>
              <w:u w:val="single"/>
              <w:lang w:val="es-MX" w:bidi="es-ES"/>
            </w:rPr>
            <w:t>Documentos de internet</w:t>
          </w:r>
        </w:p>
        <w:p w14:paraId="526A95C8" w14:textId="77777777"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obra</w:t>
          </w:r>
          <w:r w:rsidRPr="00042A86">
            <w:rPr>
              <w:noProof/>
              <w:lang w:val="es-MX" w:bidi="es-ES"/>
            </w:rPr>
            <w:t>. Consultado en dirección URL completa</w:t>
          </w:r>
        </w:p>
        <w:p w14:paraId="5E010584" w14:textId="77777777"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Amir, N. (17 de octubre de 2018). 4 tips for staying on track with your writing. </w:t>
          </w:r>
          <w:r w:rsidRPr="00042A86">
            <w:rPr>
              <w:i/>
              <w:noProof/>
              <w:lang w:val="es-MX" w:bidi="es-ES"/>
            </w:rPr>
            <w:t>Write Nonfiction now!</w:t>
          </w:r>
          <w:r w:rsidRPr="00042A86">
            <w:rPr>
              <w:noProof/>
              <w:lang w:val="es-MX" w:bidi="es-ES"/>
            </w:rPr>
            <w:t xml:space="preserve"> Consultado en http://writenonfictionnow.com/tips-staying-track-writing/</w:t>
          </w:r>
        </w:p>
        <w:p w14:paraId="683D71AB" w14:textId="77777777" w:rsidR="00D84035" w:rsidRPr="00042A86" w:rsidRDefault="00D84035" w:rsidP="00BB5275">
          <w:pPr>
            <w:pStyle w:val="Textodesugerencia"/>
            <w:spacing w:line="240" w:lineRule="auto"/>
            <w:rPr>
              <w:noProof/>
              <w:lang w:val="es-MX"/>
            </w:rPr>
          </w:pPr>
          <w:r w:rsidRPr="00042A86">
            <w:rPr>
              <w:noProof/>
              <w:u w:val="single"/>
              <w:lang w:val="es-MX" w:bidi="es-ES"/>
            </w:rPr>
            <w:t>Publicaciones en línea</w:t>
          </w:r>
        </w:p>
        <w:p w14:paraId="183E895C" w14:textId="77777777"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publicación</w:t>
          </w:r>
          <w:r w:rsidRPr="00042A86">
            <w:rPr>
              <w:noProof/>
              <w:lang w:val="es-MX" w:bidi="es-ES"/>
            </w:rPr>
            <w:t>, número del volumen y páginas. Consultado en dirección URL completa</w:t>
          </w:r>
        </w:p>
        <w:p w14:paraId="322858E7" w14:textId="77777777"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Brewer, R. L. (4 de octubre de 2018). How to write better titles: 7 effective title tips for books, articles, and conference sessions. </w:t>
          </w:r>
          <w:r w:rsidRPr="00042A86">
            <w:rPr>
              <w:i/>
              <w:noProof/>
              <w:lang w:val="es-MX" w:bidi="es-ES"/>
            </w:rPr>
            <w:t>Writer’s Digest.</w:t>
          </w:r>
          <w:r w:rsidRPr="00042A86">
            <w:rPr>
              <w:noProof/>
              <w:lang w:val="es-MX" w:bidi="es-ES"/>
            </w:rPr>
            <w:t xml:space="preserve"> Consultado en http://www.writersdigest.com/whats-new/how-to-write-better-titles</w:t>
          </w:r>
        </w:p>
        <w:p w14:paraId="50E75E86" w14:textId="77777777" w:rsidR="00D84035" w:rsidRPr="00042A86" w:rsidRDefault="00D84035" w:rsidP="00BB5275">
          <w:pPr>
            <w:pStyle w:val="Textodesugerencia"/>
            <w:spacing w:line="240" w:lineRule="auto"/>
            <w:rPr>
              <w:noProof/>
              <w:lang w:val="es-MX"/>
            </w:rPr>
          </w:pPr>
          <w:r w:rsidRPr="00042A86">
            <w:rPr>
              <w:noProof/>
              <w:lang w:val="es-MX" w:bidi="es-ES"/>
            </w:rPr>
            <w:t>Para citar revistas, use el formato que se muestra en los ejemplos siguientes:</w:t>
          </w:r>
        </w:p>
        <w:p w14:paraId="572214E4" w14:textId="77777777" w:rsidR="00D84035" w:rsidRPr="00042A86" w:rsidRDefault="00D84035" w:rsidP="00BB5275">
          <w:pPr>
            <w:pStyle w:val="Textodesugerencia"/>
            <w:spacing w:line="240" w:lineRule="auto"/>
            <w:rPr>
              <w:noProof/>
              <w:u w:val="single"/>
              <w:lang w:val="es-MX"/>
            </w:rPr>
          </w:pPr>
          <w:r w:rsidRPr="00042A86">
            <w:rPr>
              <w:noProof/>
              <w:u w:val="single"/>
              <w:lang w:val="es-MX" w:bidi="es-ES"/>
            </w:rPr>
            <w:t>Revistas y periódicos</w:t>
          </w:r>
        </w:p>
        <w:p w14:paraId="51886357" w14:textId="77777777"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del periódico</w:t>
          </w:r>
          <w:r w:rsidRPr="00042A86">
            <w:rPr>
              <w:noProof/>
              <w:lang w:val="es-MX" w:bidi="es-ES"/>
            </w:rPr>
            <w:t xml:space="preserve">, </w:t>
          </w:r>
          <w:r w:rsidRPr="00042A86">
            <w:rPr>
              <w:i/>
              <w:noProof/>
              <w:lang w:val="es-MX" w:bidi="es-ES"/>
            </w:rPr>
            <w:t>número del volumen (número del artículo si está disponible</w:t>
          </w:r>
          <w:r w:rsidRPr="00042A86">
            <w:rPr>
              <w:noProof/>
              <w:lang w:val="es-MX" w:bidi="es-ES"/>
            </w:rPr>
            <w:t>), páginas.</w:t>
          </w:r>
        </w:p>
        <w:p w14:paraId="7857EBC0" w14:textId="77777777" w:rsidR="00972D2C" w:rsidRPr="00042A86" w:rsidRDefault="00972D2C" w:rsidP="00BB5275">
          <w:pPr>
            <w:pStyle w:val="Textodesugerencia"/>
            <w:spacing w:line="240" w:lineRule="auto"/>
            <w:ind w:left="1800" w:hanging="540"/>
            <w:rPr>
              <w:noProof/>
              <w:lang w:val="es-MX"/>
            </w:rPr>
          </w:pPr>
          <w:r w:rsidRPr="00042A86">
            <w:rPr>
              <w:noProof/>
              <w:lang w:val="es-MX" w:bidi="es-ES"/>
            </w:rPr>
            <w:t xml:space="preserve">McPhee, J. (29 de abril de 2013). Draft No. 4. </w:t>
          </w:r>
          <w:r w:rsidRPr="00042A86">
            <w:rPr>
              <w:i/>
              <w:noProof/>
              <w:lang w:val="es-MX" w:bidi="es-ES"/>
            </w:rPr>
            <w:t>New Yorker</w:t>
          </w:r>
          <w:r w:rsidRPr="00042A86">
            <w:rPr>
              <w:noProof/>
              <w:lang w:val="es-MX" w:bidi="es-ES"/>
            </w:rPr>
            <w:t xml:space="preserve">, </w:t>
          </w:r>
          <w:r w:rsidRPr="00042A86">
            <w:rPr>
              <w:i/>
              <w:noProof/>
              <w:lang w:val="es-MX" w:bidi="es-ES"/>
            </w:rPr>
            <w:t>89</w:t>
          </w:r>
          <w:r w:rsidRPr="00042A86">
            <w:rPr>
              <w:noProof/>
              <w:lang w:val="es-MX" w:bidi="es-ES"/>
            </w:rPr>
            <w:t>, 20-25.</w:t>
          </w:r>
        </w:p>
        <w:p w14:paraId="5FFC1B36" w14:textId="77777777" w:rsidR="002D24E9" w:rsidRPr="00042A86" w:rsidRDefault="00D84035" w:rsidP="00BB5275">
          <w:pPr>
            <w:pStyle w:val="Textodesugerencia"/>
            <w:spacing w:line="240" w:lineRule="auto"/>
            <w:rPr>
              <w:noProof/>
              <w:lang w:val="es-MX"/>
            </w:rPr>
          </w:pPr>
          <w:r w:rsidRPr="00042A86">
            <w:rPr>
              <w:noProof/>
              <w:lang w:val="es-MX" w:bidi="es-ES"/>
            </w:rPr>
            <w:t>Para obtener más información e instrucciones, consulte el Manual de publicaciones de APA.</w:t>
          </w:r>
        </w:p>
      </w:sdtContent>
    </w:sdt>
    <w:p w14:paraId="65ACC733" w14:textId="77777777" w:rsidR="00205500" w:rsidRPr="00042A86" w:rsidRDefault="00205500" w:rsidP="00BB5275">
      <w:pPr>
        <w:spacing w:line="240" w:lineRule="auto"/>
        <w:rPr>
          <w:noProof/>
          <w:lang w:val="es-MX"/>
        </w:rPr>
      </w:pPr>
      <w:r w:rsidRPr="00042A86">
        <w:rPr>
          <w:noProof/>
          <w:lang w:val="es-MX" w:bidi="es-ES"/>
        </w:rPr>
        <w:br w:type="page"/>
      </w:r>
    </w:p>
    <w:bookmarkStart w:id="18" w:name="_Toc99115082" w:displacedByCustomXml="next"/>
    <w:bookmarkStart w:id="19" w:name="_Toc529756745" w:displacedByCustomXml="next"/>
    <w:bookmarkStart w:id="20" w:name="_Toc529756684" w:displacedByCustomXml="next"/>
    <w:sdt>
      <w:sdtPr>
        <w:rPr>
          <w:noProof/>
          <w:lang w:val="es-MX"/>
        </w:rPr>
        <w:id w:val="-1282343791"/>
        <w:placeholder>
          <w:docPart w:val="7CB7E16A6E19457FBAAB09EB75FC6C75"/>
        </w:placeholder>
        <w:temporary/>
        <w:showingPlcHdr/>
        <w15:appearance w15:val="hidden"/>
      </w:sdtPr>
      <w:sdtEndPr/>
      <w:sdtContent>
        <w:p w14:paraId="3062CE8A" w14:textId="77777777" w:rsidR="001710CE" w:rsidRPr="00042A86" w:rsidRDefault="001710CE" w:rsidP="00BB5275">
          <w:pPr>
            <w:pStyle w:val="Ttulo1"/>
            <w:spacing w:line="240" w:lineRule="auto"/>
            <w:rPr>
              <w:noProof/>
              <w:lang w:val="es-MX"/>
            </w:rPr>
          </w:pPr>
          <w:r w:rsidRPr="00042A86">
            <w:rPr>
              <w:noProof/>
              <w:lang w:val="es-MX" w:bidi="es-ES"/>
            </w:rPr>
            <w:t>Agradecimientos</w:t>
          </w:r>
        </w:p>
      </w:sdtContent>
    </w:sdt>
    <w:bookmarkEnd w:id="18" w:displacedByCustomXml="prev"/>
    <w:bookmarkEnd w:id="19" w:displacedByCustomXml="prev"/>
    <w:bookmarkEnd w:id="20" w:displacedByCustomXml="prev"/>
    <w:sdt>
      <w:sdtPr>
        <w:rPr>
          <w:noProof/>
          <w:lang w:val="es-MX"/>
        </w:rPr>
        <w:id w:val="1801799683"/>
        <w:placeholder>
          <w:docPart w:val="B6F7AF7A5965405F911BD215AE3334E1"/>
        </w:placeholder>
        <w:temporary/>
        <w:showingPlcHdr/>
        <w15:appearance w15:val="hidden"/>
      </w:sdtPr>
      <w:sdtEndPr/>
      <w:sdtContent>
        <w:p w14:paraId="599A43E5" w14:textId="77777777" w:rsidR="00205500"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572462659"/>
        <w:placeholder>
          <w:docPart w:val="ED7BDF1328674F3F8D2C030610BD7DDD"/>
        </w:placeholder>
        <w:temporary/>
        <w:showingPlcHdr/>
        <w15:appearance w15:val="hidden"/>
      </w:sdtPr>
      <w:sdtEndPr/>
      <w:sdtContent>
        <w:p w14:paraId="0E2B9823" w14:textId="77777777" w:rsidR="00046D6B" w:rsidRPr="00042A86" w:rsidRDefault="001710CE" w:rsidP="00BB5275">
          <w:pPr>
            <w:pStyle w:val="Textodesugerencia"/>
            <w:spacing w:line="240" w:lineRule="auto"/>
            <w:rPr>
              <w:noProof/>
              <w:lang w:val="es-MX"/>
            </w:rPr>
          </w:pPr>
          <w:r w:rsidRPr="00042A86">
            <w:rPr>
              <w:noProof/>
              <w:lang w:val="es-MX" w:bidi="es-ES"/>
            </w:rPr>
            <w:t>Dé gracias a las personas claves que le inspiraron y le ayudaron en el proceso de escritura y publicación de su obra. Es similar a la página de las dedicatorias, pero aquí puede dar más detalles e incluir a más personas.</w:t>
          </w:r>
        </w:p>
      </w:sdtContent>
    </w:sdt>
    <w:p w14:paraId="3978386D" w14:textId="77777777" w:rsidR="00205500" w:rsidRPr="00042A86" w:rsidRDefault="00205500" w:rsidP="00BB5275">
      <w:pPr>
        <w:spacing w:line="240" w:lineRule="auto"/>
        <w:rPr>
          <w:noProof/>
          <w:lang w:val="es-MX"/>
        </w:rPr>
      </w:pPr>
      <w:r w:rsidRPr="00042A86">
        <w:rPr>
          <w:noProof/>
          <w:lang w:val="es-MX" w:bidi="es-ES"/>
        </w:rPr>
        <w:br w:type="page"/>
      </w:r>
    </w:p>
    <w:bookmarkStart w:id="21" w:name="_Toc99115083" w:displacedByCustomXml="next"/>
    <w:bookmarkStart w:id="22" w:name="_Toc529756746" w:displacedByCustomXml="next"/>
    <w:bookmarkStart w:id="23" w:name="_Toc529756685" w:displacedByCustomXml="next"/>
    <w:sdt>
      <w:sdtPr>
        <w:rPr>
          <w:noProof/>
          <w:lang w:val="es-MX"/>
        </w:rPr>
        <w:id w:val="-2072344064"/>
        <w:placeholder>
          <w:docPart w:val="7B7F500F52F44639AA0878AF2D907EE3"/>
        </w:placeholder>
        <w:temporary/>
        <w:showingPlcHdr/>
        <w15:appearance w15:val="hidden"/>
      </w:sdtPr>
      <w:sdtEndPr/>
      <w:sdtContent>
        <w:p w14:paraId="541992E6" w14:textId="77777777" w:rsidR="001710CE" w:rsidRPr="00042A86" w:rsidRDefault="001710CE" w:rsidP="00BB5275">
          <w:pPr>
            <w:pStyle w:val="Ttulo1"/>
            <w:spacing w:line="240" w:lineRule="auto"/>
            <w:rPr>
              <w:noProof/>
              <w:lang w:val="es-MX"/>
            </w:rPr>
          </w:pPr>
          <w:r w:rsidRPr="00042A86">
            <w:rPr>
              <w:noProof/>
              <w:lang w:val="es-MX" w:bidi="es-ES"/>
            </w:rPr>
            <w:t>Información sobre el autor</w:t>
          </w:r>
        </w:p>
      </w:sdtContent>
    </w:sdt>
    <w:bookmarkEnd w:id="21" w:displacedByCustomXml="prev"/>
    <w:bookmarkEnd w:id="22" w:displacedByCustomXml="prev"/>
    <w:bookmarkEnd w:id="23" w:displacedByCustomXml="prev"/>
    <w:sdt>
      <w:sdtPr>
        <w:rPr>
          <w:noProof/>
          <w:lang w:val="es-MX"/>
        </w:rPr>
        <w:id w:val="-1232304388"/>
        <w:placeholder>
          <w:docPart w:val="A68629ABAAD94ED284234A5E4B90E0DC"/>
        </w:placeholder>
        <w:temporary/>
        <w:showingPlcHdr/>
        <w15:appearance w15:val="hidden"/>
      </w:sdtPr>
      <w:sdtEndPr/>
      <w:sdtContent>
        <w:p w14:paraId="74257192" w14:textId="77777777" w:rsidR="00A0776B"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56908774"/>
        <w:placeholder>
          <w:docPart w:val="C6C551B7167F4E658AB65A7B3508800F"/>
        </w:placeholder>
        <w:temporary/>
        <w:showingPlcHdr/>
        <w15:appearance w15:val="hidden"/>
      </w:sdtPr>
      <w:sdtEndPr/>
      <w:sdtContent>
        <w:p w14:paraId="5B82DD15" w14:textId="77777777" w:rsidR="001710CE" w:rsidRPr="00042A86" w:rsidRDefault="001710CE" w:rsidP="00BB5275">
          <w:pPr>
            <w:pStyle w:val="Textodesugerencia"/>
            <w:spacing w:line="240" w:lineRule="auto"/>
            <w:rPr>
              <w:noProof/>
              <w:lang w:val="es-MX"/>
            </w:rPr>
          </w:pPr>
          <w:r w:rsidRPr="00042A86">
            <w:rPr>
              <w:noProof/>
              <w:lang w:val="es-MX" w:bidi="es-ES"/>
            </w:rPr>
            <w:t>Escriba esta página en tercera persona. (Por ejemplo, use “El autor” o su nombre, no “Yo”). La información que contiene determina su credibilidad para los lectores. No escriba demasiado. Simplemente explique su formación y su experiencia en el tema que trata el libro, e incluya otra información que genere confianza. Por ejemplo:</w:t>
          </w:r>
        </w:p>
        <w:p w14:paraId="46684FF6" w14:textId="77777777"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Logros profesionales y personales relacionados con el tema en cuestión.</w:t>
          </w:r>
        </w:p>
        <w:p w14:paraId="2AD06856" w14:textId="77777777"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Una lista de otras obras publicadas y un vínculo a su sitio web.</w:t>
          </w:r>
        </w:p>
        <w:p w14:paraId="183F6829" w14:textId="77777777"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Su formación académica.</w:t>
          </w:r>
        </w:p>
        <w:p w14:paraId="538BBA38" w14:textId="77777777"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Mencione a otros expertos destacados en el campo con los que haya trabajado.</w:t>
          </w:r>
        </w:p>
        <w:p w14:paraId="3273E191" w14:textId="77777777" w:rsidR="00205500"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Su zona de residencia, su estado civil, sus aficiones, etc.</w:t>
          </w:r>
        </w:p>
      </w:sdtContent>
    </w:sdt>
    <w:p w14:paraId="22A14EBF" w14:textId="77777777" w:rsidR="00205500" w:rsidRPr="00042A86" w:rsidRDefault="00205500" w:rsidP="00BB5275">
      <w:pPr>
        <w:spacing w:line="240" w:lineRule="auto"/>
        <w:rPr>
          <w:noProof/>
          <w:lang w:val="es-MX"/>
        </w:rPr>
      </w:pPr>
    </w:p>
    <w:sectPr w:rsidR="00205500" w:rsidRPr="00042A86" w:rsidSect="00150C54">
      <w:head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337B1" w14:textId="77777777" w:rsidR="00A51FBE" w:rsidRDefault="00A51FBE" w:rsidP="00E30FF1">
      <w:r>
        <w:separator/>
      </w:r>
    </w:p>
  </w:endnote>
  <w:endnote w:type="continuationSeparator" w:id="0">
    <w:p w14:paraId="231D217E" w14:textId="77777777" w:rsidR="00A51FBE" w:rsidRDefault="00A51FBE"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4572A347" w14:textId="77777777" w:rsidR="00005256" w:rsidRPr="00042A86" w:rsidRDefault="00005256" w:rsidP="008339EE">
        <w:pPr>
          <w:pStyle w:val="Piedepgina"/>
          <w:jc w:val="right"/>
        </w:pPr>
        <w:r w:rsidRPr="00042A86">
          <w:rPr>
            <w:lang w:bidi="es-ES"/>
          </w:rPr>
          <w:fldChar w:fldCharType="begin"/>
        </w:r>
        <w:r w:rsidRPr="00042A86">
          <w:rPr>
            <w:lang w:bidi="es-ES"/>
          </w:rPr>
          <w:instrText xml:space="preserve"> PAGE   \* MERGEFORMAT </w:instrText>
        </w:r>
        <w:r w:rsidRPr="00042A86">
          <w:rPr>
            <w:lang w:bidi="es-ES"/>
          </w:rPr>
          <w:fldChar w:fldCharType="separate"/>
        </w:r>
        <w:r w:rsidRPr="00042A86">
          <w:rPr>
            <w:noProof/>
            <w:lang w:bidi="es-ES"/>
          </w:rPr>
          <w:t>14</w:t>
        </w:r>
        <w:r w:rsidRPr="00042A86">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17C0" w14:textId="77777777" w:rsidR="00A51FBE" w:rsidRDefault="00A51FBE" w:rsidP="00E30FF1">
      <w:r>
        <w:separator/>
      </w:r>
    </w:p>
  </w:footnote>
  <w:footnote w:type="continuationSeparator" w:id="0">
    <w:p w14:paraId="0B436AED" w14:textId="77777777" w:rsidR="00A51FBE" w:rsidRDefault="00A51FBE"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BA700" w14:textId="43774458" w:rsidR="00005256" w:rsidRPr="00042A86" w:rsidRDefault="002D0132" w:rsidP="00E678C1">
    <w:pPr>
      <w:pStyle w:val="Encabezado"/>
    </w:pPr>
    <w:r>
      <w:t>Alvarado Bernal/El Viaje de una Moneda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04F86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FA36AE28"/>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45ADBF8"/>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BDA662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93A140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BE494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7FC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3C709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3C8D6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0207B"/>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41403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60C2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3"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4"/>
  </w:num>
  <w:num w:numId="4">
    <w:abstractNumId w:val="25"/>
  </w:num>
  <w:num w:numId="5">
    <w:abstractNumId w:val="23"/>
  </w:num>
  <w:num w:numId="6">
    <w:abstractNumId w:val="22"/>
  </w:num>
  <w:num w:numId="7">
    <w:abstractNumId w:val="13"/>
  </w:num>
  <w:num w:numId="8">
    <w:abstractNumId w:val="19"/>
  </w:num>
  <w:num w:numId="9">
    <w:abstractNumId w:val="21"/>
  </w:num>
  <w:num w:numId="10">
    <w:abstractNumId w:val="18"/>
  </w:num>
  <w:num w:numId="11">
    <w:abstractNumId w:val="20"/>
  </w:num>
  <w:num w:numId="12">
    <w:abstractNumId w:val="17"/>
  </w:num>
  <w:num w:numId="13">
    <w:abstractNumId w:val="9"/>
  </w:num>
  <w:num w:numId="14">
    <w:abstractNumId w:val="16"/>
    <w:lvlOverride w:ilvl="0">
      <w:startOverride w:val="1"/>
    </w:lvlOverride>
  </w:num>
  <w:num w:numId="15">
    <w:abstractNumId w:val="16"/>
    <w:lvlOverride w:ilvl="0">
      <w:startOverride w:val="1"/>
    </w:lvlOverride>
  </w:num>
  <w:num w:numId="16">
    <w:abstractNumId w:val="11"/>
  </w:num>
  <w:num w:numId="17">
    <w:abstractNumId w:val="15"/>
  </w:num>
  <w:num w:numId="18">
    <w:abstractNumId w:val="12"/>
  </w:num>
  <w:num w:numId="19">
    <w:abstractNumId w:val="10"/>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s-CO" w:vendorID="64" w:dllVersion="0" w:nlCheck="1" w:checkStyle="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B15D0F"/>
    <w:rsid w:val="000043FC"/>
    <w:rsid w:val="00005256"/>
    <w:rsid w:val="00014DE0"/>
    <w:rsid w:val="000336FA"/>
    <w:rsid w:val="00037850"/>
    <w:rsid w:val="00042A86"/>
    <w:rsid w:val="00043B47"/>
    <w:rsid w:val="00046D6B"/>
    <w:rsid w:val="00050090"/>
    <w:rsid w:val="000560C0"/>
    <w:rsid w:val="00064CCD"/>
    <w:rsid w:val="00065742"/>
    <w:rsid w:val="000852A5"/>
    <w:rsid w:val="00093DAE"/>
    <w:rsid w:val="000B3B0D"/>
    <w:rsid w:val="00113DC6"/>
    <w:rsid w:val="001237BA"/>
    <w:rsid w:val="00137718"/>
    <w:rsid w:val="00150C28"/>
    <w:rsid w:val="00150C54"/>
    <w:rsid w:val="00154A4E"/>
    <w:rsid w:val="00154B17"/>
    <w:rsid w:val="0015606F"/>
    <w:rsid w:val="001710CE"/>
    <w:rsid w:val="0017198D"/>
    <w:rsid w:val="00194DFE"/>
    <w:rsid w:val="001B2655"/>
    <w:rsid w:val="001B5A9E"/>
    <w:rsid w:val="001C7C96"/>
    <w:rsid w:val="001D3ED6"/>
    <w:rsid w:val="00205500"/>
    <w:rsid w:val="00207371"/>
    <w:rsid w:val="00211C7A"/>
    <w:rsid w:val="00246C04"/>
    <w:rsid w:val="00246D74"/>
    <w:rsid w:val="00262B3C"/>
    <w:rsid w:val="00270580"/>
    <w:rsid w:val="00283444"/>
    <w:rsid w:val="00286B0E"/>
    <w:rsid w:val="002C409A"/>
    <w:rsid w:val="002C6962"/>
    <w:rsid w:val="002C7C9F"/>
    <w:rsid w:val="002D0132"/>
    <w:rsid w:val="002D0D93"/>
    <w:rsid w:val="002D24E9"/>
    <w:rsid w:val="002D452D"/>
    <w:rsid w:val="002E0175"/>
    <w:rsid w:val="002E0A80"/>
    <w:rsid w:val="002F278E"/>
    <w:rsid w:val="002F40AE"/>
    <w:rsid w:val="0033243B"/>
    <w:rsid w:val="003525B6"/>
    <w:rsid w:val="0035576A"/>
    <w:rsid w:val="00363CDC"/>
    <w:rsid w:val="00365692"/>
    <w:rsid w:val="003B0566"/>
    <w:rsid w:val="003F6C83"/>
    <w:rsid w:val="00414D16"/>
    <w:rsid w:val="0041725A"/>
    <w:rsid w:val="004364E7"/>
    <w:rsid w:val="004403AE"/>
    <w:rsid w:val="00442FF5"/>
    <w:rsid w:val="004548BC"/>
    <w:rsid w:val="0045705F"/>
    <w:rsid w:val="00485591"/>
    <w:rsid w:val="00485DD4"/>
    <w:rsid w:val="0049228D"/>
    <w:rsid w:val="004C53BE"/>
    <w:rsid w:val="004C63A4"/>
    <w:rsid w:val="004C7801"/>
    <w:rsid w:val="004D2DED"/>
    <w:rsid w:val="004F185B"/>
    <w:rsid w:val="004F40C2"/>
    <w:rsid w:val="005075CF"/>
    <w:rsid w:val="0052043C"/>
    <w:rsid w:val="0054089F"/>
    <w:rsid w:val="0054764A"/>
    <w:rsid w:val="00551C2E"/>
    <w:rsid w:val="005567E7"/>
    <w:rsid w:val="00561FD1"/>
    <w:rsid w:val="00567B46"/>
    <w:rsid w:val="00575268"/>
    <w:rsid w:val="005805D6"/>
    <w:rsid w:val="00593D2D"/>
    <w:rsid w:val="005B0CD6"/>
    <w:rsid w:val="005B6061"/>
    <w:rsid w:val="005C7866"/>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77D46"/>
    <w:rsid w:val="00785ACB"/>
    <w:rsid w:val="00791FA5"/>
    <w:rsid w:val="00793215"/>
    <w:rsid w:val="00797D7F"/>
    <w:rsid w:val="007A210F"/>
    <w:rsid w:val="007A400E"/>
    <w:rsid w:val="007B7B43"/>
    <w:rsid w:val="007C10F5"/>
    <w:rsid w:val="007C43A4"/>
    <w:rsid w:val="007E7ED1"/>
    <w:rsid w:val="00815B2B"/>
    <w:rsid w:val="00831027"/>
    <w:rsid w:val="008339EE"/>
    <w:rsid w:val="00840BEA"/>
    <w:rsid w:val="00845693"/>
    <w:rsid w:val="00851795"/>
    <w:rsid w:val="00853825"/>
    <w:rsid w:val="00856148"/>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228C"/>
    <w:rsid w:val="009643BB"/>
    <w:rsid w:val="00972D2C"/>
    <w:rsid w:val="00993F56"/>
    <w:rsid w:val="009A2F30"/>
    <w:rsid w:val="009A7D23"/>
    <w:rsid w:val="009B3579"/>
    <w:rsid w:val="009E3456"/>
    <w:rsid w:val="009F01AB"/>
    <w:rsid w:val="009F1EB7"/>
    <w:rsid w:val="009F4D21"/>
    <w:rsid w:val="00A0776B"/>
    <w:rsid w:val="00A139FF"/>
    <w:rsid w:val="00A42EA2"/>
    <w:rsid w:val="00A51FBE"/>
    <w:rsid w:val="00A52E17"/>
    <w:rsid w:val="00A80BF8"/>
    <w:rsid w:val="00AB3B1C"/>
    <w:rsid w:val="00AD6007"/>
    <w:rsid w:val="00AE09CE"/>
    <w:rsid w:val="00AE7413"/>
    <w:rsid w:val="00AF2876"/>
    <w:rsid w:val="00B15D0F"/>
    <w:rsid w:val="00B20265"/>
    <w:rsid w:val="00B20FCB"/>
    <w:rsid w:val="00B26B6E"/>
    <w:rsid w:val="00B30A64"/>
    <w:rsid w:val="00B36088"/>
    <w:rsid w:val="00B61B8E"/>
    <w:rsid w:val="00B74B8C"/>
    <w:rsid w:val="00B8329E"/>
    <w:rsid w:val="00BB1E9A"/>
    <w:rsid w:val="00BB5275"/>
    <w:rsid w:val="00BD49FA"/>
    <w:rsid w:val="00BD5268"/>
    <w:rsid w:val="00BE10D0"/>
    <w:rsid w:val="00C078DB"/>
    <w:rsid w:val="00C15E02"/>
    <w:rsid w:val="00C2158A"/>
    <w:rsid w:val="00C26BEA"/>
    <w:rsid w:val="00C33468"/>
    <w:rsid w:val="00C52D44"/>
    <w:rsid w:val="00C56D47"/>
    <w:rsid w:val="00C73EB8"/>
    <w:rsid w:val="00C96AC3"/>
    <w:rsid w:val="00CA727B"/>
    <w:rsid w:val="00CB5363"/>
    <w:rsid w:val="00CD0DD7"/>
    <w:rsid w:val="00CD0FAD"/>
    <w:rsid w:val="00CE08B8"/>
    <w:rsid w:val="00CF2F60"/>
    <w:rsid w:val="00CF5046"/>
    <w:rsid w:val="00D11196"/>
    <w:rsid w:val="00D17DE7"/>
    <w:rsid w:val="00D215FF"/>
    <w:rsid w:val="00D338D7"/>
    <w:rsid w:val="00D40C9B"/>
    <w:rsid w:val="00D50EC1"/>
    <w:rsid w:val="00D53B69"/>
    <w:rsid w:val="00D777C1"/>
    <w:rsid w:val="00D84035"/>
    <w:rsid w:val="00DA2A88"/>
    <w:rsid w:val="00DA6FC3"/>
    <w:rsid w:val="00DB7327"/>
    <w:rsid w:val="00DC44AC"/>
    <w:rsid w:val="00DD31F9"/>
    <w:rsid w:val="00DD46F4"/>
    <w:rsid w:val="00DE490B"/>
    <w:rsid w:val="00E21412"/>
    <w:rsid w:val="00E223BD"/>
    <w:rsid w:val="00E25A7C"/>
    <w:rsid w:val="00E27134"/>
    <w:rsid w:val="00E30FF1"/>
    <w:rsid w:val="00E40C38"/>
    <w:rsid w:val="00E5008F"/>
    <w:rsid w:val="00E678C1"/>
    <w:rsid w:val="00E85583"/>
    <w:rsid w:val="00E90DA8"/>
    <w:rsid w:val="00EA6E10"/>
    <w:rsid w:val="00EB362D"/>
    <w:rsid w:val="00EC7849"/>
    <w:rsid w:val="00ED0DD0"/>
    <w:rsid w:val="00EF262B"/>
    <w:rsid w:val="00F0457A"/>
    <w:rsid w:val="00F36A01"/>
    <w:rsid w:val="00F51F99"/>
    <w:rsid w:val="00F55026"/>
    <w:rsid w:val="00F77ED1"/>
    <w:rsid w:val="00F80CC4"/>
    <w:rsid w:val="00F9357B"/>
    <w:rsid w:val="00FB0F21"/>
    <w:rsid w:val="00FB426A"/>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0FB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5D6"/>
    <w:pPr>
      <w:spacing w:after="160" w:line="259" w:lineRule="auto"/>
      <w:ind w:firstLine="720"/>
    </w:pPr>
    <w:rPr>
      <w:rFonts w:ascii="Times New Roman" w:hAnsi="Times New Roman"/>
      <w:sz w:val="24"/>
      <w:szCs w:val="24"/>
      <w:lang w:val="es-CO"/>
    </w:rPr>
  </w:style>
  <w:style w:type="paragraph" w:styleId="Ttulo1">
    <w:name w:val="heading 1"/>
    <w:basedOn w:val="Normal"/>
    <w:next w:val="Normal"/>
    <w:link w:val="Ttulo1Car"/>
    <w:uiPriority w:val="9"/>
    <w:qFormat/>
    <w:rsid w:val="005805D6"/>
    <w:pPr>
      <w:keepNext/>
      <w:spacing w:before="240" w:after="60"/>
      <w:ind w:firstLine="0"/>
      <w:jc w:val="center"/>
      <w:outlineLvl w:val="0"/>
    </w:pPr>
    <w:rPr>
      <w:rFonts w:ascii="Cambria" w:eastAsia="Times New Roman" w:hAnsi="Cambria"/>
      <w:b/>
      <w:bCs/>
      <w:kern w:val="32"/>
      <w:sz w:val="32"/>
      <w:szCs w:val="32"/>
    </w:rPr>
  </w:style>
  <w:style w:type="paragraph" w:styleId="Ttulo2">
    <w:name w:val="heading 2"/>
    <w:basedOn w:val="Ttulo1"/>
    <w:next w:val="Normal"/>
    <w:link w:val="Ttulo2Car"/>
    <w:uiPriority w:val="9"/>
    <w:qFormat/>
    <w:rsid w:val="005805D6"/>
    <w:pPr>
      <w:outlineLvl w:val="1"/>
    </w:pPr>
  </w:style>
  <w:style w:type="paragraph" w:styleId="Ttulo3">
    <w:name w:val="heading 3"/>
    <w:basedOn w:val="Normal"/>
    <w:next w:val="Normal"/>
    <w:link w:val="Ttulo3Car"/>
    <w:uiPriority w:val="9"/>
    <w:qFormat/>
    <w:rsid w:val="005805D6"/>
    <w:pPr>
      <w:keepNext/>
      <w:ind w:firstLine="0"/>
      <w:outlineLvl w:val="2"/>
    </w:pPr>
    <w:rPr>
      <w:b/>
      <w:sz w:val="28"/>
      <w:szCs w:val="28"/>
    </w:rPr>
  </w:style>
  <w:style w:type="paragraph" w:styleId="Ttulo4">
    <w:name w:val="heading 4"/>
    <w:basedOn w:val="Normal"/>
    <w:next w:val="Normal"/>
    <w:link w:val="Ttulo4Car"/>
    <w:uiPriority w:val="9"/>
    <w:semiHidden/>
    <w:qFormat/>
    <w:rsid w:val="005805D6"/>
    <w:pPr>
      <w:keepNext/>
      <w:keepLines/>
      <w:spacing w:before="40" w:after="0"/>
      <w:outlineLvl w:val="3"/>
    </w:pPr>
    <w:rPr>
      <w:rFonts w:eastAsiaTheme="majorEastAsia"/>
      <w:i/>
      <w:iCs/>
      <w:color w:val="2F5496" w:themeColor="accent1" w:themeShade="BF"/>
    </w:rPr>
  </w:style>
  <w:style w:type="paragraph" w:styleId="Ttulo5">
    <w:name w:val="heading 5"/>
    <w:basedOn w:val="Normal"/>
    <w:next w:val="Normal"/>
    <w:link w:val="Ttulo5Car"/>
    <w:uiPriority w:val="9"/>
    <w:semiHidden/>
    <w:qFormat/>
    <w:rsid w:val="005805D6"/>
    <w:pPr>
      <w:keepNext/>
      <w:keepLines/>
      <w:spacing w:before="40" w:after="0"/>
      <w:outlineLvl w:val="4"/>
    </w:pPr>
    <w:rPr>
      <w:rFonts w:eastAsiaTheme="majorEastAsia"/>
      <w:color w:val="2F5496" w:themeColor="accent1" w:themeShade="BF"/>
    </w:rPr>
  </w:style>
  <w:style w:type="paragraph" w:styleId="Ttulo6">
    <w:name w:val="heading 6"/>
    <w:basedOn w:val="Normal"/>
    <w:next w:val="Normal"/>
    <w:link w:val="Ttulo6Car"/>
    <w:uiPriority w:val="9"/>
    <w:semiHidden/>
    <w:qFormat/>
    <w:rsid w:val="005805D6"/>
    <w:pPr>
      <w:keepNext/>
      <w:keepLines/>
      <w:spacing w:before="40" w:after="0"/>
      <w:outlineLvl w:val="5"/>
    </w:pPr>
    <w:rPr>
      <w:rFonts w:eastAsiaTheme="majorEastAsia"/>
      <w:color w:val="1F3763" w:themeColor="accent1" w:themeShade="7F"/>
    </w:rPr>
  </w:style>
  <w:style w:type="paragraph" w:styleId="Ttulo7">
    <w:name w:val="heading 7"/>
    <w:basedOn w:val="Normal"/>
    <w:next w:val="Normal"/>
    <w:link w:val="Ttulo7Car"/>
    <w:uiPriority w:val="9"/>
    <w:semiHidden/>
    <w:qFormat/>
    <w:rsid w:val="005805D6"/>
    <w:pPr>
      <w:keepNext/>
      <w:keepLines/>
      <w:spacing w:before="40" w:after="0"/>
      <w:outlineLvl w:val="6"/>
    </w:pPr>
    <w:rPr>
      <w:rFonts w:eastAsiaTheme="majorEastAsia"/>
      <w:i/>
      <w:iCs/>
      <w:color w:val="1F3763" w:themeColor="accent1" w:themeShade="7F"/>
    </w:rPr>
  </w:style>
  <w:style w:type="paragraph" w:styleId="Ttulo8">
    <w:name w:val="heading 8"/>
    <w:basedOn w:val="Normal"/>
    <w:next w:val="Normal"/>
    <w:link w:val="Ttulo8Car"/>
    <w:uiPriority w:val="9"/>
    <w:semiHidden/>
    <w:qFormat/>
    <w:rsid w:val="005805D6"/>
    <w:pPr>
      <w:keepNext/>
      <w:keepLines/>
      <w:spacing w:before="40" w:after="0"/>
      <w:outlineLvl w:val="7"/>
    </w:pPr>
    <w:rPr>
      <w:rFonts w:eastAsiaTheme="majorEastAsia"/>
      <w:color w:val="272727" w:themeColor="text1" w:themeTint="D8"/>
      <w:sz w:val="21"/>
      <w:szCs w:val="21"/>
    </w:rPr>
  </w:style>
  <w:style w:type="paragraph" w:styleId="Ttulo9">
    <w:name w:val="heading 9"/>
    <w:basedOn w:val="Normal"/>
    <w:next w:val="Normal"/>
    <w:link w:val="Ttulo9Car"/>
    <w:uiPriority w:val="9"/>
    <w:semiHidden/>
    <w:qFormat/>
    <w:rsid w:val="005805D6"/>
    <w:pPr>
      <w:keepNext/>
      <w:keepLines/>
      <w:spacing w:before="40" w:after="0"/>
      <w:outlineLvl w:val="8"/>
    </w:pPr>
    <w:rPr>
      <w:rFonts w:eastAsiaTheme="majorEastAsia"/>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805D6"/>
    <w:rPr>
      <w:rFonts w:ascii="Cambria" w:eastAsia="Times New Roman" w:hAnsi="Cambria"/>
      <w:b/>
      <w:bCs/>
      <w:kern w:val="32"/>
      <w:sz w:val="32"/>
      <w:szCs w:val="32"/>
    </w:rPr>
  </w:style>
  <w:style w:type="paragraph" w:styleId="TtuloTDC">
    <w:name w:val="TOC Heading"/>
    <w:basedOn w:val="Normal"/>
    <w:next w:val="Normal"/>
    <w:uiPriority w:val="39"/>
    <w:unhideWhenUsed/>
    <w:qFormat/>
    <w:rsid w:val="005805D6"/>
    <w:pPr>
      <w:jc w:val="center"/>
      <w:outlineLvl w:val="0"/>
    </w:pPr>
    <w:rPr>
      <w:b/>
      <w:sz w:val="32"/>
    </w:rPr>
  </w:style>
  <w:style w:type="paragraph" w:styleId="TDC1">
    <w:name w:val="toc 1"/>
    <w:basedOn w:val="Normal"/>
    <w:next w:val="Normal"/>
    <w:autoRedefine/>
    <w:uiPriority w:val="39"/>
    <w:rsid w:val="005805D6"/>
  </w:style>
  <w:style w:type="character" w:styleId="Hipervnculo">
    <w:name w:val="Hyperlink"/>
    <w:uiPriority w:val="99"/>
    <w:unhideWhenUsed/>
    <w:rsid w:val="005805D6"/>
    <w:rPr>
      <w:rFonts w:ascii="Times New Roman" w:hAnsi="Times New Roman" w:cs="Times New Roman"/>
      <w:color w:val="0563C1"/>
      <w:u w:val="single"/>
    </w:rPr>
  </w:style>
  <w:style w:type="paragraph" w:styleId="Encabezado">
    <w:name w:val="header"/>
    <w:basedOn w:val="Normal"/>
    <w:link w:val="EncabezadoCar"/>
    <w:uiPriority w:val="99"/>
    <w:unhideWhenUsed/>
    <w:rsid w:val="005805D6"/>
    <w:pPr>
      <w:tabs>
        <w:tab w:val="center" w:pos="4680"/>
        <w:tab w:val="right" w:pos="9360"/>
      </w:tabs>
      <w:ind w:firstLine="0"/>
    </w:pPr>
  </w:style>
  <w:style w:type="character" w:customStyle="1" w:styleId="EncabezadoCar">
    <w:name w:val="Encabezado Car"/>
    <w:link w:val="Encabezado"/>
    <w:uiPriority w:val="99"/>
    <w:rsid w:val="005805D6"/>
    <w:rPr>
      <w:rFonts w:ascii="Times New Roman" w:hAnsi="Times New Roman"/>
      <w:sz w:val="24"/>
      <w:szCs w:val="24"/>
    </w:rPr>
  </w:style>
  <w:style w:type="paragraph" w:styleId="Piedepgina">
    <w:name w:val="footer"/>
    <w:basedOn w:val="Normal"/>
    <w:link w:val="PiedepginaCar"/>
    <w:uiPriority w:val="99"/>
    <w:unhideWhenUsed/>
    <w:rsid w:val="005805D6"/>
    <w:pPr>
      <w:tabs>
        <w:tab w:val="center" w:pos="4680"/>
        <w:tab w:val="right" w:pos="9360"/>
      </w:tabs>
      <w:ind w:firstLine="0"/>
    </w:pPr>
  </w:style>
  <w:style w:type="character" w:customStyle="1" w:styleId="PiedepginaCar">
    <w:name w:val="Pie de página Car"/>
    <w:link w:val="Piedepgina"/>
    <w:uiPriority w:val="99"/>
    <w:rsid w:val="005805D6"/>
    <w:rPr>
      <w:rFonts w:ascii="Times New Roman" w:hAnsi="Times New Roman"/>
      <w:sz w:val="24"/>
      <w:szCs w:val="24"/>
    </w:rPr>
  </w:style>
  <w:style w:type="character" w:customStyle="1" w:styleId="Ttulo2Car">
    <w:name w:val="Título 2 Car"/>
    <w:basedOn w:val="Fuentedeprrafopredeter"/>
    <w:link w:val="Ttulo2"/>
    <w:uiPriority w:val="9"/>
    <w:rsid w:val="005805D6"/>
    <w:rPr>
      <w:rFonts w:ascii="Cambria" w:eastAsia="Times New Roman" w:hAnsi="Cambria" w:cs="Times New Roman"/>
      <w:b/>
      <w:bCs/>
      <w:kern w:val="32"/>
      <w:sz w:val="32"/>
      <w:szCs w:val="32"/>
    </w:rPr>
  </w:style>
  <w:style w:type="paragraph" w:styleId="TDC2">
    <w:name w:val="toc 2"/>
    <w:basedOn w:val="Normal"/>
    <w:next w:val="Normal"/>
    <w:autoRedefine/>
    <w:uiPriority w:val="39"/>
    <w:rsid w:val="005805D6"/>
    <w:pPr>
      <w:tabs>
        <w:tab w:val="right" w:leader="dot" w:pos="9350"/>
      </w:tabs>
      <w:ind w:left="720"/>
    </w:pPr>
  </w:style>
  <w:style w:type="character" w:customStyle="1" w:styleId="Ttulo3Car">
    <w:name w:val="Título 3 Car"/>
    <w:basedOn w:val="Fuentedeprrafopredeter"/>
    <w:link w:val="Ttulo3"/>
    <w:uiPriority w:val="9"/>
    <w:rsid w:val="005805D6"/>
    <w:rPr>
      <w:rFonts w:ascii="Times New Roman" w:hAnsi="Times New Roman" w:cs="Times New Roman"/>
      <w:b/>
      <w:sz w:val="28"/>
      <w:szCs w:val="28"/>
    </w:rPr>
  </w:style>
  <w:style w:type="paragraph" w:styleId="Prrafodelista">
    <w:name w:val="List Paragraph"/>
    <w:basedOn w:val="Normal"/>
    <w:uiPriority w:val="34"/>
    <w:qFormat/>
    <w:rsid w:val="005805D6"/>
    <w:pPr>
      <w:numPr>
        <w:numId w:val="1"/>
      </w:numPr>
      <w:spacing w:before="240" w:after="60"/>
    </w:pPr>
  </w:style>
  <w:style w:type="paragraph" w:styleId="Ttulo">
    <w:name w:val="Title"/>
    <w:basedOn w:val="Normal"/>
    <w:next w:val="Normal"/>
    <w:link w:val="TtuloCar"/>
    <w:uiPriority w:val="10"/>
    <w:qFormat/>
    <w:rsid w:val="005805D6"/>
    <w:pPr>
      <w:ind w:firstLine="0"/>
      <w:jc w:val="center"/>
    </w:pPr>
    <w:rPr>
      <w:b/>
      <w:sz w:val="96"/>
      <w:szCs w:val="96"/>
    </w:rPr>
  </w:style>
  <w:style w:type="character" w:customStyle="1" w:styleId="TtuloCar">
    <w:name w:val="Título Car"/>
    <w:basedOn w:val="Fuentedeprrafopredeter"/>
    <w:link w:val="Ttulo"/>
    <w:uiPriority w:val="10"/>
    <w:rsid w:val="005805D6"/>
    <w:rPr>
      <w:rFonts w:ascii="Times New Roman" w:hAnsi="Times New Roman" w:cs="Times New Roman"/>
      <w:b/>
      <w:sz w:val="96"/>
      <w:szCs w:val="96"/>
    </w:rPr>
  </w:style>
  <w:style w:type="paragraph" w:styleId="Subttulo">
    <w:name w:val="Subtitle"/>
    <w:basedOn w:val="Normal"/>
    <w:next w:val="Normal"/>
    <w:link w:val="SubttuloCar"/>
    <w:uiPriority w:val="11"/>
    <w:qFormat/>
    <w:rsid w:val="005805D6"/>
    <w:pPr>
      <w:ind w:firstLine="0"/>
      <w:jc w:val="center"/>
    </w:pPr>
    <w:rPr>
      <w:b/>
      <w:sz w:val="40"/>
      <w:szCs w:val="40"/>
    </w:rPr>
  </w:style>
  <w:style w:type="character" w:customStyle="1" w:styleId="SubttuloCar">
    <w:name w:val="Subtítulo Car"/>
    <w:basedOn w:val="Fuentedeprrafopredeter"/>
    <w:link w:val="Subttulo"/>
    <w:uiPriority w:val="11"/>
    <w:rsid w:val="005805D6"/>
    <w:rPr>
      <w:rFonts w:ascii="Times New Roman" w:hAnsi="Times New Roman" w:cs="Times New Roman"/>
      <w:b/>
      <w:sz w:val="40"/>
      <w:szCs w:val="40"/>
    </w:rPr>
  </w:style>
  <w:style w:type="paragraph" w:customStyle="1" w:styleId="Textodelaportada">
    <w:name w:val="Texto de la portada"/>
    <w:basedOn w:val="Normal"/>
    <w:qFormat/>
    <w:rsid w:val="005805D6"/>
    <w:pPr>
      <w:ind w:firstLine="0"/>
      <w:jc w:val="center"/>
    </w:pPr>
  </w:style>
  <w:style w:type="paragraph" w:customStyle="1" w:styleId="Autor">
    <w:name w:val="Autor"/>
    <w:basedOn w:val="Normal"/>
    <w:qFormat/>
    <w:rsid w:val="005805D6"/>
    <w:pPr>
      <w:ind w:firstLine="0"/>
      <w:jc w:val="center"/>
    </w:pPr>
    <w:rPr>
      <w:i/>
      <w:sz w:val="36"/>
      <w:szCs w:val="36"/>
    </w:rPr>
  </w:style>
  <w:style w:type="paragraph" w:styleId="Listaconvietas">
    <w:name w:val="List Bullet"/>
    <w:basedOn w:val="Prrafodelista"/>
    <w:uiPriority w:val="99"/>
    <w:rsid w:val="005805D6"/>
    <w:pPr>
      <w:numPr>
        <w:numId w:val="5"/>
      </w:numPr>
      <w:ind w:left="1080" w:hanging="360"/>
    </w:pPr>
  </w:style>
  <w:style w:type="paragraph" w:styleId="Bibliografa">
    <w:name w:val="Bibliography"/>
    <w:basedOn w:val="Normal"/>
    <w:next w:val="Normal"/>
    <w:uiPriority w:val="37"/>
    <w:rsid w:val="005805D6"/>
    <w:pPr>
      <w:ind w:left="540" w:hanging="540"/>
    </w:pPr>
  </w:style>
  <w:style w:type="paragraph" w:styleId="Textodeglobo">
    <w:name w:val="Balloon Text"/>
    <w:basedOn w:val="Normal"/>
    <w:link w:val="TextodegloboCar"/>
    <w:uiPriority w:val="99"/>
    <w:semiHidden/>
    <w:unhideWhenUsed/>
    <w:rsid w:val="005805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5D6"/>
    <w:rPr>
      <w:rFonts w:ascii="Segoe UI" w:hAnsi="Segoe UI" w:cs="Segoe UI"/>
      <w:sz w:val="18"/>
      <w:szCs w:val="18"/>
    </w:rPr>
  </w:style>
  <w:style w:type="character" w:styleId="Textodelmarcadordeposicin">
    <w:name w:val="Placeholder Text"/>
    <w:basedOn w:val="Fuentedeprrafopredeter"/>
    <w:uiPriority w:val="99"/>
    <w:semiHidden/>
    <w:rsid w:val="005805D6"/>
    <w:rPr>
      <w:rFonts w:ascii="Times New Roman" w:hAnsi="Times New Roman" w:cs="Times New Roman"/>
      <w:color w:val="808080"/>
    </w:rPr>
  </w:style>
  <w:style w:type="paragraph" w:customStyle="1" w:styleId="Textodesugerencia">
    <w:name w:val="Texto de sugerencia"/>
    <w:basedOn w:val="Normal"/>
    <w:qFormat/>
    <w:rsid w:val="005805D6"/>
    <w:rPr>
      <w:rFonts w:ascii="Calibri" w:hAnsi="Calibri"/>
      <w:color w:val="0070C0"/>
    </w:rPr>
  </w:style>
  <w:style w:type="paragraph" w:customStyle="1" w:styleId="Encabezadodeltextodesugerencia">
    <w:name w:val="Encabezado del texto de sugerencia"/>
    <w:basedOn w:val="Textodesugerencia"/>
    <w:qFormat/>
    <w:rsid w:val="005805D6"/>
    <w:pPr>
      <w:ind w:firstLine="0"/>
      <w:jc w:val="center"/>
    </w:pPr>
  </w:style>
  <w:style w:type="paragraph" w:styleId="Sinespaciado">
    <w:name w:val="No Spacing"/>
    <w:uiPriority w:val="1"/>
    <w:qFormat/>
    <w:rsid w:val="005805D6"/>
    <w:pPr>
      <w:ind w:firstLine="720"/>
    </w:pPr>
    <w:rPr>
      <w:rFonts w:ascii="Times New Roman" w:hAnsi="Times New Roman"/>
      <w:sz w:val="24"/>
      <w:szCs w:val="24"/>
    </w:rPr>
  </w:style>
  <w:style w:type="paragraph" w:styleId="TDC3">
    <w:name w:val="toc 3"/>
    <w:basedOn w:val="Normal"/>
    <w:next w:val="Normal"/>
    <w:autoRedefine/>
    <w:uiPriority w:val="39"/>
    <w:rsid w:val="005805D6"/>
    <w:pPr>
      <w:spacing w:after="100"/>
      <w:ind w:left="480"/>
    </w:pPr>
  </w:style>
  <w:style w:type="character" w:styleId="Mencinsinresolver">
    <w:name w:val="Unresolved Mention"/>
    <w:basedOn w:val="Fuentedeprrafopredeter"/>
    <w:uiPriority w:val="99"/>
    <w:semiHidden/>
    <w:unhideWhenUsed/>
    <w:rsid w:val="005805D6"/>
    <w:rPr>
      <w:rFonts w:ascii="Times New Roman" w:hAnsi="Times New Roman" w:cs="Times New Roman"/>
      <w:color w:val="605E5C"/>
      <w:shd w:val="clear" w:color="auto" w:fill="E1DFDD"/>
    </w:rPr>
  </w:style>
  <w:style w:type="numbering" w:styleId="111111">
    <w:name w:val="Outline List 2"/>
    <w:basedOn w:val="Sinlista"/>
    <w:uiPriority w:val="99"/>
    <w:semiHidden/>
    <w:unhideWhenUsed/>
    <w:rsid w:val="005805D6"/>
    <w:pPr>
      <w:numPr>
        <w:numId w:val="17"/>
      </w:numPr>
    </w:pPr>
  </w:style>
  <w:style w:type="numbering" w:styleId="1ai">
    <w:name w:val="Outline List 1"/>
    <w:basedOn w:val="Sinlista"/>
    <w:uiPriority w:val="99"/>
    <w:semiHidden/>
    <w:unhideWhenUsed/>
    <w:rsid w:val="005805D6"/>
    <w:pPr>
      <w:numPr>
        <w:numId w:val="18"/>
      </w:numPr>
    </w:pPr>
  </w:style>
  <w:style w:type="character" w:customStyle="1" w:styleId="Ttulo4Car">
    <w:name w:val="Título 4 Car"/>
    <w:basedOn w:val="Fuentedeprrafopredeter"/>
    <w:link w:val="Ttulo4"/>
    <w:uiPriority w:val="9"/>
    <w:semiHidden/>
    <w:rsid w:val="005805D6"/>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semiHidden/>
    <w:rsid w:val="005805D6"/>
    <w:rPr>
      <w:rFonts w:ascii="Times New Roman" w:eastAsiaTheme="majorEastAsia" w:hAnsi="Times New Roman" w:cs="Times New Roman"/>
      <w:color w:val="2F5496" w:themeColor="accent1" w:themeShade="BF"/>
      <w:sz w:val="24"/>
      <w:szCs w:val="24"/>
    </w:rPr>
  </w:style>
  <w:style w:type="character" w:customStyle="1" w:styleId="Ttulo6Car">
    <w:name w:val="Título 6 Car"/>
    <w:basedOn w:val="Fuentedeprrafopredeter"/>
    <w:link w:val="Ttulo6"/>
    <w:uiPriority w:val="9"/>
    <w:semiHidden/>
    <w:rsid w:val="005805D6"/>
    <w:rPr>
      <w:rFonts w:ascii="Times New Roman" w:eastAsiaTheme="majorEastAsia" w:hAnsi="Times New Roman" w:cs="Times New Roman"/>
      <w:color w:val="1F3763" w:themeColor="accent1" w:themeShade="7F"/>
      <w:sz w:val="24"/>
      <w:szCs w:val="24"/>
    </w:rPr>
  </w:style>
  <w:style w:type="character" w:customStyle="1" w:styleId="Ttulo7Car">
    <w:name w:val="Título 7 Car"/>
    <w:basedOn w:val="Fuentedeprrafopredeter"/>
    <w:link w:val="Ttulo7"/>
    <w:uiPriority w:val="9"/>
    <w:semiHidden/>
    <w:rsid w:val="005805D6"/>
    <w:rPr>
      <w:rFonts w:ascii="Times New Roman" w:eastAsiaTheme="majorEastAsia" w:hAnsi="Times New Roman" w:cs="Times New Roman"/>
      <w:i/>
      <w:iCs/>
      <w:color w:val="1F3763" w:themeColor="accent1" w:themeShade="7F"/>
      <w:sz w:val="24"/>
      <w:szCs w:val="24"/>
    </w:rPr>
  </w:style>
  <w:style w:type="character" w:customStyle="1" w:styleId="Ttulo8Car">
    <w:name w:val="Título 8 Car"/>
    <w:basedOn w:val="Fuentedeprrafopredeter"/>
    <w:link w:val="Ttulo8"/>
    <w:uiPriority w:val="9"/>
    <w:semiHidden/>
    <w:rsid w:val="005805D6"/>
    <w:rPr>
      <w:rFonts w:ascii="Times New Roman" w:eastAsiaTheme="majorEastAsia" w:hAnsi="Times New Roman" w:cs="Times New Roman"/>
      <w:color w:val="272727" w:themeColor="text1" w:themeTint="D8"/>
      <w:sz w:val="21"/>
      <w:szCs w:val="21"/>
    </w:rPr>
  </w:style>
  <w:style w:type="character" w:customStyle="1" w:styleId="Ttulo9Car">
    <w:name w:val="Título 9 Car"/>
    <w:basedOn w:val="Fuentedeprrafopredeter"/>
    <w:link w:val="Ttulo9"/>
    <w:uiPriority w:val="9"/>
    <w:semiHidden/>
    <w:rsid w:val="005805D6"/>
    <w:rPr>
      <w:rFonts w:ascii="Times New Roman" w:eastAsiaTheme="majorEastAsia" w:hAnsi="Times New Roman" w:cs="Times New Roman"/>
      <w:i/>
      <w:iCs/>
      <w:color w:val="272727" w:themeColor="text1" w:themeTint="D8"/>
      <w:sz w:val="21"/>
      <w:szCs w:val="21"/>
    </w:rPr>
  </w:style>
  <w:style w:type="numbering" w:styleId="ArtculoSeccin">
    <w:name w:val="Outline List 3"/>
    <w:basedOn w:val="Sinlista"/>
    <w:uiPriority w:val="99"/>
    <w:semiHidden/>
    <w:unhideWhenUsed/>
    <w:rsid w:val="005805D6"/>
    <w:pPr>
      <w:numPr>
        <w:numId w:val="19"/>
      </w:numPr>
    </w:pPr>
  </w:style>
  <w:style w:type="paragraph" w:styleId="Textodebloque">
    <w:name w:val="Block Text"/>
    <w:basedOn w:val="Normal"/>
    <w:uiPriority w:val="99"/>
    <w:semiHidden/>
    <w:unhideWhenUsed/>
    <w:rsid w:val="005805D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oindependiente">
    <w:name w:val="Body Text"/>
    <w:basedOn w:val="Normal"/>
    <w:link w:val="TextoindependienteCar"/>
    <w:uiPriority w:val="99"/>
    <w:semiHidden/>
    <w:unhideWhenUsed/>
    <w:rsid w:val="005805D6"/>
    <w:pPr>
      <w:spacing w:after="120"/>
    </w:pPr>
  </w:style>
  <w:style w:type="character" w:customStyle="1" w:styleId="TextoindependienteCar">
    <w:name w:val="Texto independiente Car"/>
    <w:basedOn w:val="Fuentedeprrafopredeter"/>
    <w:link w:val="Textoindependiente"/>
    <w:uiPriority w:val="99"/>
    <w:semiHidden/>
    <w:rsid w:val="005805D6"/>
    <w:rPr>
      <w:rFonts w:ascii="Times New Roman" w:hAnsi="Times New Roman" w:cs="Times New Roman"/>
      <w:sz w:val="24"/>
      <w:szCs w:val="24"/>
    </w:rPr>
  </w:style>
  <w:style w:type="paragraph" w:styleId="Textoindependiente2">
    <w:name w:val="Body Text 2"/>
    <w:basedOn w:val="Normal"/>
    <w:link w:val="Textoindependiente2Car"/>
    <w:uiPriority w:val="99"/>
    <w:semiHidden/>
    <w:unhideWhenUsed/>
    <w:rsid w:val="005805D6"/>
    <w:pPr>
      <w:spacing w:after="120" w:line="480" w:lineRule="auto"/>
    </w:pPr>
  </w:style>
  <w:style w:type="character" w:customStyle="1" w:styleId="Textoindependiente2Car">
    <w:name w:val="Texto independiente 2 Car"/>
    <w:basedOn w:val="Fuentedeprrafopredeter"/>
    <w:link w:val="Textoindependiente2"/>
    <w:uiPriority w:val="99"/>
    <w:semiHidden/>
    <w:rsid w:val="005805D6"/>
    <w:rPr>
      <w:rFonts w:ascii="Times New Roman" w:hAnsi="Times New Roman" w:cs="Times New Roman"/>
      <w:sz w:val="24"/>
      <w:szCs w:val="24"/>
    </w:rPr>
  </w:style>
  <w:style w:type="paragraph" w:styleId="Textoindependiente3">
    <w:name w:val="Body Text 3"/>
    <w:basedOn w:val="Normal"/>
    <w:link w:val="Textoindependiente3Car"/>
    <w:uiPriority w:val="99"/>
    <w:semiHidden/>
    <w:unhideWhenUsed/>
    <w:rsid w:val="005805D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05D6"/>
    <w:rPr>
      <w:rFonts w:ascii="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semiHidden/>
    <w:unhideWhenUsed/>
    <w:rsid w:val="005805D6"/>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805D6"/>
    <w:rPr>
      <w:rFonts w:ascii="Times New Roman" w:hAnsi="Times New Roman" w:cs="Times New Roman"/>
      <w:sz w:val="24"/>
      <w:szCs w:val="24"/>
    </w:rPr>
  </w:style>
  <w:style w:type="paragraph" w:styleId="Sangradetextonormal">
    <w:name w:val="Body Text Indent"/>
    <w:basedOn w:val="Normal"/>
    <w:link w:val="SangradetextonormalCar"/>
    <w:uiPriority w:val="99"/>
    <w:semiHidden/>
    <w:unhideWhenUsed/>
    <w:rsid w:val="005805D6"/>
    <w:pPr>
      <w:spacing w:after="120"/>
      <w:ind w:left="360"/>
    </w:pPr>
  </w:style>
  <w:style w:type="character" w:customStyle="1" w:styleId="SangradetextonormalCar">
    <w:name w:val="Sangría de texto normal Car"/>
    <w:basedOn w:val="Fuentedeprrafopredeter"/>
    <w:link w:val="Sangradetextonormal"/>
    <w:uiPriority w:val="99"/>
    <w:semiHidden/>
    <w:rsid w:val="005805D6"/>
    <w:rPr>
      <w:rFonts w:ascii="Times New Roman" w:hAnsi="Times New Roman" w:cs="Times New Roman"/>
      <w:sz w:val="24"/>
      <w:szCs w:val="24"/>
    </w:rPr>
  </w:style>
  <w:style w:type="paragraph" w:styleId="Textoindependienteprimerasangra2">
    <w:name w:val="Body Text First Indent 2"/>
    <w:basedOn w:val="Sangradetextonormal"/>
    <w:link w:val="Textoindependienteprimerasangra2Car"/>
    <w:uiPriority w:val="99"/>
    <w:semiHidden/>
    <w:unhideWhenUsed/>
    <w:rsid w:val="005805D6"/>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805D6"/>
    <w:rPr>
      <w:rFonts w:ascii="Times New Roman" w:hAnsi="Times New Roman" w:cs="Times New Roman"/>
      <w:sz w:val="24"/>
      <w:szCs w:val="24"/>
    </w:rPr>
  </w:style>
  <w:style w:type="paragraph" w:styleId="Sangra2detindependiente">
    <w:name w:val="Body Text Indent 2"/>
    <w:basedOn w:val="Normal"/>
    <w:link w:val="Sangra2detindependienteCar"/>
    <w:uiPriority w:val="99"/>
    <w:semiHidden/>
    <w:unhideWhenUsed/>
    <w:rsid w:val="005805D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805D6"/>
    <w:rPr>
      <w:rFonts w:ascii="Times New Roman" w:hAnsi="Times New Roman" w:cs="Times New Roman"/>
      <w:sz w:val="24"/>
      <w:szCs w:val="24"/>
    </w:rPr>
  </w:style>
  <w:style w:type="paragraph" w:styleId="Sangra3detindependiente">
    <w:name w:val="Body Text Indent 3"/>
    <w:basedOn w:val="Normal"/>
    <w:link w:val="Sangra3detindependienteCar"/>
    <w:uiPriority w:val="99"/>
    <w:semiHidden/>
    <w:unhideWhenUsed/>
    <w:rsid w:val="005805D6"/>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5805D6"/>
    <w:rPr>
      <w:rFonts w:ascii="Times New Roman" w:hAnsi="Times New Roman" w:cs="Times New Roman"/>
      <w:sz w:val="16"/>
      <w:szCs w:val="16"/>
    </w:rPr>
  </w:style>
  <w:style w:type="character" w:styleId="Ttulodellibro">
    <w:name w:val="Book Title"/>
    <w:basedOn w:val="Fuentedeprrafopredeter"/>
    <w:uiPriority w:val="33"/>
    <w:semiHidden/>
    <w:qFormat/>
    <w:rsid w:val="005805D6"/>
    <w:rPr>
      <w:rFonts w:ascii="Times New Roman" w:hAnsi="Times New Roman" w:cs="Times New Roman"/>
      <w:b/>
      <w:bCs/>
      <w:i/>
      <w:iCs/>
      <w:spacing w:val="5"/>
    </w:rPr>
  </w:style>
  <w:style w:type="paragraph" w:styleId="Descripcin">
    <w:name w:val="caption"/>
    <w:basedOn w:val="Normal"/>
    <w:next w:val="Normal"/>
    <w:uiPriority w:val="35"/>
    <w:semiHidden/>
    <w:unhideWhenUsed/>
    <w:qFormat/>
    <w:rsid w:val="005805D6"/>
    <w:pPr>
      <w:spacing w:after="200" w:line="240" w:lineRule="auto"/>
    </w:pPr>
    <w:rPr>
      <w:i/>
      <w:iCs/>
      <w:color w:val="44546A" w:themeColor="text2"/>
      <w:sz w:val="18"/>
      <w:szCs w:val="18"/>
    </w:rPr>
  </w:style>
  <w:style w:type="paragraph" w:styleId="Cierre">
    <w:name w:val="Closing"/>
    <w:basedOn w:val="Normal"/>
    <w:link w:val="CierreCar"/>
    <w:uiPriority w:val="99"/>
    <w:semiHidden/>
    <w:unhideWhenUsed/>
    <w:rsid w:val="005805D6"/>
    <w:pPr>
      <w:spacing w:after="0" w:line="240" w:lineRule="auto"/>
      <w:ind w:left="4320"/>
    </w:pPr>
  </w:style>
  <w:style w:type="character" w:customStyle="1" w:styleId="CierreCar">
    <w:name w:val="Cierre Car"/>
    <w:basedOn w:val="Fuentedeprrafopredeter"/>
    <w:link w:val="Cierre"/>
    <w:uiPriority w:val="99"/>
    <w:semiHidden/>
    <w:rsid w:val="005805D6"/>
    <w:rPr>
      <w:rFonts w:ascii="Times New Roman" w:hAnsi="Times New Roman" w:cs="Times New Roman"/>
      <w:sz w:val="24"/>
      <w:szCs w:val="24"/>
    </w:rPr>
  </w:style>
  <w:style w:type="table" w:styleId="Cuadrculavistosa">
    <w:name w:val="Colorful Grid"/>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vistosa-nfasis2">
    <w:name w:val="Colorful Grid Accent 2"/>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805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5805D6"/>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2">
    <w:name w:val="Colorful List Accent 2"/>
    <w:basedOn w:val="Tablanormal"/>
    <w:uiPriority w:val="72"/>
    <w:semiHidden/>
    <w:unhideWhenUsed/>
    <w:rsid w:val="005805D6"/>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5805D6"/>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5805D6"/>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5805D6"/>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805D6"/>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5805D6"/>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5805D6"/>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5805D6"/>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5805D6"/>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5805D6"/>
    <w:rPr>
      <w:rFonts w:ascii="Times New Roman" w:hAnsi="Times New Roman" w:cs="Times New Roman"/>
      <w:sz w:val="16"/>
      <w:szCs w:val="16"/>
    </w:rPr>
  </w:style>
  <w:style w:type="paragraph" w:styleId="Textocomentario">
    <w:name w:val="annotation text"/>
    <w:basedOn w:val="Normal"/>
    <w:link w:val="TextocomentarioCar"/>
    <w:uiPriority w:val="99"/>
    <w:semiHidden/>
    <w:unhideWhenUsed/>
    <w:rsid w:val="005805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05D6"/>
    <w:rPr>
      <w:rFonts w:ascii="Times New Roman" w:hAnsi="Times New Roman" w:cs="Times New Roman"/>
    </w:rPr>
  </w:style>
  <w:style w:type="paragraph" w:styleId="Asuntodelcomentario">
    <w:name w:val="annotation subject"/>
    <w:basedOn w:val="Textocomentario"/>
    <w:next w:val="Textocomentario"/>
    <w:link w:val="AsuntodelcomentarioCar"/>
    <w:uiPriority w:val="99"/>
    <w:semiHidden/>
    <w:unhideWhenUsed/>
    <w:rsid w:val="005805D6"/>
    <w:rPr>
      <w:b/>
      <w:bCs/>
    </w:rPr>
  </w:style>
  <w:style w:type="character" w:customStyle="1" w:styleId="AsuntodelcomentarioCar">
    <w:name w:val="Asunto del comentario Car"/>
    <w:basedOn w:val="TextocomentarioCar"/>
    <w:link w:val="Asuntodelcomentario"/>
    <w:uiPriority w:val="99"/>
    <w:semiHidden/>
    <w:rsid w:val="005805D6"/>
    <w:rPr>
      <w:rFonts w:ascii="Times New Roman" w:hAnsi="Times New Roman" w:cs="Times New Roman"/>
      <w:b/>
      <w:bCs/>
    </w:rPr>
  </w:style>
  <w:style w:type="table" w:styleId="Listaoscura">
    <w:name w:val="Dark List"/>
    <w:basedOn w:val="Tablanormal"/>
    <w:uiPriority w:val="70"/>
    <w:semiHidden/>
    <w:unhideWhenUsed/>
    <w:rsid w:val="005805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5805D6"/>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Listaoscura-nfasis2">
    <w:name w:val="Dark List Accent 2"/>
    <w:basedOn w:val="Tablanormal"/>
    <w:uiPriority w:val="70"/>
    <w:semiHidden/>
    <w:unhideWhenUsed/>
    <w:rsid w:val="005805D6"/>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5805D6"/>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5805D6"/>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5805D6"/>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805D6"/>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5805D6"/>
  </w:style>
  <w:style w:type="character" w:customStyle="1" w:styleId="FechaCar">
    <w:name w:val="Fecha Car"/>
    <w:basedOn w:val="Fuentedeprrafopredeter"/>
    <w:link w:val="Fecha"/>
    <w:uiPriority w:val="99"/>
    <w:semiHidden/>
    <w:rsid w:val="005805D6"/>
    <w:rPr>
      <w:rFonts w:ascii="Times New Roman" w:hAnsi="Times New Roman" w:cs="Times New Roman"/>
      <w:sz w:val="24"/>
      <w:szCs w:val="24"/>
    </w:rPr>
  </w:style>
  <w:style w:type="paragraph" w:styleId="Mapadeldocumento">
    <w:name w:val="Document Map"/>
    <w:basedOn w:val="Normal"/>
    <w:link w:val="MapadeldocumentoCar"/>
    <w:uiPriority w:val="99"/>
    <w:semiHidden/>
    <w:unhideWhenUsed/>
    <w:rsid w:val="005805D6"/>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5805D6"/>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5805D6"/>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805D6"/>
    <w:rPr>
      <w:rFonts w:ascii="Times New Roman" w:hAnsi="Times New Roman" w:cs="Times New Roman"/>
      <w:sz w:val="24"/>
      <w:szCs w:val="24"/>
    </w:rPr>
  </w:style>
  <w:style w:type="character" w:styleId="nfasis">
    <w:name w:val="Emphasis"/>
    <w:basedOn w:val="Fuentedeprrafopredeter"/>
    <w:uiPriority w:val="20"/>
    <w:semiHidden/>
    <w:qFormat/>
    <w:rsid w:val="005805D6"/>
    <w:rPr>
      <w:rFonts w:ascii="Times New Roman" w:hAnsi="Times New Roman" w:cs="Times New Roman"/>
      <w:i/>
      <w:iCs/>
    </w:rPr>
  </w:style>
  <w:style w:type="character" w:styleId="Refdenotaalfinal">
    <w:name w:val="endnote reference"/>
    <w:basedOn w:val="Fuentedeprrafopredeter"/>
    <w:uiPriority w:val="99"/>
    <w:semiHidden/>
    <w:unhideWhenUsed/>
    <w:rsid w:val="005805D6"/>
    <w:rPr>
      <w:rFonts w:ascii="Times New Roman" w:hAnsi="Times New Roman" w:cs="Times New Roman"/>
      <w:vertAlign w:val="superscript"/>
    </w:rPr>
  </w:style>
  <w:style w:type="paragraph" w:styleId="Textonotaalfinal">
    <w:name w:val="endnote text"/>
    <w:basedOn w:val="Normal"/>
    <w:link w:val="TextonotaalfinalCar"/>
    <w:uiPriority w:val="99"/>
    <w:semiHidden/>
    <w:unhideWhenUsed/>
    <w:rsid w:val="005805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805D6"/>
    <w:rPr>
      <w:rFonts w:ascii="Times New Roman" w:hAnsi="Times New Roman" w:cs="Times New Roman"/>
    </w:rPr>
  </w:style>
  <w:style w:type="paragraph" w:styleId="Direccinsobre">
    <w:name w:val="envelope address"/>
    <w:basedOn w:val="Normal"/>
    <w:uiPriority w:val="99"/>
    <w:semiHidden/>
    <w:unhideWhenUsed/>
    <w:rsid w:val="005805D6"/>
    <w:pPr>
      <w:framePr w:w="7920" w:h="1980" w:hRule="exact" w:hSpace="180" w:wrap="auto" w:hAnchor="page" w:xAlign="center" w:yAlign="bottom"/>
      <w:spacing w:after="0" w:line="240" w:lineRule="auto"/>
      <w:ind w:left="2880"/>
    </w:pPr>
    <w:rPr>
      <w:rFonts w:eastAsiaTheme="majorEastAsia"/>
    </w:rPr>
  </w:style>
  <w:style w:type="paragraph" w:styleId="Remitedesobre">
    <w:name w:val="envelope return"/>
    <w:basedOn w:val="Normal"/>
    <w:uiPriority w:val="99"/>
    <w:semiHidden/>
    <w:unhideWhenUsed/>
    <w:rsid w:val="005805D6"/>
    <w:pPr>
      <w:spacing w:after="0" w:line="240" w:lineRule="auto"/>
    </w:pPr>
    <w:rPr>
      <w:rFonts w:eastAsiaTheme="majorEastAsia"/>
      <w:sz w:val="20"/>
      <w:szCs w:val="20"/>
    </w:rPr>
  </w:style>
  <w:style w:type="character" w:styleId="Hipervnculovisitado">
    <w:name w:val="FollowedHyperlink"/>
    <w:basedOn w:val="Fuentedeprrafopredeter"/>
    <w:uiPriority w:val="99"/>
    <w:semiHidden/>
    <w:unhideWhenUsed/>
    <w:rsid w:val="005805D6"/>
    <w:rPr>
      <w:rFonts w:ascii="Times New Roman" w:hAnsi="Times New Roman" w:cs="Times New Roman"/>
      <w:color w:val="954F72" w:themeColor="followedHyperlink"/>
      <w:u w:val="single"/>
    </w:rPr>
  </w:style>
  <w:style w:type="character" w:styleId="Refdenotaalpie">
    <w:name w:val="footnote reference"/>
    <w:basedOn w:val="Fuentedeprrafopredeter"/>
    <w:uiPriority w:val="99"/>
    <w:semiHidden/>
    <w:unhideWhenUsed/>
    <w:rsid w:val="005805D6"/>
    <w:rPr>
      <w:rFonts w:ascii="Times New Roman" w:hAnsi="Times New Roman" w:cs="Times New Roman"/>
      <w:vertAlign w:val="superscript"/>
    </w:rPr>
  </w:style>
  <w:style w:type="paragraph" w:styleId="Textonotapie">
    <w:name w:val="footnote text"/>
    <w:basedOn w:val="Normal"/>
    <w:link w:val="TextonotapieCar"/>
    <w:uiPriority w:val="99"/>
    <w:semiHidden/>
    <w:unhideWhenUsed/>
    <w:rsid w:val="005805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5D6"/>
    <w:rPr>
      <w:rFonts w:ascii="Times New Roman" w:hAnsi="Times New Roman" w:cs="Times New Roman"/>
    </w:rPr>
  </w:style>
  <w:style w:type="table" w:styleId="Tablaconcuadrcula1clara">
    <w:name w:val="Grid Table 1 Light"/>
    <w:basedOn w:val="Tablanormal"/>
    <w:uiPriority w:val="46"/>
    <w:rsid w:val="005805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805D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805D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805D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805D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805D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805D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8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5805D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5805D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5805D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5805D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5805D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5805D6"/>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3-nfasis2">
    <w:name w:val="Grid Table 3 Accent 2"/>
    <w:basedOn w:val="Tablanormal"/>
    <w:uiPriority w:val="48"/>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2">
    <w:name w:val="Grid Table 6 Colorful Accent 2"/>
    <w:basedOn w:val="Tablanormal"/>
    <w:uiPriority w:val="51"/>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7concolores-nfasis2">
    <w:name w:val="Grid Table 7 Colorful Accent 2"/>
    <w:basedOn w:val="Tablanormal"/>
    <w:uiPriority w:val="52"/>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7concolores-nfasis6">
    <w:name w:val="Grid Table 7 Colorful Accent 6"/>
    <w:basedOn w:val="Tablanormal"/>
    <w:uiPriority w:val="52"/>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Fuentedeprrafopredeter"/>
    <w:uiPriority w:val="99"/>
    <w:semiHidden/>
    <w:unhideWhenUsed/>
    <w:rsid w:val="005805D6"/>
    <w:rPr>
      <w:rFonts w:ascii="Times New Roman" w:hAnsi="Times New Roman" w:cs="Times New Roman"/>
      <w:color w:val="2B579A"/>
      <w:shd w:val="clear" w:color="auto" w:fill="E1DFDD"/>
    </w:rPr>
  </w:style>
  <w:style w:type="character" w:styleId="AcrnimoHTML">
    <w:name w:val="HTML Acronym"/>
    <w:basedOn w:val="Fuentedeprrafopredeter"/>
    <w:uiPriority w:val="99"/>
    <w:semiHidden/>
    <w:unhideWhenUsed/>
    <w:rsid w:val="005805D6"/>
    <w:rPr>
      <w:rFonts w:ascii="Times New Roman" w:hAnsi="Times New Roman" w:cs="Times New Roman"/>
    </w:rPr>
  </w:style>
  <w:style w:type="paragraph" w:styleId="DireccinHTML">
    <w:name w:val="HTML Address"/>
    <w:basedOn w:val="Normal"/>
    <w:link w:val="DireccinHTMLCar"/>
    <w:uiPriority w:val="99"/>
    <w:semiHidden/>
    <w:unhideWhenUsed/>
    <w:rsid w:val="005805D6"/>
    <w:pPr>
      <w:spacing w:after="0" w:line="240" w:lineRule="auto"/>
    </w:pPr>
    <w:rPr>
      <w:i/>
      <w:iCs/>
    </w:rPr>
  </w:style>
  <w:style w:type="character" w:customStyle="1" w:styleId="DireccinHTMLCar">
    <w:name w:val="Dirección HTML Car"/>
    <w:basedOn w:val="Fuentedeprrafopredeter"/>
    <w:link w:val="DireccinHTML"/>
    <w:uiPriority w:val="99"/>
    <w:semiHidden/>
    <w:rsid w:val="005805D6"/>
    <w:rPr>
      <w:rFonts w:ascii="Times New Roman" w:hAnsi="Times New Roman" w:cs="Times New Roman"/>
      <w:i/>
      <w:iCs/>
      <w:sz w:val="24"/>
      <w:szCs w:val="24"/>
    </w:rPr>
  </w:style>
  <w:style w:type="character" w:styleId="CitaHTML">
    <w:name w:val="HTML Cite"/>
    <w:basedOn w:val="Fuentedeprrafopredeter"/>
    <w:uiPriority w:val="99"/>
    <w:semiHidden/>
    <w:unhideWhenUsed/>
    <w:rsid w:val="005805D6"/>
    <w:rPr>
      <w:rFonts w:ascii="Times New Roman" w:hAnsi="Times New Roman" w:cs="Times New Roman"/>
      <w:i/>
      <w:iCs/>
    </w:rPr>
  </w:style>
  <w:style w:type="character" w:styleId="CdigoHTML">
    <w:name w:val="HTML Code"/>
    <w:basedOn w:val="Fuentedeprrafopredeter"/>
    <w:uiPriority w:val="99"/>
    <w:semiHidden/>
    <w:unhideWhenUsed/>
    <w:rsid w:val="005805D6"/>
    <w:rPr>
      <w:rFonts w:ascii="Consolas" w:hAnsi="Consolas" w:cs="Times New Roman"/>
      <w:sz w:val="20"/>
      <w:szCs w:val="20"/>
    </w:rPr>
  </w:style>
  <w:style w:type="character" w:styleId="DefinicinHTML">
    <w:name w:val="HTML Definition"/>
    <w:basedOn w:val="Fuentedeprrafopredeter"/>
    <w:uiPriority w:val="99"/>
    <w:semiHidden/>
    <w:unhideWhenUsed/>
    <w:rsid w:val="005805D6"/>
    <w:rPr>
      <w:rFonts w:ascii="Times New Roman" w:hAnsi="Times New Roman" w:cs="Times New Roman"/>
      <w:i/>
      <w:iCs/>
    </w:rPr>
  </w:style>
  <w:style w:type="character" w:styleId="TecladoHTML">
    <w:name w:val="HTML Keyboard"/>
    <w:basedOn w:val="Fuentedeprrafopredeter"/>
    <w:uiPriority w:val="99"/>
    <w:semiHidden/>
    <w:unhideWhenUsed/>
    <w:rsid w:val="005805D6"/>
    <w:rPr>
      <w:rFonts w:ascii="Consolas" w:hAnsi="Consolas" w:cs="Times New Roman"/>
      <w:sz w:val="20"/>
      <w:szCs w:val="20"/>
    </w:rPr>
  </w:style>
  <w:style w:type="paragraph" w:styleId="HTMLconformatoprevio">
    <w:name w:val="HTML Preformatted"/>
    <w:basedOn w:val="Normal"/>
    <w:link w:val="HTMLconformatoprevioCar"/>
    <w:uiPriority w:val="99"/>
    <w:semiHidden/>
    <w:unhideWhenUsed/>
    <w:rsid w:val="005805D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805D6"/>
    <w:rPr>
      <w:rFonts w:ascii="Consolas" w:hAnsi="Consolas" w:cs="Times New Roman"/>
    </w:rPr>
  </w:style>
  <w:style w:type="character" w:styleId="EjemplodeHTML">
    <w:name w:val="HTML Sample"/>
    <w:basedOn w:val="Fuentedeprrafopredeter"/>
    <w:uiPriority w:val="99"/>
    <w:semiHidden/>
    <w:unhideWhenUsed/>
    <w:rsid w:val="005805D6"/>
    <w:rPr>
      <w:rFonts w:ascii="Consolas" w:hAnsi="Consolas" w:cs="Times New Roman"/>
      <w:sz w:val="24"/>
      <w:szCs w:val="24"/>
    </w:rPr>
  </w:style>
  <w:style w:type="character" w:styleId="MquinadeescribirHTML">
    <w:name w:val="HTML Typewriter"/>
    <w:basedOn w:val="Fuentedeprrafopredeter"/>
    <w:uiPriority w:val="99"/>
    <w:semiHidden/>
    <w:unhideWhenUsed/>
    <w:rsid w:val="005805D6"/>
    <w:rPr>
      <w:rFonts w:ascii="Consolas" w:hAnsi="Consolas" w:cs="Times New Roman"/>
      <w:sz w:val="20"/>
      <w:szCs w:val="20"/>
    </w:rPr>
  </w:style>
  <w:style w:type="character" w:styleId="VariableHTML">
    <w:name w:val="HTML Variable"/>
    <w:basedOn w:val="Fuentedeprrafopredeter"/>
    <w:uiPriority w:val="99"/>
    <w:semiHidden/>
    <w:unhideWhenUsed/>
    <w:rsid w:val="005805D6"/>
    <w:rPr>
      <w:rFonts w:ascii="Times New Roman" w:hAnsi="Times New Roman" w:cs="Times New Roman"/>
      <w:i/>
      <w:iCs/>
    </w:rPr>
  </w:style>
  <w:style w:type="paragraph" w:styleId="ndice1">
    <w:name w:val="index 1"/>
    <w:basedOn w:val="Normal"/>
    <w:next w:val="Normal"/>
    <w:autoRedefine/>
    <w:uiPriority w:val="99"/>
    <w:semiHidden/>
    <w:unhideWhenUsed/>
    <w:rsid w:val="005805D6"/>
    <w:pPr>
      <w:spacing w:after="0" w:line="240" w:lineRule="auto"/>
      <w:ind w:left="240" w:hanging="240"/>
    </w:pPr>
  </w:style>
  <w:style w:type="paragraph" w:styleId="ndice2">
    <w:name w:val="index 2"/>
    <w:basedOn w:val="Normal"/>
    <w:next w:val="Normal"/>
    <w:autoRedefine/>
    <w:uiPriority w:val="99"/>
    <w:semiHidden/>
    <w:unhideWhenUsed/>
    <w:rsid w:val="005805D6"/>
    <w:pPr>
      <w:spacing w:after="0" w:line="240" w:lineRule="auto"/>
      <w:ind w:left="480" w:hanging="240"/>
    </w:pPr>
  </w:style>
  <w:style w:type="paragraph" w:styleId="ndice3">
    <w:name w:val="index 3"/>
    <w:basedOn w:val="Normal"/>
    <w:next w:val="Normal"/>
    <w:autoRedefine/>
    <w:uiPriority w:val="99"/>
    <w:semiHidden/>
    <w:unhideWhenUsed/>
    <w:rsid w:val="005805D6"/>
    <w:pPr>
      <w:spacing w:after="0" w:line="240" w:lineRule="auto"/>
      <w:ind w:left="720" w:hanging="240"/>
    </w:pPr>
  </w:style>
  <w:style w:type="paragraph" w:styleId="ndice4">
    <w:name w:val="index 4"/>
    <w:basedOn w:val="Normal"/>
    <w:next w:val="Normal"/>
    <w:autoRedefine/>
    <w:uiPriority w:val="99"/>
    <w:semiHidden/>
    <w:unhideWhenUsed/>
    <w:rsid w:val="005805D6"/>
    <w:pPr>
      <w:spacing w:after="0" w:line="240" w:lineRule="auto"/>
      <w:ind w:left="960" w:hanging="240"/>
    </w:pPr>
  </w:style>
  <w:style w:type="paragraph" w:styleId="ndice5">
    <w:name w:val="index 5"/>
    <w:basedOn w:val="Normal"/>
    <w:next w:val="Normal"/>
    <w:autoRedefine/>
    <w:uiPriority w:val="99"/>
    <w:semiHidden/>
    <w:unhideWhenUsed/>
    <w:rsid w:val="005805D6"/>
    <w:pPr>
      <w:spacing w:after="0" w:line="240" w:lineRule="auto"/>
      <w:ind w:left="1200" w:hanging="240"/>
    </w:pPr>
  </w:style>
  <w:style w:type="paragraph" w:styleId="ndice6">
    <w:name w:val="index 6"/>
    <w:basedOn w:val="Normal"/>
    <w:next w:val="Normal"/>
    <w:autoRedefine/>
    <w:uiPriority w:val="99"/>
    <w:semiHidden/>
    <w:unhideWhenUsed/>
    <w:rsid w:val="005805D6"/>
    <w:pPr>
      <w:spacing w:after="0" w:line="240" w:lineRule="auto"/>
      <w:ind w:left="1440" w:hanging="240"/>
    </w:pPr>
  </w:style>
  <w:style w:type="paragraph" w:styleId="ndice7">
    <w:name w:val="index 7"/>
    <w:basedOn w:val="Normal"/>
    <w:next w:val="Normal"/>
    <w:autoRedefine/>
    <w:uiPriority w:val="99"/>
    <w:semiHidden/>
    <w:unhideWhenUsed/>
    <w:rsid w:val="005805D6"/>
    <w:pPr>
      <w:spacing w:after="0" w:line="240" w:lineRule="auto"/>
      <w:ind w:left="1680" w:hanging="240"/>
    </w:pPr>
  </w:style>
  <w:style w:type="paragraph" w:styleId="ndice8">
    <w:name w:val="index 8"/>
    <w:basedOn w:val="Normal"/>
    <w:next w:val="Normal"/>
    <w:autoRedefine/>
    <w:uiPriority w:val="99"/>
    <w:semiHidden/>
    <w:unhideWhenUsed/>
    <w:rsid w:val="005805D6"/>
    <w:pPr>
      <w:spacing w:after="0" w:line="240" w:lineRule="auto"/>
      <w:ind w:left="1920" w:hanging="240"/>
    </w:pPr>
  </w:style>
  <w:style w:type="paragraph" w:styleId="ndice9">
    <w:name w:val="index 9"/>
    <w:basedOn w:val="Normal"/>
    <w:next w:val="Normal"/>
    <w:autoRedefine/>
    <w:uiPriority w:val="99"/>
    <w:semiHidden/>
    <w:unhideWhenUsed/>
    <w:rsid w:val="005805D6"/>
    <w:pPr>
      <w:spacing w:after="0" w:line="240" w:lineRule="auto"/>
      <w:ind w:left="2160" w:hanging="240"/>
    </w:pPr>
  </w:style>
  <w:style w:type="paragraph" w:styleId="Ttulodendice">
    <w:name w:val="index heading"/>
    <w:basedOn w:val="Normal"/>
    <w:next w:val="ndice1"/>
    <w:uiPriority w:val="99"/>
    <w:semiHidden/>
    <w:unhideWhenUsed/>
    <w:rsid w:val="005805D6"/>
    <w:rPr>
      <w:rFonts w:eastAsiaTheme="majorEastAsia"/>
      <w:b/>
      <w:bCs/>
    </w:rPr>
  </w:style>
  <w:style w:type="character" w:styleId="nfasisintenso">
    <w:name w:val="Intense Emphasis"/>
    <w:basedOn w:val="Fuentedeprrafopredeter"/>
    <w:uiPriority w:val="21"/>
    <w:semiHidden/>
    <w:qFormat/>
    <w:rsid w:val="005805D6"/>
    <w:rPr>
      <w:rFonts w:ascii="Times New Roman" w:hAnsi="Times New Roman" w:cs="Times New Roman"/>
      <w:i/>
      <w:iCs/>
      <w:color w:val="4472C4" w:themeColor="accent1"/>
    </w:rPr>
  </w:style>
  <w:style w:type="paragraph" w:styleId="Citadestacada">
    <w:name w:val="Intense Quote"/>
    <w:basedOn w:val="Normal"/>
    <w:next w:val="Normal"/>
    <w:link w:val="CitadestacadaCar"/>
    <w:uiPriority w:val="30"/>
    <w:semiHidden/>
    <w:qFormat/>
    <w:rsid w:val="005805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semiHidden/>
    <w:rsid w:val="005805D6"/>
    <w:rPr>
      <w:rFonts w:ascii="Times New Roman" w:hAnsi="Times New Roman" w:cs="Times New Roman"/>
      <w:i/>
      <w:iCs/>
      <w:color w:val="4472C4" w:themeColor="accent1"/>
      <w:sz w:val="24"/>
      <w:szCs w:val="24"/>
    </w:rPr>
  </w:style>
  <w:style w:type="character" w:styleId="Referenciaintensa">
    <w:name w:val="Intense Reference"/>
    <w:basedOn w:val="Fuentedeprrafopredeter"/>
    <w:uiPriority w:val="32"/>
    <w:semiHidden/>
    <w:qFormat/>
    <w:rsid w:val="005805D6"/>
    <w:rPr>
      <w:rFonts w:ascii="Times New Roman" w:hAnsi="Times New Roman" w:cs="Times New Roman"/>
      <w:b/>
      <w:bCs/>
      <w:smallCaps/>
      <w:color w:val="4472C4" w:themeColor="accent1"/>
      <w:spacing w:val="5"/>
    </w:rPr>
  </w:style>
  <w:style w:type="table" w:styleId="Cuadrculaclara">
    <w:name w:val="Light Grid"/>
    <w:basedOn w:val="Tablanormal"/>
    <w:uiPriority w:val="62"/>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Cuadrculaclara-nfasis2">
    <w:name w:val="Light Grid Accent 2"/>
    <w:basedOn w:val="Tablanormal"/>
    <w:uiPriority w:val="62"/>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clara-nfasis2">
    <w:name w:val="Light List Accent 2"/>
    <w:basedOn w:val="Tablanormal"/>
    <w:uiPriority w:val="61"/>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805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5805D6"/>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ombreadoclaro-nfasis2">
    <w:name w:val="Light Shading Accent 2"/>
    <w:basedOn w:val="Tablanormal"/>
    <w:uiPriority w:val="60"/>
    <w:semiHidden/>
    <w:unhideWhenUsed/>
    <w:rsid w:val="005805D6"/>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5805D6"/>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5805D6"/>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5805D6"/>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805D6"/>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805D6"/>
    <w:rPr>
      <w:rFonts w:ascii="Times New Roman" w:hAnsi="Times New Roman" w:cs="Times New Roman"/>
    </w:rPr>
  </w:style>
  <w:style w:type="paragraph" w:styleId="Lista">
    <w:name w:val="List"/>
    <w:basedOn w:val="Normal"/>
    <w:uiPriority w:val="99"/>
    <w:semiHidden/>
    <w:unhideWhenUsed/>
    <w:rsid w:val="005805D6"/>
    <w:pPr>
      <w:ind w:left="360" w:hanging="360"/>
      <w:contextualSpacing/>
    </w:pPr>
  </w:style>
  <w:style w:type="paragraph" w:styleId="Lista2">
    <w:name w:val="List 2"/>
    <w:basedOn w:val="Normal"/>
    <w:uiPriority w:val="99"/>
    <w:semiHidden/>
    <w:unhideWhenUsed/>
    <w:rsid w:val="005805D6"/>
    <w:pPr>
      <w:ind w:left="720" w:hanging="360"/>
      <w:contextualSpacing/>
    </w:pPr>
  </w:style>
  <w:style w:type="paragraph" w:styleId="Lista3">
    <w:name w:val="List 3"/>
    <w:basedOn w:val="Normal"/>
    <w:uiPriority w:val="99"/>
    <w:semiHidden/>
    <w:unhideWhenUsed/>
    <w:rsid w:val="005805D6"/>
    <w:pPr>
      <w:ind w:left="1080" w:hanging="360"/>
      <w:contextualSpacing/>
    </w:pPr>
  </w:style>
  <w:style w:type="paragraph" w:styleId="Lista4">
    <w:name w:val="List 4"/>
    <w:basedOn w:val="Normal"/>
    <w:uiPriority w:val="99"/>
    <w:semiHidden/>
    <w:unhideWhenUsed/>
    <w:rsid w:val="005805D6"/>
    <w:pPr>
      <w:ind w:left="1440" w:hanging="360"/>
      <w:contextualSpacing/>
    </w:pPr>
  </w:style>
  <w:style w:type="paragraph" w:styleId="Lista5">
    <w:name w:val="List 5"/>
    <w:basedOn w:val="Normal"/>
    <w:uiPriority w:val="99"/>
    <w:semiHidden/>
    <w:unhideWhenUsed/>
    <w:rsid w:val="005805D6"/>
    <w:pPr>
      <w:ind w:left="1800" w:hanging="360"/>
      <w:contextualSpacing/>
    </w:pPr>
  </w:style>
  <w:style w:type="paragraph" w:styleId="Listaconvietas2">
    <w:name w:val="List Bullet 2"/>
    <w:basedOn w:val="Normal"/>
    <w:uiPriority w:val="99"/>
    <w:semiHidden/>
    <w:unhideWhenUsed/>
    <w:rsid w:val="005805D6"/>
    <w:pPr>
      <w:numPr>
        <w:numId w:val="20"/>
      </w:numPr>
      <w:contextualSpacing/>
    </w:pPr>
  </w:style>
  <w:style w:type="paragraph" w:styleId="Listaconvietas3">
    <w:name w:val="List Bullet 3"/>
    <w:basedOn w:val="Normal"/>
    <w:uiPriority w:val="99"/>
    <w:semiHidden/>
    <w:unhideWhenUsed/>
    <w:rsid w:val="005805D6"/>
    <w:pPr>
      <w:numPr>
        <w:numId w:val="21"/>
      </w:numPr>
      <w:contextualSpacing/>
    </w:pPr>
  </w:style>
  <w:style w:type="paragraph" w:styleId="Listaconvietas4">
    <w:name w:val="List Bullet 4"/>
    <w:basedOn w:val="Normal"/>
    <w:uiPriority w:val="99"/>
    <w:semiHidden/>
    <w:unhideWhenUsed/>
    <w:rsid w:val="005805D6"/>
    <w:pPr>
      <w:numPr>
        <w:numId w:val="22"/>
      </w:numPr>
      <w:contextualSpacing/>
    </w:pPr>
  </w:style>
  <w:style w:type="paragraph" w:styleId="Listaconvietas5">
    <w:name w:val="List Bullet 5"/>
    <w:basedOn w:val="Normal"/>
    <w:uiPriority w:val="99"/>
    <w:semiHidden/>
    <w:unhideWhenUsed/>
    <w:rsid w:val="005805D6"/>
    <w:pPr>
      <w:numPr>
        <w:numId w:val="23"/>
      </w:numPr>
      <w:contextualSpacing/>
    </w:pPr>
  </w:style>
  <w:style w:type="paragraph" w:styleId="Continuarlista">
    <w:name w:val="List Continue"/>
    <w:basedOn w:val="Normal"/>
    <w:uiPriority w:val="99"/>
    <w:semiHidden/>
    <w:unhideWhenUsed/>
    <w:rsid w:val="005805D6"/>
    <w:pPr>
      <w:spacing w:after="120"/>
      <w:ind w:left="360"/>
      <w:contextualSpacing/>
    </w:pPr>
  </w:style>
  <w:style w:type="paragraph" w:styleId="Continuarlista2">
    <w:name w:val="List Continue 2"/>
    <w:basedOn w:val="Normal"/>
    <w:uiPriority w:val="99"/>
    <w:semiHidden/>
    <w:unhideWhenUsed/>
    <w:rsid w:val="005805D6"/>
    <w:pPr>
      <w:spacing w:after="120"/>
      <w:ind w:left="720"/>
      <w:contextualSpacing/>
    </w:pPr>
  </w:style>
  <w:style w:type="paragraph" w:styleId="Continuarlista3">
    <w:name w:val="List Continue 3"/>
    <w:basedOn w:val="Normal"/>
    <w:uiPriority w:val="99"/>
    <w:semiHidden/>
    <w:unhideWhenUsed/>
    <w:rsid w:val="005805D6"/>
    <w:pPr>
      <w:spacing w:after="120"/>
      <w:ind w:left="1080"/>
      <w:contextualSpacing/>
    </w:pPr>
  </w:style>
  <w:style w:type="paragraph" w:styleId="Continuarlista4">
    <w:name w:val="List Continue 4"/>
    <w:basedOn w:val="Normal"/>
    <w:uiPriority w:val="99"/>
    <w:semiHidden/>
    <w:unhideWhenUsed/>
    <w:rsid w:val="005805D6"/>
    <w:pPr>
      <w:spacing w:after="120"/>
      <w:ind w:left="1440"/>
      <w:contextualSpacing/>
    </w:pPr>
  </w:style>
  <w:style w:type="paragraph" w:styleId="Continuarlista5">
    <w:name w:val="List Continue 5"/>
    <w:basedOn w:val="Normal"/>
    <w:uiPriority w:val="99"/>
    <w:semiHidden/>
    <w:unhideWhenUsed/>
    <w:rsid w:val="005805D6"/>
    <w:pPr>
      <w:spacing w:after="120"/>
      <w:ind w:left="1800"/>
      <w:contextualSpacing/>
    </w:pPr>
  </w:style>
  <w:style w:type="paragraph" w:styleId="Listaconnmeros">
    <w:name w:val="List Number"/>
    <w:basedOn w:val="Normal"/>
    <w:uiPriority w:val="99"/>
    <w:semiHidden/>
    <w:unhideWhenUsed/>
    <w:rsid w:val="005805D6"/>
    <w:pPr>
      <w:numPr>
        <w:numId w:val="24"/>
      </w:numPr>
      <w:contextualSpacing/>
    </w:pPr>
  </w:style>
  <w:style w:type="paragraph" w:styleId="Listaconnmeros2">
    <w:name w:val="List Number 2"/>
    <w:basedOn w:val="Normal"/>
    <w:uiPriority w:val="99"/>
    <w:semiHidden/>
    <w:unhideWhenUsed/>
    <w:rsid w:val="005805D6"/>
    <w:pPr>
      <w:numPr>
        <w:numId w:val="25"/>
      </w:numPr>
      <w:contextualSpacing/>
    </w:pPr>
  </w:style>
  <w:style w:type="paragraph" w:styleId="Listaconnmeros3">
    <w:name w:val="List Number 3"/>
    <w:basedOn w:val="Normal"/>
    <w:uiPriority w:val="99"/>
    <w:semiHidden/>
    <w:unhideWhenUsed/>
    <w:rsid w:val="005805D6"/>
    <w:pPr>
      <w:numPr>
        <w:numId w:val="26"/>
      </w:numPr>
      <w:contextualSpacing/>
    </w:pPr>
  </w:style>
  <w:style w:type="paragraph" w:styleId="Listaconnmeros4">
    <w:name w:val="List Number 4"/>
    <w:basedOn w:val="Normal"/>
    <w:uiPriority w:val="99"/>
    <w:semiHidden/>
    <w:unhideWhenUsed/>
    <w:rsid w:val="005805D6"/>
    <w:pPr>
      <w:numPr>
        <w:numId w:val="27"/>
      </w:numPr>
      <w:contextualSpacing/>
    </w:pPr>
  </w:style>
  <w:style w:type="paragraph" w:styleId="Listaconnmeros5">
    <w:name w:val="List Number 5"/>
    <w:basedOn w:val="Normal"/>
    <w:uiPriority w:val="99"/>
    <w:semiHidden/>
    <w:unhideWhenUsed/>
    <w:rsid w:val="005805D6"/>
    <w:pPr>
      <w:numPr>
        <w:numId w:val="28"/>
      </w:numPr>
      <w:contextualSpacing/>
    </w:pPr>
  </w:style>
  <w:style w:type="table" w:styleId="Tabladelista1clara">
    <w:name w:val="List Table 1 Light"/>
    <w:basedOn w:val="Tablanormal"/>
    <w:uiPriority w:val="46"/>
    <w:rsid w:val="005805D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5805D6"/>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5805D6"/>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5805D6"/>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5805D6"/>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5805D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805D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805D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5805D6"/>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2">
    <w:name w:val="List Table 2 Accent 2"/>
    <w:basedOn w:val="Tablanormal"/>
    <w:uiPriority w:val="47"/>
    <w:rsid w:val="005805D6"/>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5805D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5805D6"/>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5805D6"/>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805D6"/>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805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5805D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5805D6"/>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5805D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5805D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5805D6"/>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805D6"/>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2">
    <w:name w:val="List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805D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805D6"/>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805D6"/>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805D6"/>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805D6"/>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805D6"/>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805D6"/>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805D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805D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2">
    <w:name w:val="List Table 6 Colorful Accent 2"/>
    <w:basedOn w:val="Tablanormal"/>
    <w:uiPriority w:val="51"/>
    <w:rsid w:val="005805D6"/>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5805D6"/>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5805D6"/>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5805D6"/>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805D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805D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805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805D6"/>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805D6"/>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805D6"/>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805D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805D6"/>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805D6"/>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TextomacroCar">
    <w:name w:val="Texto macro Car"/>
    <w:basedOn w:val="Fuentedeprrafopredeter"/>
    <w:link w:val="Textomacro"/>
    <w:uiPriority w:val="99"/>
    <w:semiHidden/>
    <w:rsid w:val="005805D6"/>
    <w:rPr>
      <w:rFonts w:ascii="Consolas" w:hAnsi="Consolas" w:cs="Consolas"/>
    </w:rPr>
  </w:style>
  <w:style w:type="table" w:styleId="Cuadrculamedia1">
    <w:name w:val="Medium Grid 1"/>
    <w:basedOn w:val="Tablanormal"/>
    <w:uiPriority w:val="67"/>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media1-nfasis2">
    <w:name w:val="Medium Grid 1 Accent 2"/>
    <w:basedOn w:val="Tablanormal"/>
    <w:uiPriority w:val="67"/>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uadrculamedia3-nfasis2">
    <w:name w:val="Medium Grid 3 Accent 2"/>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805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5805D6"/>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amedia1-nfasis2">
    <w:name w:val="Medium List 1 Accent 2"/>
    <w:basedOn w:val="Tablanormal"/>
    <w:uiPriority w:val="65"/>
    <w:semiHidden/>
    <w:unhideWhenUsed/>
    <w:rsid w:val="005805D6"/>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5805D6"/>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5805D6"/>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5805D6"/>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805D6"/>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cionar">
    <w:name w:val="Mention"/>
    <w:basedOn w:val="Fuentedeprrafopredeter"/>
    <w:uiPriority w:val="99"/>
    <w:semiHidden/>
    <w:unhideWhenUsed/>
    <w:rsid w:val="005805D6"/>
    <w:rPr>
      <w:rFonts w:ascii="Times New Roman" w:hAnsi="Times New Roman" w:cs="Times New Roman"/>
      <w:color w:val="2B579A"/>
      <w:shd w:val="clear" w:color="auto" w:fill="E1DFDD"/>
    </w:rPr>
  </w:style>
  <w:style w:type="paragraph" w:styleId="Encabezadodemensaje">
    <w:name w:val="Message Header"/>
    <w:basedOn w:val="Normal"/>
    <w:link w:val="EncabezadodemensajeCar"/>
    <w:uiPriority w:val="99"/>
    <w:semiHidden/>
    <w:unhideWhenUsed/>
    <w:rsid w:val="005805D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EncabezadodemensajeCar">
    <w:name w:val="Encabezado de mensaje Car"/>
    <w:basedOn w:val="Fuentedeprrafopredeter"/>
    <w:link w:val="Encabezadodemensaje"/>
    <w:uiPriority w:val="99"/>
    <w:semiHidden/>
    <w:rsid w:val="005805D6"/>
    <w:rPr>
      <w:rFonts w:ascii="Times New Roman" w:eastAsiaTheme="majorEastAsia" w:hAnsi="Times New Roman" w:cs="Times New Roman"/>
      <w:sz w:val="24"/>
      <w:szCs w:val="24"/>
      <w:shd w:val="pct20" w:color="auto" w:fill="auto"/>
    </w:rPr>
  </w:style>
  <w:style w:type="paragraph" w:styleId="NormalWeb">
    <w:name w:val="Normal (Web)"/>
    <w:basedOn w:val="Normal"/>
    <w:uiPriority w:val="99"/>
    <w:semiHidden/>
    <w:unhideWhenUsed/>
    <w:rsid w:val="005805D6"/>
  </w:style>
  <w:style w:type="paragraph" w:styleId="Sangranormal">
    <w:name w:val="Normal Indent"/>
    <w:basedOn w:val="Normal"/>
    <w:uiPriority w:val="99"/>
    <w:semiHidden/>
    <w:unhideWhenUsed/>
    <w:rsid w:val="005805D6"/>
    <w:pPr>
      <w:ind w:left="720"/>
    </w:pPr>
  </w:style>
  <w:style w:type="paragraph" w:styleId="Encabezadodenota">
    <w:name w:val="Note Heading"/>
    <w:basedOn w:val="Normal"/>
    <w:next w:val="Normal"/>
    <w:link w:val="EncabezadodenotaCar"/>
    <w:uiPriority w:val="99"/>
    <w:semiHidden/>
    <w:unhideWhenUsed/>
    <w:rsid w:val="005805D6"/>
    <w:pPr>
      <w:spacing w:after="0" w:line="240" w:lineRule="auto"/>
    </w:pPr>
  </w:style>
  <w:style w:type="character" w:customStyle="1" w:styleId="EncabezadodenotaCar">
    <w:name w:val="Encabezado de nota Car"/>
    <w:basedOn w:val="Fuentedeprrafopredeter"/>
    <w:link w:val="Encabezadodenota"/>
    <w:uiPriority w:val="99"/>
    <w:semiHidden/>
    <w:rsid w:val="005805D6"/>
    <w:rPr>
      <w:rFonts w:ascii="Times New Roman" w:hAnsi="Times New Roman" w:cs="Times New Roman"/>
      <w:sz w:val="24"/>
      <w:szCs w:val="24"/>
    </w:rPr>
  </w:style>
  <w:style w:type="character" w:styleId="Nmerodepgina">
    <w:name w:val="page number"/>
    <w:basedOn w:val="Fuentedeprrafopredeter"/>
    <w:uiPriority w:val="99"/>
    <w:semiHidden/>
    <w:unhideWhenUsed/>
    <w:rsid w:val="005805D6"/>
    <w:rPr>
      <w:rFonts w:ascii="Times New Roman" w:hAnsi="Times New Roman" w:cs="Times New Roman"/>
    </w:rPr>
  </w:style>
  <w:style w:type="table" w:styleId="Tablanormal1">
    <w:name w:val="Plain Table 1"/>
    <w:basedOn w:val="Tablanormal"/>
    <w:uiPriority w:val="41"/>
    <w:rsid w:val="005805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805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805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805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5805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805D6"/>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5805D6"/>
    <w:rPr>
      <w:rFonts w:ascii="Consolas" w:hAnsi="Consolas" w:cs="Consolas"/>
      <w:sz w:val="21"/>
      <w:szCs w:val="21"/>
    </w:rPr>
  </w:style>
  <w:style w:type="paragraph" w:styleId="Cita">
    <w:name w:val="Quote"/>
    <w:basedOn w:val="Normal"/>
    <w:next w:val="Normal"/>
    <w:link w:val="CitaCar"/>
    <w:uiPriority w:val="29"/>
    <w:semiHidden/>
    <w:qFormat/>
    <w:rsid w:val="005805D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805D6"/>
    <w:rPr>
      <w:rFonts w:ascii="Times New Roman" w:hAnsi="Times New Roman" w:cs="Times New Roman"/>
      <w:i/>
      <w:iCs/>
      <w:color w:val="404040" w:themeColor="text1" w:themeTint="BF"/>
      <w:sz w:val="24"/>
      <w:szCs w:val="24"/>
    </w:rPr>
  </w:style>
  <w:style w:type="paragraph" w:styleId="Saludo">
    <w:name w:val="Salutation"/>
    <w:basedOn w:val="Normal"/>
    <w:next w:val="Normal"/>
    <w:link w:val="SaludoCar"/>
    <w:uiPriority w:val="99"/>
    <w:semiHidden/>
    <w:unhideWhenUsed/>
    <w:rsid w:val="005805D6"/>
  </w:style>
  <w:style w:type="character" w:customStyle="1" w:styleId="SaludoCar">
    <w:name w:val="Saludo Car"/>
    <w:basedOn w:val="Fuentedeprrafopredeter"/>
    <w:link w:val="Saludo"/>
    <w:uiPriority w:val="99"/>
    <w:semiHidden/>
    <w:rsid w:val="005805D6"/>
    <w:rPr>
      <w:rFonts w:ascii="Times New Roman" w:hAnsi="Times New Roman" w:cs="Times New Roman"/>
      <w:sz w:val="24"/>
      <w:szCs w:val="24"/>
    </w:rPr>
  </w:style>
  <w:style w:type="paragraph" w:styleId="Firma">
    <w:name w:val="Signature"/>
    <w:basedOn w:val="Normal"/>
    <w:link w:val="FirmaCar"/>
    <w:uiPriority w:val="99"/>
    <w:semiHidden/>
    <w:unhideWhenUsed/>
    <w:rsid w:val="005805D6"/>
    <w:pPr>
      <w:spacing w:after="0" w:line="240" w:lineRule="auto"/>
      <w:ind w:left="4320"/>
    </w:pPr>
  </w:style>
  <w:style w:type="character" w:customStyle="1" w:styleId="FirmaCar">
    <w:name w:val="Firma Car"/>
    <w:basedOn w:val="Fuentedeprrafopredeter"/>
    <w:link w:val="Firma"/>
    <w:uiPriority w:val="99"/>
    <w:semiHidden/>
    <w:rsid w:val="005805D6"/>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5805D6"/>
    <w:rPr>
      <w:rFonts w:ascii="Times New Roman" w:hAnsi="Times New Roman" w:cs="Times New Roman"/>
      <w:u w:val="dotted"/>
    </w:rPr>
  </w:style>
  <w:style w:type="character" w:styleId="Textoennegrita">
    <w:name w:val="Strong"/>
    <w:basedOn w:val="Fuentedeprrafopredeter"/>
    <w:uiPriority w:val="22"/>
    <w:semiHidden/>
    <w:qFormat/>
    <w:rsid w:val="005805D6"/>
    <w:rPr>
      <w:rFonts w:ascii="Times New Roman" w:hAnsi="Times New Roman" w:cs="Times New Roman"/>
      <w:b/>
      <w:bCs/>
    </w:rPr>
  </w:style>
  <w:style w:type="character" w:styleId="nfasissutil">
    <w:name w:val="Subtle Emphasis"/>
    <w:basedOn w:val="Fuentedeprrafopredeter"/>
    <w:uiPriority w:val="19"/>
    <w:semiHidden/>
    <w:qFormat/>
    <w:rsid w:val="005805D6"/>
    <w:rPr>
      <w:rFonts w:ascii="Times New Roman" w:hAnsi="Times New Roman" w:cs="Times New Roman"/>
      <w:i/>
      <w:iCs/>
      <w:color w:val="404040" w:themeColor="text1" w:themeTint="BF"/>
    </w:rPr>
  </w:style>
  <w:style w:type="character" w:styleId="Referenciasutil">
    <w:name w:val="Subtle Reference"/>
    <w:basedOn w:val="Fuentedeprrafopredeter"/>
    <w:uiPriority w:val="31"/>
    <w:semiHidden/>
    <w:qFormat/>
    <w:rsid w:val="005805D6"/>
    <w:rPr>
      <w:rFonts w:ascii="Times New Roman" w:hAnsi="Times New Roman" w:cs="Times New Roman"/>
      <w:smallCaps/>
      <w:color w:val="5A5A5A" w:themeColor="text1" w:themeTint="A5"/>
    </w:rPr>
  </w:style>
  <w:style w:type="table" w:styleId="Tablaconefectos3D1">
    <w:name w:val="Table 3D effects 1"/>
    <w:basedOn w:val="Tablanormal"/>
    <w:uiPriority w:val="99"/>
    <w:semiHidden/>
    <w:unhideWhenUsed/>
    <w:rsid w:val="005805D6"/>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805D6"/>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805D6"/>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805D6"/>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805D6"/>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805D6"/>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805D6"/>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805D6"/>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805D6"/>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805D6"/>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805D6"/>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805D6"/>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805D6"/>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805D6"/>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805D6"/>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58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805D6"/>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805D6"/>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805D6"/>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805D6"/>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805D6"/>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58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805D6"/>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805D6"/>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805D6"/>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805D6"/>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805D6"/>
    <w:pPr>
      <w:spacing w:after="0"/>
      <w:ind w:left="240" w:hanging="240"/>
    </w:pPr>
  </w:style>
  <w:style w:type="paragraph" w:styleId="Tabladeilustraciones">
    <w:name w:val="table of figures"/>
    <w:basedOn w:val="Normal"/>
    <w:next w:val="Normal"/>
    <w:uiPriority w:val="99"/>
    <w:semiHidden/>
    <w:unhideWhenUsed/>
    <w:rsid w:val="005805D6"/>
    <w:pPr>
      <w:spacing w:after="0"/>
    </w:pPr>
  </w:style>
  <w:style w:type="table" w:styleId="Tablaprofesional">
    <w:name w:val="Table Professional"/>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805D6"/>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805D6"/>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805D6"/>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805D6"/>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805D6"/>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805D6"/>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805D6"/>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805D6"/>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5805D6"/>
    <w:pPr>
      <w:spacing w:before="120"/>
    </w:pPr>
    <w:rPr>
      <w:rFonts w:eastAsiaTheme="majorEastAsia"/>
      <w:b/>
      <w:bCs/>
    </w:rPr>
  </w:style>
  <w:style w:type="paragraph" w:styleId="TDC4">
    <w:name w:val="toc 4"/>
    <w:basedOn w:val="Normal"/>
    <w:next w:val="Normal"/>
    <w:autoRedefine/>
    <w:uiPriority w:val="39"/>
    <w:semiHidden/>
    <w:rsid w:val="005805D6"/>
    <w:pPr>
      <w:spacing w:after="100"/>
      <w:ind w:left="720"/>
    </w:pPr>
  </w:style>
  <w:style w:type="paragraph" w:styleId="TDC5">
    <w:name w:val="toc 5"/>
    <w:basedOn w:val="Normal"/>
    <w:next w:val="Normal"/>
    <w:autoRedefine/>
    <w:uiPriority w:val="39"/>
    <w:semiHidden/>
    <w:rsid w:val="005805D6"/>
    <w:pPr>
      <w:spacing w:after="100"/>
      <w:ind w:left="960"/>
    </w:pPr>
  </w:style>
  <w:style w:type="paragraph" w:styleId="TDC6">
    <w:name w:val="toc 6"/>
    <w:basedOn w:val="Normal"/>
    <w:next w:val="Normal"/>
    <w:autoRedefine/>
    <w:uiPriority w:val="39"/>
    <w:semiHidden/>
    <w:rsid w:val="005805D6"/>
    <w:pPr>
      <w:spacing w:after="100"/>
      <w:ind w:left="1200"/>
    </w:pPr>
  </w:style>
  <w:style w:type="paragraph" w:styleId="TDC7">
    <w:name w:val="toc 7"/>
    <w:basedOn w:val="Normal"/>
    <w:next w:val="Normal"/>
    <w:autoRedefine/>
    <w:uiPriority w:val="39"/>
    <w:semiHidden/>
    <w:rsid w:val="005805D6"/>
    <w:pPr>
      <w:spacing w:after="100"/>
      <w:ind w:left="1440"/>
    </w:pPr>
  </w:style>
  <w:style w:type="paragraph" w:styleId="TDC8">
    <w:name w:val="toc 8"/>
    <w:basedOn w:val="Normal"/>
    <w:next w:val="Normal"/>
    <w:autoRedefine/>
    <w:uiPriority w:val="39"/>
    <w:semiHidden/>
    <w:rsid w:val="005805D6"/>
    <w:pPr>
      <w:spacing w:after="100"/>
      <w:ind w:left="1680"/>
    </w:pPr>
  </w:style>
  <w:style w:type="paragraph" w:styleId="TDC9">
    <w:name w:val="toc 9"/>
    <w:basedOn w:val="Normal"/>
    <w:next w:val="Normal"/>
    <w:autoRedefine/>
    <w:uiPriority w:val="39"/>
    <w:semiHidden/>
    <w:rsid w:val="005805D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ixer.alvarado\AppData\Roaming\Microsoft\Templates\Libros%20no%20fic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4E9FB983AC478182403145D97DE27D"/>
        <w:category>
          <w:name w:val="General"/>
          <w:gallery w:val="placeholder"/>
        </w:category>
        <w:types>
          <w:type w:val="bbPlcHdr"/>
        </w:types>
        <w:behaviors>
          <w:behavior w:val="content"/>
        </w:behaviors>
        <w:guid w:val="{54F4D47A-5AFC-4B72-BDDF-36AEBD8754F8}"/>
      </w:docPartPr>
      <w:docPartBody>
        <w:p w:rsidR="00F82D55" w:rsidRPr="00042A86" w:rsidRDefault="009A5C83" w:rsidP="00BB5275">
          <w:pPr>
            <w:spacing w:line="240" w:lineRule="auto"/>
            <w:rPr>
              <w:noProof/>
              <w:lang w:val="es-MX"/>
            </w:rPr>
          </w:pPr>
          <w:r w:rsidRPr="00042A86">
            <w:rPr>
              <w:noProof/>
              <w:lang w:val="es-MX" w:bidi="es-ES"/>
            </w:rPr>
            <w:t xml:space="preserve">© Copyright (escriba el año de publicación). (Escriba el nombre del autor o de la editorial). Todos los derechos </w:t>
          </w:r>
          <w:r w:rsidRPr="00042A86">
            <w:rPr>
              <w:noProof/>
              <w:lang w:val="es-MX" w:bidi="es-ES"/>
            </w:rPr>
            <w:t>reservados.</w:t>
          </w:r>
        </w:p>
        <w:p w:rsidR="00000000" w:rsidRDefault="009A5C83">
          <w:pPr>
            <w:pStyle w:val="6A4E9FB983AC478182403145D97DE27D"/>
          </w:pPr>
          <w:r w:rsidRPr="00042A86">
            <w:rPr>
              <w:noProof/>
              <w:lang w:val="es-MX" w:bidi="es-ES"/>
            </w:rPr>
            <w:t>Es ilegal reproducir, copiar o difundir cualquier parte de este documento en formato digital o en papel. Está totalmente prohibido registrar esta publicación.</w:t>
          </w:r>
        </w:p>
      </w:docPartBody>
    </w:docPart>
    <w:docPart>
      <w:docPartPr>
        <w:name w:val="29F2C9C6CA534E1AA124D55411AC2911"/>
        <w:category>
          <w:name w:val="General"/>
          <w:gallery w:val="placeholder"/>
        </w:category>
        <w:types>
          <w:type w:val="bbPlcHdr"/>
        </w:types>
        <w:behaviors>
          <w:behavior w:val="content"/>
        </w:behaviors>
        <w:guid w:val="{954C4022-E568-4ACD-8212-18E2D4A30802}"/>
      </w:docPartPr>
      <w:docPartBody>
        <w:p w:rsidR="00000000" w:rsidRDefault="009A5C83">
          <w:pPr>
            <w:pStyle w:val="29F2C9C6CA534E1AA124D55411AC2911"/>
          </w:pPr>
          <w:r w:rsidRPr="00042A86">
            <w:rPr>
              <w:noProof/>
              <w:lang w:val="es-MX" w:bidi="es-ES"/>
            </w:rPr>
            <w:t>Introducción</w:t>
          </w:r>
        </w:p>
      </w:docPartBody>
    </w:docPart>
    <w:docPart>
      <w:docPartPr>
        <w:name w:val="096B70EF7C194E72AE029D753EDD3AA0"/>
        <w:category>
          <w:name w:val="General"/>
          <w:gallery w:val="placeholder"/>
        </w:category>
        <w:types>
          <w:type w:val="bbPlcHdr"/>
        </w:types>
        <w:behaviors>
          <w:behavior w:val="content"/>
        </w:behaviors>
        <w:guid w:val="{A75DF2FC-F628-4AE6-81D5-F2A3281C3A0E}"/>
      </w:docPartPr>
      <w:docPartBody>
        <w:p w:rsidR="00F82D55" w:rsidRPr="00042A86" w:rsidRDefault="009A5C83" w:rsidP="00BB5275">
          <w:pPr>
            <w:spacing w:line="240" w:lineRule="auto"/>
            <w:rPr>
              <w:noProof/>
              <w:lang w:val="es-MX"/>
            </w:rPr>
          </w:pPr>
          <w:r w:rsidRPr="00042A86">
            <w:rPr>
              <w:noProof/>
              <w:lang w:val="es-MX" w:bidi="es-ES"/>
            </w:rPr>
            <w:t xml:space="preserve">Para escribir una buena </w:t>
          </w:r>
          <w:r w:rsidRPr="00042A86">
            <w:rPr>
              <w:noProof/>
              <w:lang w:val="es-MX" w:bidi="es-ES"/>
            </w:rPr>
            <w:t>introducción, siga estos pasos:</w:t>
          </w:r>
        </w:p>
        <w:p w:rsidR="00F82D55" w:rsidRPr="00042A86" w:rsidRDefault="009A5C83" w:rsidP="00F82D55">
          <w:pPr>
            <w:pStyle w:val="Prrafodelista"/>
            <w:numPr>
              <w:ilvl w:val="0"/>
              <w:numId w:val="2"/>
            </w:numPr>
            <w:spacing w:line="240" w:lineRule="auto"/>
            <w:rPr>
              <w:noProof/>
              <w:lang w:val="es-MX"/>
            </w:rPr>
          </w:pPr>
          <w:r w:rsidRPr="00042A86">
            <w:rPr>
              <w:noProof/>
              <w:lang w:val="es-MX" w:bidi="es-ES"/>
            </w:rPr>
            <w:t>Felicite al lector por comprar el libro. (Esto es opcional y solo para la versión del libro en formato electrónico).</w:t>
          </w:r>
        </w:p>
        <w:p w:rsidR="00F82D55" w:rsidRPr="00042A86" w:rsidRDefault="009A5C83" w:rsidP="00F82D55">
          <w:pPr>
            <w:pStyle w:val="Prrafodelista"/>
            <w:spacing w:line="240" w:lineRule="auto"/>
            <w:rPr>
              <w:noProof/>
              <w:lang w:val="es-MX"/>
            </w:rPr>
          </w:pPr>
          <w:r w:rsidRPr="00042A86">
            <w:rPr>
              <w:noProof/>
              <w:lang w:val="es-MX" w:bidi="es-ES"/>
            </w:rPr>
            <w:t>Presente el tema de su libro.</w:t>
          </w:r>
        </w:p>
        <w:p w:rsidR="00F82D55" w:rsidRPr="00042A86" w:rsidRDefault="009A5C83" w:rsidP="00F82D55">
          <w:pPr>
            <w:pStyle w:val="Prrafodelista"/>
            <w:spacing w:line="240" w:lineRule="auto"/>
            <w:rPr>
              <w:noProof/>
              <w:lang w:val="es-MX"/>
            </w:rPr>
          </w:pPr>
          <w:r w:rsidRPr="00042A86">
            <w:rPr>
              <w:noProof/>
              <w:lang w:val="es-MX" w:bidi="es-ES"/>
            </w:rPr>
            <w:t>Explique el problema que solucionará el libro. Ya sabe quién es su público ob</w:t>
          </w:r>
          <w:r w:rsidRPr="00042A86">
            <w:rPr>
              <w:noProof/>
              <w:lang w:val="es-MX" w:bidi="es-ES"/>
            </w:rPr>
            <w:t xml:space="preserve">jetivo, así que exponga el problema que tiene el lector. </w:t>
          </w:r>
        </w:p>
        <w:p w:rsidR="00F82D55" w:rsidRPr="00042A86" w:rsidRDefault="009A5C83" w:rsidP="00F82D55">
          <w:pPr>
            <w:pStyle w:val="Prrafodelista"/>
            <w:spacing w:line="240" w:lineRule="auto"/>
            <w:rPr>
              <w:noProof/>
              <w:lang w:val="es-MX"/>
            </w:rPr>
          </w:pPr>
          <w:r w:rsidRPr="00042A86">
            <w:rPr>
              <w:noProof/>
              <w:lang w:val="es-MX" w:bidi="es-ES"/>
            </w:rPr>
            <w:t>Proporcione fragmentos de una o varias soluciones que ofrece el libro. (Por ejemplo: “Este libro te enseñará cómo educar a niños con una mentalidad fuerte y…”).</w:t>
          </w:r>
        </w:p>
        <w:p w:rsidR="00F82D55" w:rsidRPr="00042A86" w:rsidRDefault="009A5C83" w:rsidP="00F82D55">
          <w:pPr>
            <w:pStyle w:val="Prrafodelista"/>
            <w:spacing w:line="240" w:lineRule="auto"/>
            <w:rPr>
              <w:noProof/>
              <w:lang w:val="es-MX"/>
            </w:rPr>
          </w:pPr>
          <w:r w:rsidRPr="00042A86">
            <w:rPr>
              <w:noProof/>
              <w:lang w:val="es-MX" w:bidi="es-ES"/>
            </w:rPr>
            <w:t>Resalte sus credenciales como experto</w:t>
          </w:r>
          <w:r w:rsidRPr="00042A86">
            <w:rPr>
              <w:noProof/>
              <w:lang w:val="es-MX" w:bidi="es-ES"/>
            </w:rPr>
            <w:t xml:space="preserve"> en el tema. Si es posible, use una historia personal o profesional para mostrar cómo adquirió su experiencia. (Por ejemplo, ¿ha estudiado la psicología infantil durante décadas? ¿Ha aprendido tras formar parte de una gran familia de 12 niños y, más adelan</w:t>
          </w:r>
          <w:r w:rsidRPr="00042A86">
            <w:rPr>
              <w:noProof/>
              <w:lang w:val="es-MX" w:bidi="es-ES"/>
            </w:rPr>
            <w:t>te, al criar a sus 10 hijos?).</w:t>
          </w:r>
        </w:p>
        <w:p w:rsidR="00F82D55" w:rsidRPr="00042A86" w:rsidRDefault="009A5C83" w:rsidP="00F82D55">
          <w:pPr>
            <w:pStyle w:val="Prrafodelista"/>
            <w:spacing w:line="240" w:lineRule="auto"/>
            <w:rPr>
              <w:noProof/>
              <w:lang w:val="es-MX"/>
            </w:rPr>
          </w:pPr>
          <w:r w:rsidRPr="00042A86">
            <w:rPr>
              <w:noProof/>
              <w:lang w:val="es-MX" w:bidi="es-ES"/>
            </w:rPr>
            <w:t>Resalte los beneficios del libro. (Por ejemplo: “Esta información ayudará a tus hijos a crecer seguros de sí mismos y a ser capaces…”).</w:t>
          </w:r>
        </w:p>
        <w:p w:rsidR="00F82D55" w:rsidRPr="00042A86" w:rsidRDefault="009A5C83" w:rsidP="00F82D55">
          <w:pPr>
            <w:pStyle w:val="Prrafodelista"/>
            <w:spacing w:line="240" w:lineRule="auto"/>
            <w:rPr>
              <w:noProof/>
              <w:lang w:val="es-MX"/>
            </w:rPr>
          </w:pPr>
          <w:r w:rsidRPr="00042A86">
            <w:rPr>
              <w:noProof/>
              <w:lang w:val="es-MX" w:bidi="es-ES"/>
            </w:rPr>
            <w:t>Justifique los beneficios del libro. Explique cómo le ha ayudado la información a usted o</w:t>
          </w:r>
          <w:r w:rsidRPr="00042A86">
            <w:rPr>
              <w:noProof/>
              <w:lang w:val="es-MX" w:bidi="es-ES"/>
            </w:rPr>
            <w:t xml:space="preserve"> a otra persona.</w:t>
          </w:r>
        </w:p>
        <w:p w:rsidR="00F82D55" w:rsidRPr="00042A86" w:rsidRDefault="009A5C83" w:rsidP="00F82D55">
          <w:pPr>
            <w:pStyle w:val="Prrafodelista"/>
            <w:spacing w:line="240" w:lineRule="auto"/>
            <w:rPr>
              <w:noProof/>
              <w:lang w:val="es-MX"/>
            </w:rPr>
          </w:pPr>
          <w:r w:rsidRPr="00042A86">
            <w:rPr>
              <w:noProof/>
              <w:lang w:val="es-MX" w:bidi="es-ES"/>
            </w:rPr>
            <w:t>Advierta al lector de que no espere demasiado tiempo después de comprar el libro. Recuérdele con gentileza que no debe eludir el problema. (Por ejemplo, si tiene hijos pequeños, cuanto antes empiece a usar esta información, mejor).</w:t>
          </w:r>
        </w:p>
        <w:p w:rsidR="00000000" w:rsidRDefault="009A5C83">
          <w:pPr>
            <w:pStyle w:val="096B70EF7C194E72AE029D753EDD3AA0"/>
          </w:pPr>
          <w:r w:rsidRPr="00042A86">
            <w:rPr>
              <w:noProof/>
              <w:lang w:val="es-MX" w:bidi="es-ES"/>
            </w:rPr>
            <w:t xml:space="preserve">Incite </w:t>
          </w:r>
          <w:r w:rsidRPr="00042A86">
            <w:rPr>
              <w:noProof/>
              <w:lang w:val="es-MX" w:bidi="es-ES"/>
            </w:rPr>
            <w:t>a la acción para que empiecen a leer el libro.</w:t>
          </w:r>
        </w:p>
      </w:docPartBody>
    </w:docPart>
    <w:docPart>
      <w:docPartPr>
        <w:name w:val="D94CFCE0B66848F99B12DC1533ABE32D"/>
        <w:category>
          <w:name w:val="General"/>
          <w:gallery w:val="placeholder"/>
        </w:category>
        <w:types>
          <w:type w:val="bbPlcHdr"/>
        </w:types>
        <w:behaviors>
          <w:behavior w:val="content"/>
        </w:behaviors>
        <w:guid w:val="{611AE7CC-9201-46B1-9DA2-F38D4B31767A}"/>
      </w:docPartPr>
      <w:docPartBody>
        <w:p w:rsidR="00000000" w:rsidRDefault="009A5C83">
          <w:pPr>
            <w:pStyle w:val="D94CFCE0B66848F99B12DC1533ABE32D"/>
          </w:pPr>
          <w:r w:rsidRPr="00042A86">
            <w:rPr>
              <w:noProof/>
              <w:lang w:val="es-MX" w:bidi="es-ES"/>
            </w:rPr>
            <w:t>PARTE I</w:t>
          </w:r>
        </w:p>
      </w:docPartBody>
    </w:docPart>
    <w:docPart>
      <w:docPartPr>
        <w:name w:val="68C3FD0E05854C8694CBA76FA976AFED"/>
        <w:category>
          <w:name w:val="General"/>
          <w:gallery w:val="placeholder"/>
        </w:category>
        <w:types>
          <w:type w:val="bbPlcHdr"/>
        </w:types>
        <w:behaviors>
          <w:behavior w:val="content"/>
        </w:behaviors>
        <w:guid w:val="{AAF8D151-4799-4FE3-9518-2483E4A6EE05}"/>
      </w:docPartPr>
      <w:docPartBody>
        <w:p w:rsidR="00000000" w:rsidRDefault="009A5C83">
          <w:pPr>
            <w:pStyle w:val="68C3FD0E05854C8694CBA76FA976AFED"/>
          </w:pPr>
          <w:r w:rsidRPr="00042A86">
            <w:rPr>
              <w:noProof/>
              <w:lang w:val="es-MX" w:bidi="es-ES"/>
            </w:rPr>
            <w:t>Capítulo uno</w:t>
          </w:r>
        </w:p>
      </w:docPartBody>
    </w:docPart>
    <w:docPart>
      <w:docPartPr>
        <w:name w:val="F1C8D8CF89C94C11848E7A03EBD78F6D"/>
        <w:category>
          <w:name w:val="General"/>
          <w:gallery w:val="placeholder"/>
        </w:category>
        <w:types>
          <w:type w:val="bbPlcHdr"/>
        </w:types>
        <w:behaviors>
          <w:behavior w:val="content"/>
        </w:behaviors>
        <w:guid w:val="{B6C76800-B455-475C-9326-F10A490C7882}"/>
      </w:docPartPr>
      <w:docPartBody>
        <w:p w:rsidR="00F82D55" w:rsidRPr="00042A86" w:rsidRDefault="009A5C83" w:rsidP="00BB5275">
          <w:pPr>
            <w:pStyle w:val="Textodesugerencia"/>
            <w:spacing w:line="240" w:lineRule="auto"/>
            <w:rPr>
              <w:noProof/>
              <w:lang w:val="es-MX"/>
            </w:rPr>
          </w:pPr>
          <w:r w:rsidRPr="00042A86">
            <w:rPr>
              <w:noProof/>
              <w:lang w:val="es-MX" w:bidi="es-ES"/>
            </w:rPr>
            <w:t>El primer capítulo presenta el tema al lector. Por ejemplo, el título del primer capítulo del libro de ejemplo es “Comprender a tu hijo”. Para empezar, proporcione una breve introducción sobre el contenido del capítulo y, a continuació</w:t>
          </w:r>
          <w:r w:rsidRPr="00042A86">
            <w:rPr>
              <w:noProof/>
              <w:lang w:val="es-MX" w:bidi="es-ES"/>
            </w:rPr>
            <w:t>n, presente hábilmente sus argumentos de apoyo. Intente usar un lenguaje sencillo y comprensible para que el lector pueda entenderlo y continúe interesado.</w:t>
          </w:r>
        </w:p>
        <w:p w:rsidR="00F82D55" w:rsidRPr="00042A86" w:rsidRDefault="009A5C83" w:rsidP="00BB5275">
          <w:pPr>
            <w:pStyle w:val="Textodesugerencia"/>
            <w:spacing w:line="240" w:lineRule="auto"/>
            <w:rPr>
              <w:noProof/>
              <w:lang w:val="es-MX"/>
            </w:rPr>
          </w:pPr>
          <w:r w:rsidRPr="00042A86">
            <w:rPr>
              <w:noProof/>
              <w:lang w:val="es-MX" w:bidi="es-ES"/>
            </w:rPr>
            <w:t>Una forma de captar el interés de los lectores es iniciar el capítulo con una cita de una persona famosa. Asegúrese de que la cita sea relevante para el tema del capítulo y que pueda usarla más tarde para ilustrar los puntos clave presentados en el capítul</w:t>
          </w:r>
          <w:r w:rsidRPr="00042A86">
            <w:rPr>
              <w:noProof/>
              <w:lang w:val="es-MX" w:bidi="es-ES"/>
            </w:rPr>
            <w:t xml:space="preserve">o. Si comienza el primer capítulo con una cita, sea coherente y empiece también cada capítulo sucesivo con una cita. </w:t>
          </w:r>
        </w:p>
        <w:p w:rsidR="00F82D55" w:rsidRPr="00042A86" w:rsidRDefault="009A5C83" w:rsidP="00BB5275">
          <w:pPr>
            <w:pStyle w:val="Textodesugerencia"/>
            <w:spacing w:line="240" w:lineRule="auto"/>
            <w:rPr>
              <w:noProof/>
              <w:lang w:val="es-MX"/>
            </w:rPr>
          </w:pPr>
          <w:r w:rsidRPr="00042A86">
            <w:rPr>
              <w:noProof/>
              <w:lang w:val="es-MX" w:bidi="es-ES"/>
            </w:rPr>
            <w:t>Como alternativa, puede empezar un capítulo con “¿Sabías que…?”. Continúe con algunas estadísticas que quizá no conozcan la mayoría de lec</w:t>
          </w:r>
          <w:r w:rsidRPr="00042A86">
            <w:rPr>
              <w:noProof/>
              <w:lang w:val="es-MX" w:bidi="es-ES"/>
            </w:rPr>
            <w:t xml:space="preserve">tores. Puede aplicar esta técnica en secciones diferentes de su libro y no solo en la introducción. Hacer preguntas al lector (a veces retóricas) es un buen método para mantenerlo interesado y a menudo entretenido. </w:t>
          </w:r>
        </w:p>
        <w:p w:rsidR="00F82D55" w:rsidRPr="00042A86" w:rsidRDefault="009A5C83" w:rsidP="00BB5275">
          <w:pPr>
            <w:pStyle w:val="Textodesugerencia"/>
            <w:spacing w:line="240" w:lineRule="auto"/>
            <w:rPr>
              <w:noProof/>
              <w:lang w:val="es-MX"/>
            </w:rPr>
          </w:pPr>
          <w:r w:rsidRPr="00042A86">
            <w:rPr>
              <w:noProof/>
              <w:lang w:val="es-MX" w:bidi="es-ES"/>
            </w:rPr>
            <w:t>Otra estrategia para empezar es pedir al</w:t>
          </w:r>
          <w:r w:rsidRPr="00042A86">
            <w:rPr>
              <w:noProof/>
              <w:lang w:val="es-MX" w:bidi="es-ES"/>
            </w:rPr>
            <w:t xml:space="preserve"> lector que se imagine una situación específica. Por ejemplo: “Imagina un mundo donde cada niño está capacitado para…”. El objetivo de esto es cautivar al lector desde el principio y retener su atención. </w:t>
          </w:r>
        </w:p>
        <w:p w:rsidR="00000000" w:rsidRDefault="009A5C83">
          <w:pPr>
            <w:pStyle w:val="F1C8D8CF89C94C11848E7A03EBD78F6D"/>
          </w:pPr>
          <w:r w:rsidRPr="00042A86">
            <w:rPr>
              <w:noProof/>
              <w:lang w:val="es-MX" w:bidi="es-ES"/>
            </w:rPr>
            <w:t xml:space="preserve">La clave para comenzar cada capítulo es hacerlo de </w:t>
          </w:r>
          <w:r w:rsidRPr="00042A86">
            <w:rPr>
              <w:noProof/>
              <w:lang w:val="es-MX" w:bidi="es-ES"/>
            </w:rPr>
            <w:t xml:space="preserve">forma coherente en todo el libro. </w:t>
          </w:r>
        </w:p>
      </w:docPartBody>
    </w:docPart>
    <w:docPart>
      <w:docPartPr>
        <w:name w:val="DD9314F930064823ACBFB1E323FEC26D"/>
        <w:category>
          <w:name w:val="General"/>
          <w:gallery w:val="placeholder"/>
        </w:category>
        <w:types>
          <w:type w:val="bbPlcHdr"/>
        </w:types>
        <w:behaviors>
          <w:behavior w:val="content"/>
        </w:behaviors>
        <w:guid w:val="{657CF525-EAFD-44AE-9ECC-6ABB481536EB}"/>
      </w:docPartPr>
      <w:docPartBody>
        <w:p w:rsidR="00000000" w:rsidRDefault="009A5C83">
          <w:pPr>
            <w:pStyle w:val="DD9314F930064823ACBFB1E323FEC26D"/>
          </w:pPr>
          <w:r w:rsidRPr="00042A86">
            <w:rPr>
              <w:noProof/>
              <w:lang w:val="es-MX" w:bidi="es-ES"/>
            </w:rPr>
            <w:t>Escriba el subtítulo 1 (Estilo: Título 3)</w:t>
          </w:r>
        </w:p>
      </w:docPartBody>
    </w:docPart>
    <w:docPart>
      <w:docPartPr>
        <w:name w:val="6F213AA1EC864B0394332E7409B400C4"/>
        <w:category>
          <w:name w:val="General"/>
          <w:gallery w:val="placeholder"/>
        </w:category>
        <w:types>
          <w:type w:val="bbPlcHdr"/>
        </w:types>
        <w:behaviors>
          <w:behavior w:val="content"/>
        </w:behaviors>
        <w:guid w:val="{8F3ABECF-DCB6-43C1-BFC9-F2838AFE0CF1}"/>
      </w:docPartPr>
      <w:docPartBody>
        <w:p w:rsidR="00000000" w:rsidRDefault="009A5C83">
          <w:pPr>
            <w:pStyle w:val="6F213AA1EC864B0394332E7409B400C4"/>
          </w:pPr>
          <w:r w:rsidRPr="00042A86">
            <w:rPr>
              <w:noProof/>
              <w:lang w:val="es-MX" w:bidi="es-ES"/>
            </w:rPr>
            <w:t>(Escriba en mayúscula la primera letra de la primera palabra en los subtítulos)</w:t>
          </w:r>
        </w:p>
      </w:docPartBody>
    </w:docPart>
    <w:docPart>
      <w:docPartPr>
        <w:name w:val="FADF2377FA0A4100972EF1CD1EB7681A"/>
        <w:category>
          <w:name w:val="General"/>
          <w:gallery w:val="placeholder"/>
        </w:category>
        <w:types>
          <w:type w:val="bbPlcHdr"/>
        </w:types>
        <w:behaviors>
          <w:behavior w:val="content"/>
        </w:behaviors>
        <w:guid w:val="{B689537C-436F-4A94-8997-D39C12B8D8C5}"/>
      </w:docPartPr>
      <w:docPartBody>
        <w:p w:rsidR="00000000" w:rsidRDefault="009A5C83">
          <w:pPr>
            <w:pStyle w:val="FADF2377FA0A4100972EF1CD1EB7681A"/>
          </w:pPr>
          <w:r w:rsidRPr="00042A86">
            <w:rPr>
              <w:noProof/>
              <w:lang w:val="es-MX" w:bidi="es-ES"/>
            </w:rPr>
            <w:t>Escriba contenido aquí…</w:t>
          </w:r>
        </w:p>
      </w:docPartBody>
    </w:docPart>
    <w:docPart>
      <w:docPartPr>
        <w:name w:val="746590865B784BB1AA3CCEB366FF59ED"/>
        <w:category>
          <w:name w:val="General"/>
          <w:gallery w:val="placeholder"/>
        </w:category>
        <w:types>
          <w:type w:val="bbPlcHdr"/>
        </w:types>
        <w:behaviors>
          <w:behavior w:val="content"/>
        </w:behaviors>
        <w:guid w:val="{8EAE7989-F717-4D07-AE63-22BEC72F93C1}"/>
      </w:docPartPr>
      <w:docPartBody>
        <w:p w:rsidR="00F82D55" w:rsidRPr="00042A86" w:rsidRDefault="009A5C83" w:rsidP="00BB5275">
          <w:pPr>
            <w:pStyle w:val="Textodesugerencia"/>
            <w:spacing w:line="240" w:lineRule="auto"/>
            <w:rPr>
              <w:noProof/>
              <w:lang w:val="es-MX"/>
            </w:rPr>
          </w:pPr>
          <w:r w:rsidRPr="00042A86">
            <w:rPr>
              <w:noProof/>
              <w:lang w:val="es-MX" w:bidi="es-ES"/>
            </w:rPr>
            <w:t>Divida el capítulo en secciones con subtítulos relevantes. Los subt</w:t>
          </w:r>
          <w:r w:rsidRPr="00042A86">
            <w:rPr>
              <w:noProof/>
              <w:lang w:val="es-MX" w:bidi="es-ES"/>
            </w:rPr>
            <w:t>ítulos guiarán al lector a través del capítulo y ayudarán a mostrar cómo percibe usted el tema. Incluya siempre más de un subtítulo en cada capítulo y asegúrese de que siempre estén relacionados con el tema del capítulo.</w:t>
          </w:r>
        </w:p>
        <w:p w:rsidR="00000000" w:rsidRDefault="009A5C83">
          <w:pPr>
            <w:pStyle w:val="746590865B784BB1AA3CCEB366FF59ED"/>
          </w:pPr>
          <w:r w:rsidRPr="00042A86">
            <w:rPr>
              <w:noProof/>
              <w:lang w:val="es-MX" w:bidi="es-ES"/>
            </w:rPr>
            <w:t xml:space="preserve">Cuando busque contenido para un </w:t>
          </w:r>
          <w:r w:rsidRPr="00042A86">
            <w:rPr>
              <w:noProof/>
              <w:lang w:val="es-MX" w:bidi="es-ES"/>
            </w:rPr>
            <w:t>capítulo en particular, puede usar cualquier punto clave que encuentre como subtítulo. Por ejemplo, el subtítulo 1 puede ser “¿Cuánto conoces a tu hijo?”. Puede usar una historia real y hablar sobre la importancia de conocer a su hijo.</w:t>
          </w:r>
        </w:p>
      </w:docPartBody>
    </w:docPart>
    <w:docPart>
      <w:docPartPr>
        <w:name w:val="62768DB7E1A74B4388F1504CBAA3A7BC"/>
        <w:category>
          <w:name w:val="General"/>
          <w:gallery w:val="placeholder"/>
        </w:category>
        <w:types>
          <w:type w:val="bbPlcHdr"/>
        </w:types>
        <w:behaviors>
          <w:behavior w:val="content"/>
        </w:behaviors>
        <w:guid w:val="{8BE8CA6D-F6AF-4D60-BB23-5B8D952D872A}"/>
      </w:docPartPr>
      <w:docPartBody>
        <w:p w:rsidR="00000000" w:rsidRDefault="009A5C83">
          <w:pPr>
            <w:pStyle w:val="62768DB7E1A74B4388F1504CBAA3A7BC"/>
          </w:pPr>
          <w:r w:rsidRPr="00042A86">
            <w:rPr>
              <w:noProof/>
              <w:lang w:val="es-MX" w:bidi="es-ES"/>
            </w:rPr>
            <w:t>Escriba el subtít</w:t>
          </w:r>
          <w:r w:rsidRPr="00042A86">
            <w:rPr>
              <w:noProof/>
              <w:lang w:val="es-MX" w:bidi="es-ES"/>
            </w:rPr>
            <w:t>ulo 2</w:t>
          </w:r>
        </w:p>
      </w:docPartBody>
    </w:docPart>
    <w:docPart>
      <w:docPartPr>
        <w:name w:val="7AA31E6C21D54EAFA9B36B64112B4A1B"/>
        <w:category>
          <w:name w:val="General"/>
          <w:gallery w:val="placeholder"/>
        </w:category>
        <w:types>
          <w:type w:val="bbPlcHdr"/>
        </w:types>
        <w:behaviors>
          <w:behavior w:val="content"/>
        </w:behaviors>
        <w:guid w:val="{3E47E696-6FE6-49F8-8564-F4FE4977F81E}"/>
      </w:docPartPr>
      <w:docPartBody>
        <w:p w:rsidR="00000000" w:rsidRDefault="009A5C83">
          <w:pPr>
            <w:pStyle w:val="7AA31E6C21D54EAFA9B36B64112B4A1B"/>
          </w:pPr>
          <w:r w:rsidRPr="00042A86">
            <w:rPr>
              <w:noProof/>
              <w:lang w:val="es-MX" w:bidi="es-ES"/>
            </w:rPr>
            <w:t>Escriba contenido aquí…</w:t>
          </w:r>
        </w:p>
      </w:docPartBody>
    </w:docPart>
    <w:docPart>
      <w:docPartPr>
        <w:name w:val="79BC47E14BFB4ABDAD01E24ECF920608"/>
        <w:category>
          <w:name w:val="General"/>
          <w:gallery w:val="placeholder"/>
        </w:category>
        <w:types>
          <w:type w:val="bbPlcHdr"/>
        </w:types>
        <w:behaviors>
          <w:behavior w:val="content"/>
        </w:behaviors>
        <w:guid w:val="{D91CE836-4370-4047-AB70-5E0D2987A948}"/>
      </w:docPartPr>
      <w:docPartBody>
        <w:p w:rsidR="00000000" w:rsidRDefault="009A5C83">
          <w:pPr>
            <w:pStyle w:val="79BC47E14BFB4ABDAD01E24ECF920608"/>
          </w:pPr>
          <w:r w:rsidRPr="00042A86">
            <w:rPr>
              <w:noProof/>
              <w:lang w:val="es-MX" w:bidi="es-ES"/>
            </w:rPr>
            <w:t>Un ejemplo de subtítulo 2 es “Identifica los puntos fuertes y débiles de tu hijo”. Este capítulo tratará sobre los pasos y estrategias que se usan para estudiar la personalidad del niño.</w:t>
          </w:r>
        </w:p>
      </w:docPartBody>
    </w:docPart>
    <w:docPart>
      <w:docPartPr>
        <w:name w:val="6E47536D0EF44866A2444587F491CA9F"/>
        <w:category>
          <w:name w:val="General"/>
          <w:gallery w:val="placeholder"/>
        </w:category>
        <w:types>
          <w:type w:val="bbPlcHdr"/>
        </w:types>
        <w:behaviors>
          <w:behavior w:val="content"/>
        </w:behaviors>
        <w:guid w:val="{37385160-80DC-449E-ABE6-9E303BC613D7}"/>
      </w:docPartPr>
      <w:docPartBody>
        <w:p w:rsidR="00000000" w:rsidRDefault="009A5C83">
          <w:pPr>
            <w:pStyle w:val="6E47536D0EF44866A2444587F491CA9F"/>
          </w:pPr>
          <w:r w:rsidRPr="00042A86">
            <w:rPr>
              <w:noProof/>
              <w:lang w:val="es-MX" w:bidi="es-ES"/>
            </w:rPr>
            <w:t>Resumen o puntos clave del capítu</w:t>
          </w:r>
          <w:r w:rsidRPr="00042A86">
            <w:rPr>
              <w:noProof/>
              <w:lang w:val="es-MX" w:bidi="es-ES"/>
            </w:rPr>
            <w:t>lo</w:t>
          </w:r>
        </w:p>
      </w:docPartBody>
    </w:docPart>
    <w:docPart>
      <w:docPartPr>
        <w:name w:val="6FB4C45517124A55BDCE33D7827F1C6E"/>
        <w:category>
          <w:name w:val="General"/>
          <w:gallery w:val="placeholder"/>
        </w:category>
        <w:types>
          <w:type w:val="bbPlcHdr"/>
        </w:types>
        <w:behaviors>
          <w:behavior w:val="content"/>
        </w:behaviors>
        <w:guid w:val="{408D2968-0C55-42CE-B9FE-6AD7ED5B308C}"/>
      </w:docPartPr>
      <w:docPartBody>
        <w:p w:rsidR="00000000" w:rsidRDefault="009A5C83">
          <w:pPr>
            <w:pStyle w:val="6FB4C45517124A55BDCE33D7827F1C6E"/>
          </w:pPr>
          <w:r w:rsidRPr="00042A86">
            <w:rPr>
              <w:noProof/>
              <w:lang w:val="es-MX" w:bidi="es-ES"/>
            </w:rPr>
            <w:t>Escriba contenido aquí…</w:t>
          </w:r>
        </w:p>
      </w:docPartBody>
    </w:docPart>
    <w:docPart>
      <w:docPartPr>
        <w:name w:val="E6B7DEFA24AE4E8E8232807AC09D1DBF"/>
        <w:category>
          <w:name w:val="General"/>
          <w:gallery w:val="placeholder"/>
        </w:category>
        <w:types>
          <w:type w:val="bbPlcHdr"/>
        </w:types>
        <w:behaviors>
          <w:behavior w:val="content"/>
        </w:behaviors>
        <w:guid w:val="{77DAF0EA-E206-4410-B378-21E46BE07056}"/>
      </w:docPartPr>
      <w:docPartBody>
        <w:p w:rsidR="00F82D55" w:rsidRPr="00042A86" w:rsidRDefault="009A5C83"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 xml:space="preserve">Si quieres ayudar a tu hijo a salir adelante en la vida, conoce sus puntos </w:t>
          </w:r>
          <w:r w:rsidRPr="00042A86">
            <w:rPr>
              <w:noProof/>
              <w:color w:val="0070C0"/>
              <w:lang w:val="es-MX" w:bidi="es-ES"/>
            </w:rPr>
            <w:t>fuertes y débiles.</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9A5C83">
          <w:pPr>
            <w:pStyle w:val="E6B7DEFA24AE4E8E8232807AC09D1DBF"/>
          </w:pPr>
          <w:r w:rsidRPr="00042A86">
            <w:rPr>
              <w:noProof/>
              <w:color w:val="0070C0"/>
              <w:lang w:val="es-MX" w:bidi="es-ES"/>
            </w:rPr>
            <w:t>Etc.</w:t>
          </w:r>
        </w:p>
      </w:docPartBody>
    </w:docPart>
    <w:docPart>
      <w:docPartPr>
        <w:name w:val="3B0B13D93BFA43A899CED132149DD422"/>
        <w:category>
          <w:name w:val="General"/>
          <w:gallery w:val="placeholder"/>
        </w:category>
        <w:types>
          <w:type w:val="bbPlcHdr"/>
        </w:types>
        <w:behaviors>
          <w:behavior w:val="content"/>
        </w:behaviors>
        <w:guid w:val="{9367252B-8107-4370-9BDF-3ACE2DA0F7D4}"/>
      </w:docPartPr>
      <w:docPartBody>
        <w:p w:rsidR="00000000" w:rsidRDefault="009A5C83">
          <w:pPr>
            <w:pStyle w:val="3B0B13D93BFA43A899CED132149DD422"/>
          </w:pPr>
          <w:r w:rsidRPr="00042A86">
            <w:rPr>
              <w:noProof/>
              <w:lang w:val="es-MX" w:bidi="es-ES"/>
            </w:rPr>
            <w:t>En el siguiente capítulo, aprenderás…</w:t>
          </w:r>
        </w:p>
      </w:docPartBody>
    </w:docPart>
    <w:docPart>
      <w:docPartPr>
        <w:name w:val="E22239CB030248998680EDED7CC15863"/>
        <w:category>
          <w:name w:val="General"/>
          <w:gallery w:val="placeholder"/>
        </w:category>
        <w:types>
          <w:type w:val="bbPlcHdr"/>
        </w:types>
        <w:behaviors>
          <w:behavior w:val="content"/>
        </w:behaviors>
        <w:guid w:val="{826E3BE0-A43D-41C1-991C-810D0E0DDD62}"/>
      </w:docPartPr>
      <w:docPartBody>
        <w:p w:rsidR="00000000" w:rsidRDefault="009A5C83">
          <w:pPr>
            <w:pStyle w:val="E22239CB030248998680EDED7CC15863"/>
          </w:pPr>
          <w:r w:rsidRPr="00042A86">
            <w:rPr>
              <w:noProof/>
              <w:lang w:val="es-MX" w:bidi="es-ES"/>
            </w:rPr>
            <w:t>Para pasar lógicamente y de forma fluida de un capítulo a otro, informe al lector de lo que encontrará a continuación. Al finalizar el capítulo, relacio</w:t>
          </w:r>
          <w:r w:rsidRPr="00042A86">
            <w:rPr>
              <w:noProof/>
              <w:lang w:val="es-MX" w:bidi="es-ES"/>
            </w:rPr>
            <w:t>ne la información del capítulo siguiente con lo que ha explicado anteriormente.</w:t>
          </w:r>
        </w:p>
      </w:docPartBody>
    </w:docPart>
    <w:docPart>
      <w:docPartPr>
        <w:name w:val="A18D1F541F0C44E6B30EB7B94CB6327A"/>
        <w:category>
          <w:name w:val="General"/>
          <w:gallery w:val="placeholder"/>
        </w:category>
        <w:types>
          <w:type w:val="bbPlcHdr"/>
        </w:types>
        <w:behaviors>
          <w:behavior w:val="content"/>
        </w:behaviors>
        <w:guid w:val="{00B6A179-ECEA-495A-AD6E-0A55693A75A8}"/>
      </w:docPartPr>
      <w:docPartBody>
        <w:p w:rsidR="00000000" w:rsidRDefault="009A5C83">
          <w:pPr>
            <w:pStyle w:val="A18D1F541F0C44E6B30EB7B94CB6327A"/>
          </w:pPr>
          <w:r w:rsidRPr="00042A86">
            <w:rPr>
              <w:rFonts w:ascii="Times New Roman" w:hAnsi="Times New Roman"/>
              <w:noProof/>
              <w:lang w:val="es-MX" w:bidi="es-ES"/>
            </w:rPr>
            <w:t>Capítulo dos</w:t>
          </w:r>
        </w:p>
      </w:docPartBody>
    </w:docPart>
    <w:docPart>
      <w:docPartPr>
        <w:name w:val="7E1CFDB1600B4BFF81F93A745129875F"/>
        <w:category>
          <w:name w:val="General"/>
          <w:gallery w:val="placeholder"/>
        </w:category>
        <w:types>
          <w:type w:val="bbPlcHdr"/>
        </w:types>
        <w:behaviors>
          <w:behavior w:val="content"/>
        </w:behaviors>
        <w:guid w:val="{09E484BA-DDEC-4FAB-8ED5-6FF2BD4AB2F6}"/>
      </w:docPartPr>
      <w:docPartBody>
        <w:p w:rsidR="00000000" w:rsidRDefault="009A5C83">
          <w:pPr>
            <w:pStyle w:val="7E1CFDB1600B4BFF81F93A745129875F"/>
          </w:pPr>
          <w:r w:rsidRPr="00042A86">
            <w:rPr>
              <w:noProof/>
              <w:lang w:val="es-MX" w:bidi="es-ES"/>
            </w:rPr>
            <w:t>Escriba aquí el título del capítulo</w:t>
          </w:r>
        </w:p>
      </w:docPartBody>
    </w:docPart>
    <w:docPart>
      <w:docPartPr>
        <w:name w:val="84408E603F114F70B748F0181ACDD493"/>
        <w:category>
          <w:name w:val="General"/>
          <w:gallery w:val="placeholder"/>
        </w:category>
        <w:types>
          <w:type w:val="bbPlcHdr"/>
        </w:types>
        <w:behaviors>
          <w:behavior w:val="content"/>
        </w:behaviors>
        <w:guid w:val="{C5D379E0-5BFB-4A47-8C3F-68ED8A046BDF}"/>
      </w:docPartPr>
      <w:docPartBody>
        <w:p w:rsidR="00000000" w:rsidRDefault="009A5C83">
          <w:pPr>
            <w:pStyle w:val="84408E603F114F70B748F0181ACDD493"/>
          </w:pPr>
          <w:r w:rsidRPr="00042A86">
            <w:rPr>
              <w:noProof/>
              <w:lang w:val="es-MX" w:bidi="es-ES"/>
            </w:rPr>
            <w:t>Comience un nuevo capítulo aquí…</w:t>
          </w:r>
        </w:p>
      </w:docPartBody>
    </w:docPart>
    <w:docPart>
      <w:docPartPr>
        <w:name w:val="11FDDCA4467746ED8EBD5D6E7ED5686B"/>
        <w:category>
          <w:name w:val="General"/>
          <w:gallery w:val="placeholder"/>
        </w:category>
        <w:types>
          <w:type w:val="bbPlcHdr"/>
        </w:types>
        <w:behaviors>
          <w:behavior w:val="content"/>
        </w:behaviors>
        <w:guid w:val="{4274AE1B-FC4C-473A-9622-D130046CEC41}"/>
      </w:docPartPr>
      <w:docPartBody>
        <w:p w:rsidR="00000000" w:rsidRDefault="009A5C83">
          <w:pPr>
            <w:pStyle w:val="11FDDCA4467746ED8EBD5D6E7ED5686B"/>
          </w:pPr>
          <w:r w:rsidRPr="00042A86">
            <w:rPr>
              <w:noProof/>
              <w:lang w:val="es-MX" w:bidi="es-ES"/>
            </w:rPr>
            <w:t xml:space="preserve">En el segundo capítulo, profundice un poco más en el tema del libro. Por </w:t>
          </w:r>
          <w:r w:rsidRPr="00042A86">
            <w:rPr>
              <w:noProof/>
              <w:lang w:val="es-MX" w:bidi="es-ES"/>
            </w:rPr>
            <w:t>ejemplo, el título del segundo capítulo del libro de ejemplo es “Cómo ser padres hoy en día”. Para empezar, proporcione una breve introducción sobre el contenido del capítulo y, luego, presente hábilmente sus argumentos de apoyo. Intente usar un lenguaje s</w:t>
          </w:r>
          <w:r w:rsidRPr="00042A86">
            <w:rPr>
              <w:noProof/>
              <w:lang w:val="es-MX" w:bidi="es-ES"/>
            </w:rPr>
            <w:t>encillo y comprensible para que el lector lo entienda y continúe interesado.</w:t>
          </w:r>
        </w:p>
      </w:docPartBody>
    </w:docPart>
    <w:docPart>
      <w:docPartPr>
        <w:name w:val="9AD4EDE43B2A4B13984AFAC198AFA93A"/>
        <w:category>
          <w:name w:val="General"/>
          <w:gallery w:val="placeholder"/>
        </w:category>
        <w:types>
          <w:type w:val="bbPlcHdr"/>
        </w:types>
        <w:behaviors>
          <w:behavior w:val="content"/>
        </w:behaviors>
        <w:guid w:val="{552532CA-5FC3-4144-9FB0-F75C7CECAA14}"/>
      </w:docPartPr>
      <w:docPartBody>
        <w:p w:rsidR="00000000" w:rsidRDefault="009A5C83">
          <w:pPr>
            <w:pStyle w:val="9AD4EDE43B2A4B13984AFAC198AFA93A"/>
          </w:pPr>
          <w:r w:rsidRPr="00042A86">
            <w:rPr>
              <w:noProof/>
              <w:lang w:val="es-MX" w:bidi="es-ES"/>
            </w:rPr>
            <w:t>Escriba el subtítulo 1</w:t>
          </w:r>
        </w:p>
      </w:docPartBody>
    </w:docPart>
    <w:docPart>
      <w:docPartPr>
        <w:name w:val="7D82FA0136CC4F5FA3633925658AAF50"/>
        <w:category>
          <w:name w:val="General"/>
          <w:gallery w:val="placeholder"/>
        </w:category>
        <w:types>
          <w:type w:val="bbPlcHdr"/>
        </w:types>
        <w:behaviors>
          <w:behavior w:val="content"/>
        </w:behaviors>
        <w:guid w:val="{57127995-1CCE-4E36-B556-6B358F1EF859}"/>
      </w:docPartPr>
      <w:docPartBody>
        <w:p w:rsidR="00000000" w:rsidRDefault="009A5C83">
          <w:pPr>
            <w:pStyle w:val="7D82FA0136CC4F5FA3633925658AAF50"/>
          </w:pPr>
          <w:r w:rsidRPr="00042A86">
            <w:rPr>
              <w:noProof/>
              <w:lang w:val="es-MX" w:bidi="es-ES"/>
            </w:rPr>
            <w:t>Escriba contenido aquí…</w:t>
          </w:r>
        </w:p>
      </w:docPartBody>
    </w:docPart>
    <w:docPart>
      <w:docPartPr>
        <w:name w:val="5F92E1BA5BD64BD488070939BB4442D9"/>
        <w:category>
          <w:name w:val="General"/>
          <w:gallery w:val="placeholder"/>
        </w:category>
        <w:types>
          <w:type w:val="bbPlcHdr"/>
        </w:types>
        <w:behaviors>
          <w:behavior w:val="content"/>
        </w:behaviors>
        <w:guid w:val="{FB980CE0-CA3B-47A5-8E76-4FAF699FD1A6}"/>
      </w:docPartPr>
      <w:docPartBody>
        <w:p w:rsidR="00F82D55" w:rsidRPr="00042A86" w:rsidRDefault="009A5C83"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w:t>
          </w:r>
          <w:r w:rsidRPr="00042A86">
            <w:rPr>
              <w:noProof/>
              <w:lang w:val="es-MX" w:bidi="es-ES"/>
            </w:rPr>
            <w:t xml:space="preserve"> mostrar cómo percibe usted el tema. Incluya siempre más de un subtítulo en cada capítulo y asegúrese de que estén relacionados con el tema del capítulo.</w:t>
          </w:r>
        </w:p>
        <w:p w:rsidR="00000000" w:rsidRDefault="009A5C83">
          <w:pPr>
            <w:pStyle w:val="5F92E1BA5BD64BD488070939BB4442D9"/>
          </w:pPr>
          <w:r w:rsidRPr="00042A86">
            <w:rPr>
              <w:noProof/>
              <w:lang w:val="es-MX" w:bidi="es-ES"/>
            </w:rPr>
            <w:t>Cuando busque contenido para un capítulo en particular, puede usar cualquier punto clave que encuentre</w:t>
          </w:r>
          <w:r w:rsidRPr="00042A86">
            <w:rPr>
              <w:noProof/>
              <w:lang w:val="es-MX" w:bidi="es-ES"/>
            </w:rPr>
            <w:t xml:space="preserve"> como subtítulo. Por ejemplo, el subtítulo 1 de este capítulo es “Vivimos en un mundo muy complicado”. Puede explicar cómo ha cambiado la sociedad, por qué es tan difícil criar a los hijos en la actualidad, etc.</w:t>
          </w:r>
        </w:p>
      </w:docPartBody>
    </w:docPart>
    <w:docPart>
      <w:docPartPr>
        <w:name w:val="6A6FC69FDE1B4CCCAB5E425D3C8A6CC8"/>
        <w:category>
          <w:name w:val="General"/>
          <w:gallery w:val="placeholder"/>
        </w:category>
        <w:types>
          <w:type w:val="bbPlcHdr"/>
        </w:types>
        <w:behaviors>
          <w:behavior w:val="content"/>
        </w:behaviors>
        <w:guid w:val="{AB89AE8E-DBEA-4886-9043-130C539F9633}"/>
      </w:docPartPr>
      <w:docPartBody>
        <w:p w:rsidR="00000000" w:rsidRDefault="009A5C83">
          <w:pPr>
            <w:pStyle w:val="6A6FC69FDE1B4CCCAB5E425D3C8A6CC8"/>
          </w:pPr>
          <w:r w:rsidRPr="00042A86">
            <w:rPr>
              <w:noProof/>
              <w:lang w:val="es-MX" w:bidi="es-ES"/>
            </w:rPr>
            <w:t>Escriba el subtítulo 2</w:t>
          </w:r>
        </w:p>
      </w:docPartBody>
    </w:docPart>
    <w:docPart>
      <w:docPartPr>
        <w:name w:val="522B8E30F7644BCB80D71A82A12D5644"/>
        <w:category>
          <w:name w:val="General"/>
          <w:gallery w:val="placeholder"/>
        </w:category>
        <w:types>
          <w:type w:val="bbPlcHdr"/>
        </w:types>
        <w:behaviors>
          <w:behavior w:val="content"/>
        </w:behaviors>
        <w:guid w:val="{21A4F5A0-EC85-4E45-AB77-1CDECA20A99C}"/>
      </w:docPartPr>
      <w:docPartBody>
        <w:p w:rsidR="00000000" w:rsidRDefault="009A5C83">
          <w:pPr>
            <w:pStyle w:val="522B8E30F7644BCB80D71A82A12D5644"/>
          </w:pPr>
          <w:r w:rsidRPr="00042A86">
            <w:rPr>
              <w:noProof/>
              <w:lang w:val="es-MX" w:bidi="es-ES"/>
            </w:rPr>
            <w:t xml:space="preserve">Escriba </w:t>
          </w:r>
          <w:r w:rsidRPr="00042A86">
            <w:rPr>
              <w:noProof/>
              <w:lang w:val="es-MX" w:bidi="es-ES"/>
            </w:rPr>
            <w:t>contenido aquí…</w:t>
          </w:r>
        </w:p>
      </w:docPartBody>
    </w:docPart>
    <w:docPart>
      <w:docPartPr>
        <w:name w:val="A90DCE9F3AFA48A18064154851476AC4"/>
        <w:category>
          <w:name w:val="General"/>
          <w:gallery w:val="placeholder"/>
        </w:category>
        <w:types>
          <w:type w:val="bbPlcHdr"/>
        </w:types>
        <w:behaviors>
          <w:behavior w:val="content"/>
        </w:behaviors>
        <w:guid w:val="{B52E8711-87AB-48E7-B714-1F8C4FA1400C}"/>
      </w:docPartPr>
      <w:docPartBody>
        <w:p w:rsidR="00000000" w:rsidRDefault="009A5C83">
          <w:pPr>
            <w:pStyle w:val="A90DCE9F3AFA48A18064154851476AC4"/>
          </w:pPr>
          <w:r w:rsidRPr="00042A86">
            <w:rPr>
              <w:noProof/>
              <w:lang w:val="es-MX" w:bidi="es-ES"/>
            </w:rPr>
            <w:t>Para el subtítulo 2, utilice algo como “Por qué los niños de hoy no pueden salir adelante solos”. Esta subsección explica las diferencias entre los estilos de educación tradicionales y modernos, el papel que ha desempeñado la tecnología e</w:t>
          </w:r>
          <w:r w:rsidRPr="00042A86">
            <w:rPr>
              <w:noProof/>
              <w:lang w:val="es-MX" w:bidi="es-ES"/>
            </w:rPr>
            <w:t>n la crianza de los hijos, el declive de los sistemas de valores, etc.</w:t>
          </w:r>
        </w:p>
      </w:docPartBody>
    </w:docPart>
    <w:docPart>
      <w:docPartPr>
        <w:name w:val="3B915893A5E74314949D1C2A61ADBA76"/>
        <w:category>
          <w:name w:val="General"/>
          <w:gallery w:val="placeholder"/>
        </w:category>
        <w:types>
          <w:type w:val="bbPlcHdr"/>
        </w:types>
        <w:behaviors>
          <w:behavior w:val="content"/>
        </w:behaviors>
        <w:guid w:val="{28509EF3-DB75-4E84-861A-CD57C235CE5F}"/>
      </w:docPartPr>
      <w:docPartBody>
        <w:p w:rsidR="00000000" w:rsidRDefault="009A5C83">
          <w:pPr>
            <w:pStyle w:val="3B915893A5E74314949D1C2A61ADBA76"/>
          </w:pPr>
          <w:r w:rsidRPr="00042A86">
            <w:rPr>
              <w:noProof/>
              <w:lang w:val="es-MX" w:bidi="es-ES"/>
            </w:rPr>
            <w:t>Resumen o puntos clave del capítulo</w:t>
          </w:r>
        </w:p>
      </w:docPartBody>
    </w:docPart>
    <w:docPart>
      <w:docPartPr>
        <w:name w:val="BAF3AC02E1D84EE1B351A28F45AF7BAF"/>
        <w:category>
          <w:name w:val="General"/>
          <w:gallery w:val="placeholder"/>
        </w:category>
        <w:types>
          <w:type w:val="bbPlcHdr"/>
        </w:types>
        <w:behaviors>
          <w:behavior w:val="content"/>
        </w:behaviors>
        <w:guid w:val="{D099F998-C40A-49D5-B2A1-4DBBD0AD3A69}"/>
      </w:docPartPr>
      <w:docPartBody>
        <w:p w:rsidR="00000000" w:rsidRDefault="009A5C83">
          <w:pPr>
            <w:pStyle w:val="BAF3AC02E1D84EE1B351A28F45AF7BAF"/>
          </w:pPr>
          <w:r w:rsidRPr="00042A86">
            <w:rPr>
              <w:noProof/>
              <w:lang w:val="es-MX" w:bidi="es-ES"/>
            </w:rPr>
            <w:t>Escriba contenido aquí…</w:t>
          </w:r>
        </w:p>
      </w:docPartBody>
    </w:docPart>
    <w:docPart>
      <w:docPartPr>
        <w:name w:val="E2A7553EF43949758DDE1467B976A190"/>
        <w:category>
          <w:name w:val="General"/>
          <w:gallery w:val="placeholder"/>
        </w:category>
        <w:types>
          <w:type w:val="bbPlcHdr"/>
        </w:types>
        <w:behaviors>
          <w:behavior w:val="content"/>
        </w:behaviors>
        <w:guid w:val="{A2E0E373-7BFF-46B9-95C9-715141DDAF37}"/>
      </w:docPartPr>
      <w:docPartBody>
        <w:p w:rsidR="00F82D55" w:rsidRPr="00042A86" w:rsidRDefault="009A5C83"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w:t>
          </w:r>
          <w:r w:rsidRPr="00042A86">
            <w:rPr>
              <w:rFonts w:ascii="Times New Roman" w:hAnsi="Times New Roman"/>
              <w:noProof/>
              <w:lang w:val="es-MX" w:bidi="es-ES"/>
            </w:rPr>
            <w:t>como se muestra a continuación:</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La televisión y otros dispositivos digitales desempeñan actualmente el papel de los padres en el hogar.</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9A5C83">
          <w:pPr>
            <w:pStyle w:val="E2A7553EF43949758DDE1467B976A190"/>
          </w:pPr>
          <w:r w:rsidRPr="00042A86">
            <w:rPr>
              <w:noProof/>
              <w:color w:val="0070C0"/>
              <w:lang w:val="es-MX" w:bidi="es-ES"/>
            </w:rPr>
            <w:t>Etc.</w:t>
          </w:r>
        </w:p>
      </w:docPartBody>
    </w:docPart>
    <w:docPart>
      <w:docPartPr>
        <w:name w:val="828E092005D442F18B14BAED858BBEA8"/>
        <w:category>
          <w:name w:val="General"/>
          <w:gallery w:val="placeholder"/>
        </w:category>
        <w:types>
          <w:type w:val="bbPlcHdr"/>
        </w:types>
        <w:behaviors>
          <w:behavior w:val="content"/>
        </w:behaviors>
        <w:guid w:val="{843DC917-2839-4B37-9189-ED72971CD251}"/>
      </w:docPartPr>
      <w:docPartBody>
        <w:p w:rsidR="00000000" w:rsidRDefault="009A5C83">
          <w:pPr>
            <w:pStyle w:val="828E092005D442F18B14BAED858BBEA8"/>
          </w:pPr>
          <w:r w:rsidRPr="00042A86">
            <w:rPr>
              <w:noProof/>
              <w:lang w:val="es-MX" w:bidi="es-ES"/>
            </w:rPr>
            <w:t>En el siguiente capítulo, aprenderás…</w:t>
          </w:r>
        </w:p>
      </w:docPartBody>
    </w:docPart>
    <w:docPart>
      <w:docPartPr>
        <w:name w:val="D126725508B043C4B044A0357E2B22EC"/>
        <w:category>
          <w:name w:val="General"/>
          <w:gallery w:val="placeholder"/>
        </w:category>
        <w:types>
          <w:type w:val="bbPlcHdr"/>
        </w:types>
        <w:behaviors>
          <w:behavior w:val="content"/>
        </w:behaviors>
        <w:guid w:val="{79DCD490-CB72-4D5F-AF8C-EE141F3D5D11}"/>
      </w:docPartPr>
      <w:docPartBody>
        <w:p w:rsidR="00000000" w:rsidRDefault="009A5C83">
          <w:pPr>
            <w:pStyle w:val="D126725508B043C4B044A0357E2B22EC"/>
          </w:pPr>
          <w:r w:rsidRPr="00042A86">
            <w:rPr>
              <w:noProof/>
              <w:lang w:val="es-MX" w:bidi="es-ES"/>
            </w:rPr>
            <w:t xml:space="preserve">Para pasar lógicamente y de </w:t>
          </w:r>
          <w:r w:rsidRPr="00042A86">
            <w:rPr>
              <w:noProof/>
              <w:lang w:val="es-MX" w:bidi="es-ES"/>
            </w:rPr>
            <w:t>forma fluida de un capítulo a otro, informe al lector de lo que encontrará a continuación. Al finalizar el capítulo, relacione la información del capítulo siguiente con lo que ha explicado anteriormente.</w:t>
          </w:r>
        </w:p>
      </w:docPartBody>
    </w:docPart>
    <w:docPart>
      <w:docPartPr>
        <w:name w:val="49C4C83120F1427C9285A29B7C6E45A3"/>
        <w:category>
          <w:name w:val="General"/>
          <w:gallery w:val="placeholder"/>
        </w:category>
        <w:types>
          <w:type w:val="bbPlcHdr"/>
        </w:types>
        <w:behaviors>
          <w:behavior w:val="content"/>
        </w:behaviors>
        <w:guid w:val="{90FBE230-39A3-4E33-BD5D-F1304CEE08DF}"/>
      </w:docPartPr>
      <w:docPartBody>
        <w:p w:rsidR="00000000" w:rsidRDefault="009A5C83">
          <w:pPr>
            <w:pStyle w:val="49C4C83120F1427C9285A29B7C6E45A3"/>
          </w:pPr>
          <w:r w:rsidRPr="00042A86">
            <w:rPr>
              <w:rFonts w:ascii="Times New Roman" w:hAnsi="Times New Roman"/>
              <w:noProof/>
              <w:lang w:val="es-MX" w:bidi="es-ES"/>
            </w:rPr>
            <w:t>PARTE II</w:t>
          </w:r>
        </w:p>
      </w:docPartBody>
    </w:docPart>
    <w:docPart>
      <w:docPartPr>
        <w:name w:val="7B575FB06E8944DF85F242FB959C9544"/>
        <w:category>
          <w:name w:val="General"/>
          <w:gallery w:val="placeholder"/>
        </w:category>
        <w:types>
          <w:type w:val="bbPlcHdr"/>
        </w:types>
        <w:behaviors>
          <w:behavior w:val="content"/>
        </w:behaviors>
        <w:guid w:val="{22F3F0B7-95DE-4148-9B7A-770C8152A9CC}"/>
      </w:docPartPr>
      <w:docPartBody>
        <w:p w:rsidR="00000000" w:rsidRDefault="009A5C83">
          <w:pPr>
            <w:pStyle w:val="7B575FB06E8944DF85F242FB959C9544"/>
          </w:pPr>
          <w:r w:rsidRPr="00042A86">
            <w:rPr>
              <w:noProof/>
              <w:lang w:val="es-MX" w:bidi="es-ES"/>
            </w:rPr>
            <w:t>Escriba el título de la parte</w:t>
          </w:r>
        </w:p>
      </w:docPartBody>
    </w:docPart>
    <w:docPart>
      <w:docPartPr>
        <w:name w:val="EAAC12F1A6F1497CAF0B1EED453FD80B"/>
        <w:category>
          <w:name w:val="General"/>
          <w:gallery w:val="placeholder"/>
        </w:category>
        <w:types>
          <w:type w:val="bbPlcHdr"/>
        </w:types>
        <w:behaviors>
          <w:behavior w:val="content"/>
        </w:behaviors>
        <w:guid w:val="{4F5011BE-CB74-48C3-816B-25B3A6DB8ABC}"/>
      </w:docPartPr>
      <w:docPartBody>
        <w:p w:rsidR="00000000" w:rsidRDefault="009A5C83">
          <w:pPr>
            <w:pStyle w:val="EAAC12F1A6F1497CAF0B1EED453FD80B"/>
          </w:pPr>
          <w:r w:rsidRPr="00042A86">
            <w:rPr>
              <w:noProof/>
              <w:lang w:val="es-MX" w:bidi="es-ES"/>
            </w:rPr>
            <w:t>Use l</w:t>
          </w:r>
          <w:r w:rsidRPr="00042A86">
            <w:rPr>
              <w:noProof/>
              <w:lang w:val="es-MX" w:bidi="es-ES"/>
            </w:rPr>
            <w:t>as partes siguientes para cubrir las áreas más complejas o detalladas del tema del libro. Como la parte I define el tema o el problema, puede usar esta sección para ofrecer soluciones. En este caso, un título de ejemplo adecuado es “Identificar las estrate</w:t>
          </w:r>
          <w:r w:rsidRPr="00042A86">
            <w:rPr>
              <w:noProof/>
              <w:lang w:val="es-MX" w:bidi="es-ES"/>
            </w:rPr>
            <w:t>gias adecuadas para educar a los hijos” o “Haz que la mentalidad de tu hijo sea a prueba de balas”. No olvide que los capítulos de esta parte del libro deben tener relación con el título que ha elegido para la parte.</w:t>
          </w:r>
        </w:p>
      </w:docPartBody>
    </w:docPart>
    <w:docPart>
      <w:docPartPr>
        <w:name w:val="D15DC122F8B1482C91F5FB74ACD1B625"/>
        <w:category>
          <w:name w:val="General"/>
          <w:gallery w:val="placeholder"/>
        </w:category>
        <w:types>
          <w:type w:val="bbPlcHdr"/>
        </w:types>
        <w:behaviors>
          <w:behavior w:val="content"/>
        </w:behaviors>
        <w:guid w:val="{C53416C8-FEAE-499F-8117-8F2934970883}"/>
      </w:docPartPr>
      <w:docPartBody>
        <w:p w:rsidR="00000000" w:rsidRDefault="009A5C83">
          <w:pPr>
            <w:pStyle w:val="D15DC122F8B1482C91F5FB74ACD1B625"/>
          </w:pPr>
          <w:r w:rsidRPr="00042A86">
            <w:rPr>
              <w:rFonts w:ascii="Times New Roman" w:hAnsi="Times New Roman"/>
              <w:noProof/>
              <w:lang w:val="es-MX" w:bidi="es-ES"/>
            </w:rPr>
            <w:t>Capítulo tres</w:t>
          </w:r>
        </w:p>
      </w:docPartBody>
    </w:docPart>
    <w:docPart>
      <w:docPartPr>
        <w:name w:val="1B760B8F4A434DFB8731B04BD7655139"/>
        <w:category>
          <w:name w:val="General"/>
          <w:gallery w:val="placeholder"/>
        </w:category>
        <w:types>
          <w:type w:val="bbPlcHdr"/>
        </w:types>
        <w:behaviors>
          <w:behavior w:val="content"/>
        </w:behaviors>
        <w:guid w:val="{A87551FF-45FD-44EA-97B6-AAE07E5E0688}"/>
      </w:docPartPr>
      <w:docPartBody>
        <w:p w:rsidR="00000000" w:rsidRDefault="009A5C83">
          <w:pPr>
            <w:pStyle w:val="1B760B8F4A434DFB8731B04BD7655139"/>
          </w:pPr>
          <w:r w:rsidRPr="00042A86">
            <w:rPr>
              <w:noProof/>
              <w:lang w:val="es-MX" w:bidi="es-ES"/>
            </w:rPr>
            <w:t>Escriba el título d</w:t>
          </w:r>
          <w:r w:rsidRPr="00042A86">
            <w:rPr>
              <w:noProof/>
              <w:lang w:val="es-MX" w:bidi="es-ES"/>
            </w:rPr>
            <w:t>el capítulo</w:t>
          </w:r>
        </w:p>
      </w:docPartBody>
    </w:docPart>
    <w:docPart>
      <w:docPartPr>
        <w:name w:val="BD4DF04337564B75B8FA06A188B69680"/>
        <w:category>
          <w:name w:val="General"/>
          <w:gallery w:val="placeholder"/>
        </w:category>
        <w:types>
          <w:type w:val="bbPlcHdr"/>
        </w:types>
        <w:behaviors>
          <w:behavior w:val="content"/>
        </w:behaviors>
        <w:guid w:val="{0EACA993-3451-485A-98C0-84F9A6A86558}"/>
      </w:docPartPr>
      <w:docPartBody>
        <w:p w:rsidR="00000000" w:rsidRDefault="009A5C83">
          <w:pPr>
            <w:pStyle w:val="BD4DF04337564B75B8FA06A188B69680"/>
          </w:pPr>
          <w:r w:rsidRPr="00042A86">
            <w:rPr>
              <w:noProof/>
              <w:lang w:val="es-MX" w:bidi="es-ES"/>
            </w:rPr>
            <w:t>Comience un nuevo capítulo aquí…</w:t>
          </w:r>
        </w:p>
      </w:docPartBody>
    </w:docPart>
    <w:docPart>
      <w:docPartPr>
        <w:name w:val="460F9397275E48C6A1530AD0E1279D7E"/>
        <w:category>
          <w:name w:val="General"/>
          <w:gallery w:val="placeholder"/>
        </w:category>
        <w:types>
          <w:type w:val="bbPlcHdr"/>
        </w:types>
        <w:behaviors>
          <w:behavior w:val="content"/>
        </w:behaviors>
        <w:guid w:val="{962E12C7-C612-4E34-9D32-B860CB5D7650}"/>
      </w:docPartPr>
      <w:docPartBody>
        <w:p w:rsidR="00000000" w:rsidRDefault="009A5C83">
          <w:pPr>
            <w:pStyle w:val="460F9397275E48C6A1530AD0E1279D7E"/>
          </w:pPr>
          <w:r w:rsidRPr="00042A86">
            <w:rPr>
              <w:noProof/>
              <w:lang w:val="es-MX" w:bidi="es-ES"/>
            </w:rPr>
            <w:t xml:space="preserve">En este ejemplo, el título de este capítulo es “Desarrollar una mentalidad a prueba de balas”. Esto significa que este capítulo hablará de estrategias para fortalecer la mente. Para empezar, </w:t>
          </w:r>
          <w:r w:rsidRPr="00042A86">
            <w:rPr>
              <w:noProof/>
              <w:lang w:val="es-MX" w:bidi="es-ES"/>
            </w:rPr>
            <w:t>proporcione una breve introducción de la información que contiene el capítulo y, a continuación, presente con facilidad sus argumentos de apoyo. Intente usar un lenguaje sencillo y comprensible para que el lector lo entienda y continúe interesado.</w:t>
          </w:r>
        </w:p>
      </w:docPartBody>
    </w:docPart>
    <w:docPart>
      <w:docPartPr>
        <w:name w:val="ACF853F53E5E47F5B5FF8FF5762C7CD0"/>
        <w:category>
          <w:name w:val="General"/>
          <w:gallery w:val="placeholder"/>
        </w:category>
        <w:types>
          <w:type w:val="bbPlcHdr"/>
        </w:types>
        <w:behaviors>
          <w:behavior w:val="content"/>
        </w:behaviors>
        <w:guid w:val="{E66337D6-B6F3-4FFF-BBA2-B629EC42FDB9}"/>
      </w:docPartPr>
      <w:docPartBody>
        <w:p w:rsidR="00000000" w:rsidRDefault="009A5C83">
          <w:pPr>
            <w:pStyle w:val="ACF853F53E5E47F5B5FF8FF5762C7CD0"/>
          </w:pPr>
          <w:r w:rsidRPr="00042A86">
            <w:rPr>
              <w:noProof/>
              <w:lang w:val="es-MX" w:bidi="es-ES"/>
            </w:rPr>
            <w:t>Escrib</w:t>
          </w:r>
          <w:r w:rsidRPr="00042A86">
            <w:rPr>
              <w:noProof/>
              <w:lang w:val="es-MX" w:bidi="es-ES"/>
            </w:rPr>
            <w:t>a el subtítulo 1</w:t>
          </w:r>
        </w:p>
      </w:docPartBody>
    </w:docPart>
    <w:docPart>
      <w:docPartPr>
        <w:name w:val="EB4005E6907F409883D4471597D286EB"/>
        <w:category>
          <w:name w:val="General"/>
          <w:gallery w:val="placeholder"/>
        </w:category>
        <w:types>
          <w:type w:val="bbPlcHdr"/>
        </w:types>
        <w:behaviors>
          <w:behavior w:val="content"/>
        </w:behaviors>
        <w:guid w:val="{90D8CF00-F934-4610-BEF0-88724299F5F1}"/>
      </w:docPartPr>
      <w:docPartBody>
        <w:p w:rsidR="00000000" w:rsidRDefault="009A5C83">
          <w:pPr>
            <w:pStyle w:val="EB4005E6907F409883D4471597D286EB"/>
          </w:pPr>
          <w:r w:rsidRPr="00042A86">
            <w:rPr>
              <w:noProof/>
              <w:lang w:val="es-MX" w:bidi="es-ES"/>
            </w:rPr>
            <w:t>Escriba contenido aquí…</w:t>
          </w:r>
        </w:p>
      </w:docPartBody>
    </w:docPart>
    <w:docPart>
      <w:docPartPr>
        <w:name w:val="1A508B5F459240278A1EEB7B8AFA5A60"/>
        <w:category>
          <w:name w:val="General"/>
          <w:gallery w:val="placeholder"/>
        </w:category>
        <w:types>
          <w:type w:val="bbPlcHdr"/>
        </w:types>
        <w:behaviors>
          <w:behavior w:val="content"/>
        </w:behaviors>
        <w:guid w:val="{00BB7A2E-87DF-4970-A84E-3C395F9FE418}"/>
      </w:docPartPr>
      <w:docPartBody>
        <w:p w:rsidR="00F82D55" w:rsidRPr="00042A86" w:rsidRDefault="009A5C83"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w:t>
          </w:r>
          <w:r w:rsidRPr="00042A86">
            <w:rPr>
              <w:noProof/>
              <w:lang w:val="es-MX" w:bidi="es-ES"/>
            </w:rPr>
            <w:t>tulo y asegúrese de que siempre estén relacionados con el tema del capítulo.</w:t>
          </w:r>
        </w:p>
        <w:p w:rsidR="00000000" w:rsidRDefault="009A5C83">
          <w:pPr>
            <w:pStyle w:val="1A508B5F459240278A1EEB7B8AFA5A60"/>
          </w:pPr>
          <w:r w:rsidRPr="00042A86">
            <w:rPr>
              <w:noProof/>
              <w:lang w:val="es-MX" w:bidi="es-ES"/>
            </w:rPr>
            <w:t xml:space="preserve">Cuando busque contenido para un capítulo en particular, puede usar cualquier punto clave que encuentre como subtítulo. Por ejemplo, el subtítulo 1 de este capítulo es “Disciplina </w:t>
          </w:r>
          <w:r w:rsidRPr="00042A86">
            <w:rPr>
              <w:noProof/>
              <w:lang w:val="es-MX" w:bidi="es-ES"/>
            </w:rPr>
            <w:t>mental”. Ofrezca al lector estrategias prácticas para enseñar al niño a desarrollar entereza, conciencia, etc.</w:t>
          </w:r>
        </w:p>
      </w:docPartBody>
    </w:docPart>
    <w:docPart>
      <w:docPartPr>
        <w:name w:val="26D1531E8A5D45F88AE7A46866DD9971"/>
        <w:category>
          <w:name w:val="General"/>
          <w:gallery w:val="placeholder"/>
        </w:category>
        <w:types>
          <w:type w:val="bbPlcHdr"/>
        </w:types>
        <w:behaviors>
          <w:behavior w:val="content"/>
        </w:behaviors>
        <w:guid w:val="{ECBF63EC-A028-45BB-89AD-FF48C6CB5B54}"/>
      </w:docPartPr>
      <w:docPartBody>
        <w:p w:rsidR="00000000" w:rsidRDefault="009A5C83">
          <w:pPr>
            <w:pStyle w:val="26D1531E8A5D45F88AE7A46866DD9971"/>
          </w:pPr>
          <w:r w:rsidRPr="00042A86">
            <w:rPr>
              <w:noProof/>
              <w:lang w:val="es-MX" w:bidi="es-ES"/>
            </w:rPr>
            <w:t>Escriba el subtítulo 2</w:t>
          </w:r>
        </w:p>
      </w:docPartBody>
    </w:docPart>
    <w:docPart>
      <w:docPartPr>
        <w:name w:val="A2CE94B5A84A43798D33AD30A8D09834"/>
        <w:category>
          <w:name w:val="General"/>
          <w:gallery w:val="placeholder"/>
        </w:category>
        <w:types>
          <w:type w:val="bbPlcHdr"/>
        </w:types>
        <w:behaviors>
          <w:behavior w:val="content"/>
        </w:behaviors>
        <w:guid w:val="{FE7E93D4-9AEB-450E-B0BF-9640716D5093}"/>
      </w:docPartPr>
      <w:docPartBody>
        <w:p w:rsidR="00000000" w:rsidRDefault="009A5C83">
          <w:pPr>
            <w:pStyle w:val="A2CE94B5A84A43798D33AD30A8D09834"/>
          </w:pPr>
          <w:r w:rsidRPr="00042A86">
            <w:rPr>
              <w:noProof/>
              <w:lang w:val="es-MX" w:bidi="es-ES"/>
            </w:rPr>
            <w:t>Escriba contenido aquí…</w:t>
          </w:r>
        </w:p>
      </w:docPartBody>
    </w:docPart>
    <w:docPart>
      <w:docPartPr>
        <w:name w:val="698F1CAD759E4702A43348AF729EDEBC"/>
        <w:category>
          <w:name w:val="General"/>
          <w:gallery w:val="placeholder"/>
        </w:category>
        <w:types>
          <w:type w:val="bbPlcHdr"/>
        </w:types>
        <w:behaviors>
          <w:behavior w:val="content"/>
        </w:behaviors>
        <w:guid w:val="{7CCDCB0A-019C-4E95-A4F9-8260BCA8C73A}"/>
      </w:docPartPr>
      <w:docPartBody>
        <w:p w:rsidR="00000000" w:rsidRDefault="009A5C83">
          <w:pPr>
            <w:pStyle w:val="698F1CAD759E4702A43348AF729EDEBC"/>
          </w:pPr>
          <w:r w:rsidRPr="00042A86">
            <w:rPr>
              <w:noProof/>
              <w:lang w:val="es-MX" w:bidi="es-ES"/>
            </w:rPr>
            <w:t xml:space="preserve">Para el subtítulo 2, use algo como “Confianza en uno mismo”. Este capítulo de ejemplo </w:t>
          </w:r>
          <w:r w:rsidRPr="00042A86">
            <w:rPr>
              <w:noProof/>
              <w:lang w:val="es-MX" w:bidi="es-ES"/>
            </w:rPr>
            <w:t>proporciona acciones y sugerencias prácticas para enseñar a un niño a ser valiente, a tener confianza en sí mismo, etc.</w:t>
          </w:r>
        </w:p>
      </w:docPartBody>
    </w:docPart>
    <w:docPart>
      <w:docPartPr>
        <w:name w:val="012F6C2193AC42FAB6DD1A5CA66338DA"/>
        <w:category>
          <w:name w:val="General"/>
          <w:gallery w:val="placeholder"/>
        </w:category>
        <w:types>
          <w:type w:val="bbPlcHdr"/>
        </w:types>
        <w:behaviors>
          <w:behavior w:val="content"/>
        </w:behaviors>
        <w:guid w:val="{E6FC6913-3C7C-4FBE-9692-944E613E9BF3}"/>
      </w:docPartPr>
      <w:docPartBody>
        <w:p w:rsidR="00000000" w:rsidRDefault="009A5C83">
          <w:pPr>
            <w:pStyle w:val="012F6C2193AC42FAB6DD1A5CA66338DA"/>
          </w:pPr>
          <w:r w:rsidRPr="00042A86">
            <w:rPr>
              <w:noProof/>
              <w:lang w:val="es-MX" w:bidi="es-ES"/>
            </w:rPr>
            <w:t>Resumen o puntos clave del capítulo</w:t>
          </w:r>
        </w:p>
      </w:docPartBody>
    </w:docPart>
    <w:docPart>
      <w:docPartPr>
        <w:name w:val="151BABDFAD054C84AA1A2FAAB2CFF0E8"/>
        <w:category>
          <w:name w:val="General"/>
          <w:gallery w:val="placeholder"/>
        </w:category>
        <w:types>
          <w:type w:val="bbPlcHdr"/>
        </w:types>
        <w:behaviors>
          <w:behavior w:val="content"/>
        </w:behaviors>
        <w:guid w:val="{46ED9068-D194-452B-A7A2-A689132D6530}"/>
      </w:docPartPr>
      <w:docPartBody>
        <w:p w:rsidR="00000000" w:rsidRDefault="009A5C83">
          <w:pPr>
            <w:pStyle w:val="151BABDFAD054C84AA1A2FAAB2CFF0E8"/>
          </w:pPr>
          <w:r w:rsidRPr="00042A86">
            <w:rPr>
              <w:noProof/>
              <w:lang w:val="es-MX" w:bidi="es-ES"/>
            </w:rPr>
            <w:t>Escriba contenido aquí…</w:t>
          </w:r>
        </w:p>
      </w:docPartBody>
    </w:docPart>
    <w:docPart>
      <w:docPartPr>
        <w:name w:val="DABB8B84BE734F8BBFDAD741F3D386EA"/>
        <w:category>
          <w:name w:val="General"/>
          <w:gallery w:val="placeholder"/>
        </w:category>
        <w:types>
          <w:type w:val="bbPlcHdr"/>
        </w:types>
        <w:behaviors>
          <w:behavior w:val="content"/>
        </w:behaviors>
        <w:guid w:val="{5E85385B-1374-4678-9530-B01463C3F298}"/>
      </w:docPartPr>
      <w:docPartBody>
        <w:p w:rsidR="00F82D55" w:rsidRPr="00042A86" w:rsidRDefault="009A5C83"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w:t>
          </w:r>
          <w:r w:rsidRPr="00042A86">
            <w:rPr>
              <w:rFonts w:ascii="Times New Roman" w:hAnsi="Times New Roman"/>
              <w:noProof/>
              <w:lang w:val="es-MX" w:bidi="es-ES"/>
            </w:rPr>
            <w:t xml:space="preserve">También puede usar una lista con viñetas, como se muestra a continuación: </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Desarrollar una mentalidad fuerte es parte importante para tener éxito en la vida.</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9A5C83">
          <w:pPr>
            <w:pStyle w:val="DABB8B84BE734F8BBFDAD741F3D386EA"/>
          </w:pPr>
          <w:r w:rsidRPr="00042A86">
            <w:rPr>
              <w:noProof/>
              <w:color w:val="0070C0"/>
              <w:lang w:val="es-MX" w:bidi="es-ES"/>
            </w:rPr>
            <w:t>Etc.</w:t>
          </w:r>
        </w:p>
      </w:docPartBody>
    </w:docPart>
    <w:docPart>
      <w:docPartPr>
        <w:name w:val="E8E5E1DCED3B4C3EA4212EFEB1E8D9D2"/>
        <w:category>
          <w:name w:val="General"/>
          <w:gallery w:val="placeholder"/>
        </w:category>
        <w:types>
          <w:type w:val="bbPlcHdr"/>
        </w:types>
        <w:behaviors>
          <w:behavior w:val="content"/>
        </w:behaviors>
        <w:guid w:val="{0993D744-28C4-4EA1-B8FB-9ACED2676C77}"/>
      </w:docPartPr>
      <w:docPartBody>
        <w:p w:rsidR="00000000" w:rsidRDefault="009A5C83">
          <w:pPr>
            <w:pStyle w:val="E8E5E1DCED3B4C3EA4212EFEB1E8D9D2"/>
          </w:pPr>
          <w:r w:rsidRPr="00042A86">
            <w:rPr>
              <w:noProof/>
              <w:lang w:val="es-MX" w:bidi="es-ES"/>
            </w:rPr>
            <w:t>En el siguiente capítulo, aprenderás…</w:t>
          </w:r>
        </w:p>
      </w:docPartBody>
    </w:docPart>
    <w:docPart>
      <w:docPartPr>
        <w:name w:val="8CFDE20F736A43B6B8D9EF904FBB3EF1"/>
        <w:category>
          <w:name w:val="General"/>
          <w:gallery w:val="placeholder"/>
        </w:category>
        <w:types>
          <w:type w:val="bbPlcHdr"/>
        </w:types>
        <w:behaviors>
          <w:behavior w:val="content"/>
        </w:behaviors>
        <w:guid w:val="{3CE16E4B-4CA1-4A61-A585-0CEEFB6F9F68}"/>
      </w:docPartPr>
      <w:docPartBody>
        <w:p w:rsidR="00000000" w:rsidRDefault="009A5C83">
          <w:pPr>
            <w:pStyle w:val="8CFDE20F736A43B6B8D9EF904FBB3EF1"/>
          </w:pPr>
          <w:r w:rsidRPr="00042A86">
            <w:rPr>
              <w:noProof/>
              <w:lang w:val="es-MX" w:bidi="es-ES"/>
            </w:rPr>
            <w:t xml:space="preserve">Para </w:t>
          </w:r>
          <w:r w:rsidRPr="00042A86">
            <w:rPr>
              <w:noProof/>
              <w:lang w:val="es-MX" w:bidi="es-ES"/>
            </w:rPr>
            <w:t>pasar lógicamente y de forma fluida de un capítulo a otro, informe al lector de lo que encontrará a continuación. Al finalizar el capítulo, relacione la información del capítulo siguiente con lo que ha explicado anteriormente.</w:t>
          </w:r>
        </w:p>
      </w:docPartBody>
    </w:docPart>
    <w:docPart>
      <w:docPartPr>
        <w:name w:val="2F4CB4A920384BC08BEF0F165B1C6B2A"/>
        <w:category>
          <w:name w:val="General"/>
          <w:gallery w:val="placeholder"/>
        </w:category>
        <w:types>
          <w:type w:val="bbPlcHdr"/>
        </w:types>
        <w:behaviors>
          <w:behavior w:val="content"/>
        </w:behaviors>
        <w:guid w:val="{43E71C78-E052-40DC-B406-06A572AC4D8D}"/>
      </w:docPartPr>
      <w:docPartBody>
        <w:p w:rsidR="00000000" w:rsidRDefault="009A5C83">
          <w:pPr>
            <w:pStyle w:val="2F4CB4A920384BC08BEF0F165B1C6B2A"/>
          </w:pPr>
          <w:r w:rsidRPr="00042A86">
            <w:rPr>
              <w:rFonts w:ascii="Times New Roman" w:hAnsi="Times New Roman"/>
              <w:noProof/>
              <w:lang w:val="es-MX" w:bidi="es-ES"/>
            </w:rPr>
            <w:t>Capítulo cuatro</w:t>
          </w:r>
        </w:p>
      </w:docPartBody>
    </w:docPart>
    <w:docPart>
      <w:docPartPr>
        <w:name w:val="6EA09D5507D547A4B0C8657520B4F06D"/>
        <w:category>
          <w:name w:val="General"/>
          <w:gallery w:val="placeholder"/>
        </w:category>
        <w:types>
          <w:type w:val="bbPlcHdr"/>
        </w:types>
        <w:behaviors>
          <w:behavior w:val="content"/>
        </w:behaviors>
        <w:guid w:val="{28C4400C-DF86-4A51-AB03-8339A530BBB6}"/>
      </w:docPartPr>
      <w:docPartBody>
        <w:p w:rsidR="00000000" w:rsidRDefault="009A5C83">
          <w:pPr>
            <w:pStyle w:val="6EA09D5507D547A4B0C8657520B4F06D"/>
          </w:pPr>
          <w:r w:rsidRPr="00042A86">
            <w:rPr>
              <w:noProof/>
              <w:lang w:val="es-MX" w:bidi="es-ES"/>
            </w:rPr>
            <w:t>Escriba el título del capítulo</w:t>
          </w:r>
        </w:p>
      </w:docPartBody>
    </w:docPart>
    <w:docPart>
      <w:docPartPr>
        <w:name w:val="48D6B53AB73A452E8DE32F9F2807949D"/>
        <w:category>
          <w:name w:val="General"/>
          <w:gallery w:val="placeholder"/>
        </w:category>
        <w:types>
          <w:type w:val="bbPlcHdr"/>
        </w:types>
        <w:behaviors>
          <w:behavior w:val="content"/>
        </w:behaviors>
        <w:guid w:val="{723384F3-32C0-4D9B-ACAF-9EBCA3B87744}"/>
      </w:docPartPr>
      <w:docPartBody>
        <w:p w:rsidR="00000000" w:rsidRDefault="009A5C83">
          <w:pPr>
            <w:pStyle w:val="48D6B53AB73A452E8DE32F9F2807949D"/>
          </w:pPr>
          <w:r w:rsidRPr="00042A86">
            <w:rPr>
              <w:noProof/>
              <w:lang w:val="es-MX" w:bidi="es-ES"/>
            </w:rPr>
            <w:t>Comience un nuevo capítulo aquí…</w:t>
          </w:r>
        </w:p>
      </w:docPartBody>
    </w:docPart>
    <w:docPart>
      <w:docPartPr>
        <w:name w:val="636D33F2D01A489EAFFBE685E4D36F14"/>
        <w:category>
          <w:name w:val="General"/>
          <w:gallery w:val="placeholder"/>
        </w:category>
        <w:types>
          <w:type w:val="bbPlcHdr"/>
        </w:types>
        <w:behaviors>
          <w:behavior w:val="content"/>
        </w:behaviors>
        <w:guid w:val="{7EE48FB9-C14E-44FF-8968-949543246087}"/>
      </w:docPartPr>
      <w:docPartBody>
        <w:p w:rsidR="00000000" w:rsidRDefault="009A5C83">
          <w:pPr>
            <w:pStyle w:val="636D33F2D01A489EAFFBE685E4D36F14"/>
          </w:pPr>
          <w:r w:rsidRPr="00042A86">
            <w:rPr>
              <w:noProof/>
              <w:lang w:val="es-MX" w:bidi="es-ES"/>
            </w:rPr>
            <w:t>En este ejemplo, el título de este capítulo es “Establecer valores sociales”. En él se explica la implicación social o de la comunidad en el bienestar del niño. Para empezar, proporcione u</w:t>
          </w:r>
          <w:r w:rsidRPr="00042A86">
            <w:rPr>
              <w:noProof/>
              <w:lang w:val="es-MX" w:bidi="es-ES"/>
            </w:rPr>
            <w:t>na breve introducción de la información que contiene el capítulo y, a continuación, presente con facilidad sus argumentos de apoyo. Intente usar un lenguaje sencillo y comprensible para que el lector pueda entenderlo y continúe interesado.</w:t>
          </w:r>
        </w:p>
      </w:docPartBody>
    </w:docPart>
    <w:docPart>
      <w:docPartPr>
        <w:name w:val="6FBEAF0731D648F18F55D27176EF8C50"/>
        <w:category>
          <w:name w:val="General"/>
          <w:gallery w:val="placeholder"/>
        </w:category>
        <w:types>
          <w:type w:val="bbPlcHdr"/>
        </w:types>
        <w:behaviors>
          <w:behavior w:val="content"/>
        </w:behaviors>
        <w:guid w:val="{090AA51D-C3D8-469F-99F4-788F65082CF4}"/>
      </w:docPartPr>
      <w:docPartBody>
        <w:p w:rsidR="00000000" w:rsidRDefault="009A5C83">
          <w:pPr>
            <w:pStyle w:val="6FBEAF0731D648F18F55D27176EF8C50"/>
          </w:pPr>
          <w:r w:rsidRPr="00042A86">
            <w:rPr>
              <w:noProof/>
              <w:lang w:val="es-MX" w:bidi="es-ES"/>
            </w:rPr>
            <w:t>Escriba el sub</w:t>
          </w:r>
          <w:r w:rsidRPr="00042A86">
            <w:rPr>
              <w:noProof/>
              <w:lang w:val="es-MX" w:bidi="es-ES"/>
            </w:rPr>
            <w:t>título 1</w:t>
          </w:r>
        </w:p>
      </w:docPartBody>
    </w:docPart>
    <w:docPart>
      <w:docPartPr>
        <w:name w:val="B7585BFD7F504946B854F493B3888B4B"/>
        <w:category>
          <w:name w:val="General"/>
          <w:gallery w:val="placeholder"/>
        </w:category>
        <w:types>
          <w:type w:val="bbPlcHdr"/>
        </w:types>
        <w:behaviors>
          <w:behavior w:val="content"/>
        </w:behaviors>
        <w:guid w:val="{9C7A9B6F-118C-4C8B-9F09-6A8476CEC43F}"/>
      </w:docPartPr>
      <w:docPartBody>
        <w:p w:rsidR="00000000" w:rsidRDefault="009A5C83">
          <w:pPr>
            <w:pStyle w:val="B7585BFD7F504946B854F493B3888B4B"/>
          </w:pPr>
          <w:r w:rsidRPr="00042A86">
            <w:rPr>
              <w:noProof/>
              <w:lang w:val="es-MX" w:bidi="es-ES"/>
            </w:rPr>
            <w:t>Escriba contenido aquí…</w:t>
          </w:r>
        </w:p>
      </w:docPartBody>
    </w:docPart>
    <w:docPart>
      <w:docPartPr>
        <w:name w:val="4A08718082544E07A1EA830F922E4116"/>
        <w:category>
          <w:name w:val="General"/>
          <w:gallery w:val="placeholder"/>
        </w:category>
        <w:types>
          <w:type w:val="bbPlcHdr"/>
        </w:types>
        <w:behaviors>
          <w:behavior w:val="content"/>
        </w:behaviors>
        <w:guid w:val="{388E0B32-CF50-44BD-83D9-002AE3420AD2}"/>
      </w:docPartPr>
      <w:docPartBody>
        <w:p w:rsidR="00F82D55" w:rsidRPr="00042A86" w:rsidRDefault="009A5C83"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w:t>
          </w:r>
          <w:r w:rsidRPr="00042A86">
            <w:rPr>
              <w:noProof/>
              <w:lang w:val="es-MX" w:bidi="es-ES"/>
            </w:rPr>
            <w:t>segúrese de que estén relacionados con el tema del capítulo.</w:t>
          </w:r>
        </w:p>
        <w:p w:rsidR="00000000" w:rsidRDefault="009A5C83">
          <w:pPr>
            <w:pStyle w:val="4A08718082544E07A1EA830F922E4116"/>
          </w:pPr>
          <w:r w:rsidRPr="00042A86">
            <w:rPr>
              <w:noProof/>
              <w:lang w:val="es-MX" w:bidi="es-ES"/>
            </w:rPr>
            <w:t>Cuando busque contenido para un capítulo en particular, puede usar cualquier punto clave que encuentre como subtítulo. Por ejemplo, el subtítulo 1 de este capítulo es “Llevarse bien con otros”. O</w:t>
          </w:r>
          <w:r w:rsidRPr="00042A86">
            <w:rPr>
              <w:noProof/>
              <w:lang w:val="es-MX" w:bidi="es-ES"/>
            </w:rPr>
            <w:t>frezca al lector estrategias prácticas para enseñar a su hijo a coexistir con otros, explique por qué es importante, etc.</w:t>
          </w:r>
        </w:p>
      </w:docPartBody>
    </w:docPart>
    <w:docPart>
      <w:docPartPr>
        <w:name w:val="EC85353590A747E28428C0DC3F9497BC"/>
        <w:category>
          <w:name w:val="General"/>
          <w:gallery w:val="placeholder"/>
        </w:category>
        <w:types>
          <w:type w:val="bbPlcHdr"/>
        </w:types>
        <w:behaviors>
          <w:behavior w:val="content"/>
        </w:behaviors>
        <w:guid w:val="{72F07A2A-6A00-4CDA-B281-4F23E6447FAF}"/>
      </w:docPartPr>
      <w:docPartBody>
        <w:p w:rsidR="00000000" w:rsidRDefault="009A5C83">
          <w:pPr>
            <w:pStyle w:val="EC85353590A747E28428C0DC3F9497BC"/>
          </w:pPr>
          <w:r w:rsidRPr="00042A86">
            <w:rPr>
              <w:noProof/>
              <w:lang w:val="es-MX" w:bidi="es-ES"/>
            </w:rPr>
            <w:t>Escriba el subtítulo 2</w:t>
          </w:r>
        </w:p>
      </w:docPartBody>
    </w:docPart>
    <w:docPart>
      <w:docPartPr>
        <w:name w:val="E8A5E22D6DCB49769DD4714A68D1E7B7"/>
        <w:category>
          <w:name w:val="General"/>
          <w:gallery w:val="placeholder"/>
        </w:category>
        <w:types>
          <w:type w:val="bbPlcHdr"/>
        </w:types>
        <w:behaviors>
          <w:behavior w:val="content"/>
        </w:behaviors>
        <w:guid w:val="{BB1B65CE-DC70-4602-8C24-09D8FF1A4A67}"/>
      </w:docPartPr>
      <w:docPartBody>
        <w:p w:rsidR="00000000" w:rsidRDefault="009A5C83">
          <w:pPr>
            <w:pStyle w:val="E8A5E22D6DCB49769DD4714A68D1E7B7"/>
          </w:pPr>
          <w:r w:rsidRPr="00042A86">
            <w:rPr>
              <w:noProof/>
              <w:lang w:val="es-MX" w:bidi="es-ES"/>
            </w:rPr>
            <w:t>Escriba contenido aquí…</w:t>
          </w:r>
        </w:p>
      </w:docPartBody>
    </w:docPart>
    <w:docPart>
      <w:docPartPr>
        <w:name w:val="13DFC96E80174601B8E6204FDDCFE107"/>
        <w:category>
          <w:name w:val="General"/>
          <w:gallery w:val="placeholder"/>
        </w:category>
        <w:types>
          <w:type w:val="bbPlcHdr"/>
        </w:types>
        <w:behaviors>
          <w:behavior w:val="content"/>
        </w:behaviors>
        <w:guid w:val="{E426AC57-7059-4967-813F-2D7788BE0F02}"/>
      </w:docPartPr>
      <w:docPartBody>
        <w:p w:rsidR="00000000" w:rsidRDefault="009A5C83">
          <w:pPr>
            <w:pStyle w:val="13DFC96E80174601B8E6204FDDCFE107"/>
          </w:pPr>
          <w:r w:rsidRPr="00042A86">
            <w:rPr>
              <w:noProof/>
              <w:lang w:val="es-MX" w:bidi="es-ES"/>
            </w:rPr>
            <w:t>Para el subtítulo 2, use algo como “Desarrollar inteligencia emocional”. Este apa</w:t>
          </w:r>
          <w:r w:rsidRPr="00042A86">
            <w:rPr>
              <w:noProof/>
              <w:lang w:val="es-MX" w:bidi="es-ES"/>
            </w:rPr>
            <w:t>rtado proporciona acciones prácticas para ayudar a un niño a interpretar códigos sociales, a hablar sobre las emociones negativas, etc.</w:t>
          </w:r>
        </w:p>
      </w:docPartBody>
    </w:docPart>
    <w:docPart>
      <w:docPartPr>
        <w:name w:val="C68D049346ED4729878BB0F2F5FC076D"/>
        <w:category>
          <w:name w:val="General"/>
          <w:gallery w:val="placeholder"/>
        </w:category>
        <w:types>
          <w:type w:val="bbPlcHdr"/>
        </w:types>
        <w:behaviors>
          <w:behavior w:val="content"/>
        </w:behaviors>
        <w:guid w:val="{A5ED2B39-A2EB-4D90-9139-BC16EFD729B7}"/>
      </w:docPartPr>
      <w:docPartBody>
        <w:p w:rsidR="00000000" w:rsidRDefault="009A5C83">
          <w:pPr>
            <w:pStyle w:val="C68D049346ED4729878BB0F2F5FC076D"/>
          </w:pPr>
          <w:r w:rsidRPr="00042A86">
            <w:rPr>
              <w:noProof/>
              <w:lang w:val="es-MX" w:bidi="es-ES"/>
            </w:rPr>
            <w:t>Resumen o puntos clave del capítulo</w:t>
          </w:r>
        </w:p>
      </w:docPartBody>
    </w:docPart>
    <w:docPart>
      <w:docPartPr>
        <w:name w:val="47E731FC0FD643749AD236859462D739"/>
        <w:category>
          <w:name w:val="General"/>
          <w:gallery w:val="placeholder"/>
        </w:category>
        <w:types>
          <w:type w:val="bbPlcHdr"/>
        </w:types>
        <w:behaviors>
          <w:behavior w:val="content"/>
        </w:behaviors>
        <w:guid w:val="{0148C59C-939E-4AB5-829D-0B069F4A9DED}"/>
      </w:docPartPr>
      <w:docPartBody>
        <w:p w:rsidR="00000000" w:rsidRDefault="009A5C83">
          <w:pPr>
            <w:pStyle w:val="47E731FC0FD643749AD236859462D739"/>
          </w:pPr>
          <w:r w:rsidRPr="00042A86">
            <w:rPr>
              <w:noProof/>
              <w:lang w:val="es-MX" w:bidi="es-ES"/>
            </w:rPr>
            <w:t>Escriba contenido aquí…</w:t>
          </w:r>
        </w:p>
      </w:docPartBody>
    </w:docPart>
    <w:docPart>
      <w:docPartPr>
        <w:name w:val="EAB3C89C2B274AC19D5756214FBE30AA"/>
        <w:category>
          <w:name w:val="General"/>
          <w:gallery w:val="placeholder"/>
        </w:category>
        <w:types>
          <w:type w:val="bbPlcHdr"/>
        </w:types>
        <w:behaviors>
          <w:behavior w:val="content"/>
        </w:behaviors>
        <w:guid w:val="{D33C7E48-BCF0-4CF9-85FC-561876CB2482}"/>
      </w:docPartPr>
      <w:docPartBody>
        <w:p w:rsidR="00F82D55" w:rsidRPr="00042A86" w:rsidRDefault="009A5C83"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 xml:space="preserve">Inculcar valores sociales y éticos en un niño le ayudará a integrarse correctamente en la sociedad. </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 xml:space="preserve">Punto 2 </w:t>
          </w:r>
          <w:r w:rsidRPr="00042A86">
            <w:rPr>
              <w:noProof/>
              <w:color w:val="0070C0"/>
              <w:lang w:val="es-MX" w:bidi="es-ES"/>
            </w:rPr>
            <w:t>del texto.</w:t>
          </w:r>
        </w:p>
        <w:p w:rsidR="00F82D55" w:rsidRPr="00042A86" w:rsidRDefault="009A5C83"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9A5C83">
          <w:pPr>
            <w:pStyle w:val="EAB3C89C2B274AC19D5756214FBE30AA"/>
          </w:pPr>
          <w:r w:rsidRPr="00042A86">
            <w:rPr>
              <w:noProof/>
              <w:color w:val="0070C0"/>
              <w:lang w:val="es-MX" w:bidi="es-ES"/>
            </w:rPr>
            <w:t>Etc.</w:t>
          </w:r>
        </w:p>
      </w:docPartBody>
    </w:docPart>
    <w:docPart>
      <w:docPartPr>
        <w:name w:val="DEB8CEB3F8A944859D93630A651A0AC7"/>
        <w:category>
          <w:name w:val="General"/>
          <w:gallery w:val="placeholder"/>
        </w:category>
        <w:types>
          <w:type w:val="bbPlcHdr"/>
        </w:types>
        <w:behaviors>
          <w:behavior w:val="content"/>
        </w:behaviors>
        <w:guid w:val="{47943DC2-32D8-47B0-AF1F-46DD93B6808B}"/>
      </w:docPartPr>
      <w:docPartBody>
        <w:p w:rsidR="00000000" w:rsidRDefault="009A5C83">
          <w:pPr>
            <w:pStyle w:val="DEB8CEB3F8A944859D93630A651A0AC7"/>
          </w:pPr>
          <w:r w:rsidRPr="00042A86">
            <w:rPr>
              <w:noProof/>
              <w:lang w:val="es-MX" w:bidi="es-ES"/>
            </w:rPr>
            <w:t>En el siguiente capítulo, aprenderás…</w:t>
          </w:r>
        </w:p>
      </w:docPartBody>
    </w:docPart>
    <w:docPart>
      <w:docPartPr>
        <w:name w:val="098F6BC4273843348ED630F7C826EB0A"/>
        <w:category>
          <w:name w:val="General"/>
          <w:gallery w:val="placeholder"/>
        </w:category>
        <w:types>
          <w:type w:val="bbPlcHdr"/>
        </w:types>
        <w:behaviors>
          <w:behavior w:val="content"/>
        </w:behaviors>
        <w:guid w:val="{09F442E4-9827-434D-ABAD-3479A382088B}"/>
      </w:docPartPr>
      <w:docPartBody>
        <w:p w:rsidR="00000000" w:rsidRDefault="009A5C83">
          <w:pPr>
            <w:pStyle w:val="098F6BC4273843348ED630F7C826EB0A"/>
          </w:pPr>
          <w:r w:rsidRPr="00042A86">
            <w:rPr>
              <w:noProof/>
              <w:lang w:val="es-MX" w:bidi="es-ES"/>
            </w:rPr>
            <w:t>Para pasar lógicamente y de forma fluida de un capítulo a otro, informe al lector de lo que encontrará a continuación. Si finaliza el capítulo con un párrafo, relacione la informa</w:t>
          </w:r>
          <w:r w:rsidRPr="00042A86">
            <w:rPr>
              <w:noProof/>
              <w:lang w:val="es-MX" w:bidi="es-ES"/>
            </w:rPr>
            <w:t>ción del capítulo siguiente con lo que ha explicado anteriormente.</w:t>
          </w:r>
        </w:p>
      </w:docPartBody>
    </w:docPart>
    <w:docPart>
      <w:docPartPr>
        <w:name w:val="4A705B7E051A42E19281AE28862D0721"/>
        <w:category>
          <w:name w:val="General"/>
          <w:gallery w:val="placeholder"/>
        </w:category>
        <w:types>
          <w:type w:val="bbPlcHdr"/>
        </w:types>
        <w:behaviors>
          <w:behavior w:val="content"/>
        </w:behaviors>
        <w:guid w:val="{745FBD4A-3E86-4BE1-922D-A26F4F230E2E}"/>
      </w:docPartPr>
      <w:docPartBody>
        <w:p w:rsidR="00000000" w:rsidRDefault="009A5C83">
          <w:pPr>
            <w:pStyle w:val="4A705B7E051A42E19281AE28862D0721"/>
          </w:pPr>
          <w:r w:rsidRPr="00042A86">
            <w:rPr>
              <w:noProof/>
              <w:lang w:val="es-MX" w:bidi="es-ES"/>
            </w:rPr>
            <w:t>Capítulo cinco</w:t>
          </w:r>
        </w:p>
      </w:docPartBody>
    </w:docPart>
    <w:docPart>
      <w:docPartPr>
        <w:name w:val="288B590290944056AAE3024B091020EB"/>
        <w:category>
          <w:name w:val="General"/>
          <w:gallery w:val="placeholder"/>
        </w:category>
        <w:types>
          <w:type w:val="bbPlcHdr"/>
        </w:types>
        <w:behaviors>
          <w:behavior w:val="content"/>
        </w:behaviors>
        <w:guid w:val="{BB6615B9-DBA7-4E96-9853-44ED321A5092}"/>
      </w:docPartPr>
      <w:docPartBody>
        <w:p w:rsidR="00000000" w:rsidRDefault="009A5C83">
          <w:pPr>
            <w:pStyle w:val="288B590290944056AAE3024B091020EB"/>
          </w:pPr>
          <w:r w:rsidRPr="00042A86">
            <w:rPr>
              <w:noProof/>
              <w:lang w:val="es-MX" w:bidi="es-ES"/>
            </w:rPr>
            <w:t>Escriba el título del capítulo</w:t>
          </w:r>
        </w:p>
      </w:docPartBody>
    </w:docPart>
    <w:docPart>
      <w:docPartPr>
        <w:name w:val="A4D6334B37D94CC9A68D5812BDE587C6"/>
        <w:category>
          <w:name w:val="General"/>
          <w:gallery w:val="placeholder"/>
        </w:category>
        <w:types>
          <w:type w:val="bbPlcHdr"/>
        </w:types>
        <w:behaviors>
          <w:behavior w:val="content"/>
        </w:behaviors>
        <w:guid w:val="{FF8168BA-856F-4008-9782-E4C9143D3004}"/>
      </w:docPartPr>
      <w:docPartBody>
        <w:p w:rsidR="00000000" w:rsidRDefault="009A5C83">
          <w:pPr>
            <w:pStyle w:val="A4D6334B37D94CC9A68D5812BDE587C6"/>
          </w:pPr>
          <w:r w:rsidRPr="00042A86">
            <w:rPr>
              <w:noProof/>
              <w:lang w:val="es-MX" w:bidi="es-ES"/>
            </w:rPr>
            <w:t>Comience un nuevo capítulo aquí…</w:t>
          </w:r>
        </w:p>
      </w:docPartBody>
    </w:docPart>
    <w:docPart>
      <w:docPartPr>
        <w:name w:val="A4057C5C21A24DA1BB60802BDB98D790"/>
        <w:category>
          <w:name w:val="General"/>
          <w:gallery w:val="placeholder"/>
        </w:category>
        <w:types>
          <w:type w:val="bbPlcHdr"/>
        </w:types>
        <w:behaviors>
          <w:behavior w:val="content"/>
        </w:behaviors>
        <w:guid w:val="{478A42B3-C40D-461A-813C-35E0FFC4E48A}"/>
      </w:docPartPr>
      <w:docPartBody>
        <w:p w:rsidR="00000000" w:rsidRDefault="009A5C83">
          <w:pPr>
            <w:pStyle w:val="A4057C5C21A24DA1BB60802BDB98D790"/>
          </w:pPr>
          <w:r w:rsidRPr="00042A86">
            <w:rPr>
              <w:noProof/>
              <w:lang w:val="es-MX" w:bidi="es-ES"/>
            </w:rPr>
            <w:t xml:space="preserve">Supongamos que este es el último capítulo del libro. Cree un título que aluda de alguna manera al </w:t>
          </w:r>
          <w:r w:rsidRPr="00042A86">
            <w:rPr>
              <w:noProof/>
              <w:lang w:val="es-MX" w:bidi="es-ES"/>
            </w:rPr>
            <w:t>futuro, por ejemplo, “Los niños de hoy son los padres del mañana”. Presente aquí su visión de cómo las estrategias de este libro y la nueva información científica darán forma al futuro. Describa también cómo sería el mundo si no se enseñara a los niños a t</w:t>
          </w:r>
          <w:r w:rsidRPr="00042A86">
            <w:rPr>
              <w:noProof/>
              <w:lang w:val="es-MX" w:bidi="es-ES"/>
            </w:rPr>
            <w:t>ener una mentalidad fuerte.</w:t>
          </w:r>
        </w:p>
      </w:docPartBody>
    </w:docPart>
    <w:docPart>
      <w:docPartPr>
        <w:name w:val="5E44DD59B6B444F4A2B6F262F9A0F338"/>
        <w:category>
          <w:name w:val="General"/>
          <w:gallery w:val="placeholder"/>
        </w:category>
        <w:types>
          <w:type w:val="bbPlcHdr"/>
        </w:types>
        <w:behaviors>
          <w:behavior w:val="content"/>
        </w:behaviors>
        <w:guid w:val="{9DA47CC0-7055-40D7-8317-DED26F2052E3}"/>
      </w:docPartPr>
      <w:docPartBody>
        <w:p w:rsidR="00000000" w:rsidRDefault="009A5C83">
          <w:pPr>
            <w:pStyle w:val="5E44DD59B6B444F4A2B6F262F9A0F338"/>
          </w:pPr>
          <w:r w:rsidRPr="00042A86">
            <w:rPr>
              <w:noProof/>
              <w:lang w:val="es-MX" w:bidi="es-ES"/>
            </w:rPr>
            <w:t>Escriba el subtítulo 1</w:t>
          </w:r>
        </w:p>
      </w:docPartBody>
    </w:docPart>
    <w:docPart>
      <w:docPartPr>
        <w:name w:val="D53137CB67924AE583A95C024F8065BB"/>
        <w:category>
          <w:name w:val="General"/>
          <w:gallery w:val="placeholder"/>
        </w:category>
        <w:types>
          <w:type w:val="bbPlcHdr"/>
        </w:types>
        <w:behaviors>
          <w:behavior w:val="content"/>
        </w:behaviors>
        <w:guid w:val="{BC6954DB-2622-416E-A7CC-C127F35DDD3D}"/>
      </w:docPartPr>
      <w:docPartBody>
        <w:p w:rsidR="00000000" w:rsidRDefault="009A5C83">
          <w:pPr>
            <w:pStyle w:val="D53137CB67924AE583A95C024F8065BB"/>
          </w:pPr>
          <w:r w:rsidRPr="00042A86">
            <w:rPr>
              <w:noProof/>
              <w:lang w:val="es-MX" w:bidi="es-ES"/>
            </w:rPr>
            <w:t>Escriba contenido aquí…</w:t>
          </w:r>
        </w:p>
      </w:docPartBody>
    </w:docPart>
    <w:docPart>
      <w:docPartPr>
        <w:name w:val="53E07CC3F0C34449BDF78F8F6418EFA6"/>
        <w:category>
          <w:name w:val="General"/>
          <w:gallery w:val="placeholder"/>
        </w:category>
        <w:types>
          <w:type w:val="bbPlcHdr"/>
        </w:types>
        <w:behaviors>
          <w:behavior w:val="content"/>
        </w:behaviors>
        <w:guid w:val="{CF82141F-6A21-49F1-90C1-049063A742AA}"/>
      </w:docPartPr>
      <w:docPartBody>
        <w:p w:rsidR="00F82D55" w:rsidRPr="00042A86" w:rsidRDefault="009A5C83"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w:t>
          </w:r>
          <w:r w:rsidRPr="00042A86">
            <w:rPr>
              <w:noProof/>
              <w:lang w:val="es-MX" w:bidi="es-ES"/>
            </w:rPr>
            <w:t>pre más de un subtítulo en cada capítulo y asegúrese de que estén relacionados con el tema del capítulo.</w:t>
          </w:r>
        </w:p>
        <w:p w:rsidR="00000000" w:rsidRDefault="009A5C83">
          <w:pPr>
            <w:pStyle w:val="53E07CC3F0C34449BDF78F8F6418EFA6"/>
          </w:pPr>
          <w:r w:rsidRPr="00042A86">
            <w:rPr>
              <w:noProof/>
              <w:lang w:val="es-MX" w:bidi="es-ES"/>
            </w:rPr>
            <w:t>Cuando busque contenido para un capítulo en particular, puede usar cualquier punto clave que encuentre como subtítulo. Por ejemplo, el subtítulo 1 de e</w:t>
          </w:r>
          <w:r w:rsidRPr="00042A86">
            <w:rPr>
              <w:noProof/>
              <w:lang w:val="es-MX" w:bidi="es-ES"/>
            </w:rPr>
            <w:t>ste capítulo es “Adaptarse al cambio”, y en él describe la importancia de desarrollar adaptabilidad, flexibilidad, etc.</w:t>
          </w:r>
        </w:p>
      </w:docPartBody>
    </w:docPart>
    <w:docPart>
      <w:docPartPr>
        <w:name w:val="44741F7BF59641C3A461A0D5799EA666"/>
        <w:category>
          <w:name w:val="General"/>
          <w:gallery w:val="placeholder"/>
        </w:category>
        <w:types>
          <w:type w:val="bbPlcHdr"/>
        </w:types>
        <w:behaviors>
          <w:behavior w:val="content"/>
        </w:behaviors>
        <w:guid w:val="{D1187023-6317-4DF0-A931-94B4ACE656ED}"/>
      </w:docPartPr>
      <w:docPartBody>
        <w:p w:rsidR="00000000" w:rsidRDefault="009A5C83">
          <w:pPr>
            <w:pStyle w:val="44741F7BF59641C3A461A0D5799EA666"/>
          </w:pPr>
          <w:r w:rsidRPr="00042A86">
            <w:rPr>
              <w:noProof/>
              <w:lang w:val="es-MX" w:bidi="es-ES"/>
            </w:rPr>
            <w:t>Escriba el subtítulo 2</w:t>
          </w:r>
        </w:p>
      </w:docPartBody>
    </w:docPart>
    <w:docPart>
      <w:docPartPr>
        <w:name w:val="D876074ED0274D54A3DC57BD66C06308"/>
        <w:category>
          <w:name w:val="General"/>
          <w:gallery w:val="placeholder"/>
        </w:category>
        <w:types>
          <w:type w:val="bbPlcHdr"/>
        </w:types>
        <w:behaviors>
          <w:behavior w:val="content"/>
        </w:behaviors>
        <w:guid w:val="{CB5BDB9F-3E47-45D0-8995-23245BB0B487}"/>
      </w:docPartPr>
      <w:docPartBody>
        <w:p w:rsidR="00000000" w:rsidRDefault="009A5C83">
          <w:pPr>
            <w:pStyle w:val="D876074ED0274D54A3DC57BD66C06308"/>
          </w:pPr>
          <w:r w:rsidRPr="00042A86">
            <w:rPr>
              <w:noProof/>
              <w:lang w:val="es-MX" w:bidi="es-ES"/>
            </w:rPr>
            <w:t>Escriba contenido aquí…</w:t>
          </w:r>
        </w:p>
      </w:docPartBody>
    </w:docPart>
    <w:docPart>
      <w:docPartPr>
        <w:name w:val="32A98CD91BDD4E23B4AD96FC8681357D"/>
        <w:category>
          <w:name w:val="General"/>
          <w:gallery w:val="placeholder"/>
        </w:category>
        <w:types>
          <w:type w:val="bbPlcHdr"/>
        </w:types>
        <w:behaviors>
          <w:behavior w:val="content"/>
        </w:behaviors>
        <w:guid w:val="{1F38CE95-A424-4E3E-9DAD-B1545EC555C9}"/>
      </w:docPartPr>
      <w:docPartBody>
        <w:p w:rsidR="00000000" w:rsidRDefault="009A5C83">
          <w:pPr>
            <w:pStyle w:val="32A98CD91BDD4E23B4AD96FC8681357D"/>
          </w:pPr>
          <w:r w:rsidRPr="00042A86">
            <w:rPr>
              <w:noProof/>
              <w:lang w:val="es-MX" w:bidi="es-ES"/>
            </w:rPr>
            <w:t>Para el subtítulo 2, use algo como “Dejar un legado”. Aquí, concluya con una explic</w:t>
          </w:r>
          <w:r w:rsidRPr="00042A86">
            <w:rPr>
              <w:noProof/>
              <w:lang w:val="es-MX" w:bidi="es-ES"/>
            </w:rPr>
            <w:t>ación de cómo todas las estrategias proporcionadas asegurarán un futuro mejor para todos.</w:t>
          </w:r>
        </w:p>
      </w:docPartBody>
    </w:docPart>
    <w:docPart>
      <w:docPartPr>
        <w:name w:val="D0DB75522EA14E35B94C5F3704ED1B76"/>
        <w:category>
          <w:name w:val="General"/>
          <w:gallery w:val="placeholder"/>
        </w:category>
        <w:types>
          <w:type w:val="bbPlcHdr"/>
        </w:types>
        <w:behaviors>
          <w:behavior w:val="content"/>
        </w:behaviors>
        <w:guid w:val="{681522AF-5F6A-4E27-8708-4759627AED93}"/>
      </w:docPartPr>
      <w:docPartBody>
        <w:p w:rsidR="00000000" w:rsidRDefault="009A5C83">
          <w:pPr>
            <w:pStyle w:val="D0DB75522EA14E35B94C5F3704ED1B76"/>
          </w:pPr>
          <w:r w:rsidRPr="00042A86">
            <w:rPr>
              <w:noProof/>
              <w:lang w:val="es-MX" w:bidi="es-ES"/>
            </w:rPr>
            <w:t>Resumen o puntos clave del capítulo</w:t>
          </w:r>
        </w:p>
      </w:docPartBody>
    </w:docPart>
    <w:docPart>
      <w:docPartPr>
        <w:name w:val="D944037D053F4368875961EB16E5C803"/>
        <w:category>
          <w:name w:val="General"/>
          <w:gallery w:val="placeholder"/>
        </w:category>
        <w:types>
          <w:type w:val="bbPlcHdr"/>
        </w:types>
        <w:behaviors>
          <w:behavior w:val="content"/>
        </w:behaviors>
        <w:guid w:val="{D6E69275-4208-4092-ABA0-5168F116E906}"/>
      </w:docPartPr>
      <w:docPartBody>
        <w:p w:rsidR="00000000" w:rsidRDefault="009A5C83">
          <w:pPr>
            <w:pStyle w:val="D944037D053F4368875961EB16E5C803"/>
          </w:pPr>
          <w:r w:rsidRPr="00042A86">
            <w:rPr>
              <w:noProof/>
              <w:lang w:val="es-MX" w:bidi="es-ES"/>
            </w:rPr>
            <w:t>Escriba contenido aquí…</w:t>
          </w:r>
        </w:p>
      </w:docPartBody>
    </w:docPart>
    <w:docPart>
      <w:docPartPr>
        <w:name w:val="16993C7C2BFD45859AA7D0660B50C394"/>
        <w:category>
          <w:name w:val="General"/>
          <w:gallery w:val="placeholder"/>
        </w:category>
        <w:types>
          <w:type w:val="bbPlcHdr"/>
        </w:types>
        <w:behaviors>
          <w:behavior w:val="content"/>
        </w:behaviors>
        <w:guid w:val="{B89FA556-30D2-40DD-A7C9-1A320D99B23E}"/>
      </w:docPartPr>
      <w:docPartBody>
        <w:p w:rsidR="00F82D55" w:rsidRPr="00042A86" w:rsidRDefault="009A5C83"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w:t>
          </w:r>
          <w:r w:rsidRPr="00042A86">
            <w:rPr>
              <w:rFonts w:ascii="Times New Roman" w:hAnsi="Times New Roman"/>
              <w:noProof/>
              <w:lang w:val="es-MX" w:bidi="es-ES"/>
            </w:rPr>
            <w:t xml:space="preserve">on viñetas, como se muestra a continuación: </w:t>
          </w:r>
        </w:p>
        <w:p w:rsidR="00F82D55" w:rsidRPr="00042A86" w:rsidRDefault="009A5C83"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 xml:space="preserve">En el futuro, la supervivencia dependerá de la capacidad para adaptarse a un entorno que cambia rápidamente. </w:t>
          </w:r>
        </w:p>
        <w:p w:rsidR="00F82D55" w:rsidRPr="00042A86" w:rsidRDefault="009A5C83"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Punto 2 del texto.</w:t>
          </w:r>
        </w:p>
        <w:p w:rsidR="00F82D55" w:rsidRPr="00042A86" w:rsidRDefault="009A5C83"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Punto 3 del texto.</w:t>
          </w:r>
        </w:p>
        <w:p w:rsidR="00000000" w:rsidRDefault="009A5C83">
          <w:pPr>
            <w:pStyle w:val="16993C7C2BFD45859AA7D0660B50C394"/>
          </w:pPr>
          <w:r w:rsidRPr="00042A86">
            <w:rPr>
              <w:noProof/>
              <w:color w:val="0070C0"/>
              <w:lang w:val="es-MX" w:bidi="es-ES"/>
            </w:rPr>
            <w:t>Etc.</w:t>
          </w:r>
        </w:p>
      </w:docPartBody>
    </w:docPart>
    <w:docPart>
      <w:docPartPr>
        <w:name w:val="A4E7D3C771344A2E9F16D358B43F30E7"/>
        <w:category>
          <w:name w:val="General"/>
          <w:gallery w:val="placeholder"/>
        </w:category>
        <w:types>
          <w:type w:val="bbPlcHdr"/>
        </w:types>
        <w:behaviors>
          <w:behavior w:val="content"/>
        </w:behaviors>
        <w:guid w:val="{ED1177C3-651A-40C8-82B1-A94F737C968B}"/>
      </w:docPartPr>
      <w:docPartBody>
        <w:p w:rsidR="00000000" w:rsidRDefault="009A5C83">
          <w:pPr>
            <w:pStyle w:val="A4E7D3C771344A2E9F16D358B43F30E7"/>
          </w:pPr>
          <w:r w:rsidRPr="00042A86">
            <w:rPr>
              <w:noProof/>
              <w:lang w:val="es-MX" w:bidi="es-ES"/>
            </w:rPr>
            <w:t>Epílogo o conclusión</w:t>
          </w:r>
        </w:p>
      </w:docPartBody>
    </w:docPart>
    <w:docPart>
      <w:docPartPr>
        <w:name w:val="EB87958AC92740F29AB857A70367681B"/>
        <w:category>
          <w:name w:val="General"/>
          <w:gallery w:val="placeholder"/>
        </w:category>
        <w:types>
          <w:type w:val="bbPlcHdr"/>
        </w:types>
        <w:behaviors>
          <w:behavior w:val="content"/>
        </w:behaviors>
        <w:guid w:val="{5431F930-1E8D-41D8-947A-4987D39BC00F}"/>
      </w:docPartPr>
      <w:docPartBody>
        <w:p w:rsidR="00000000" w:rsidRDefault="009A5C83">
          <w:pPr>
            <w:pStyle w:val="EB87958AC92740F29AB857A70367681B"/>
          </w:pPr>
          <w:r w:rsidRPr="00042A86">
            <w:rPr>
              <w:noProof/>
              <w:lang w:val="es-MX" w:bidi="es-ES"/>
            </w:rPr>
            <w:t>Escriba contenido aquí…</w:t>
          </w:r>
        </w:p>
      </w:docPartBody>
    </w:docPart>
    <w:docPart>
      <w:docPartPr>
        <w:name w:val="32D5208515B4471C9521FF31BE8F3742"/>
        <w:category>
          <w:name w:val="General"/>
          <w:gallery w:val="placeholder"/>
        </w:category>
        <w:types>
          <w:type w:val="bbPlcHdr"/>
        </w:types>
        <w:behaviors>
          <w:behavior w:val="content"/>
        </w:behaviors>
        <w:guid w:val="{BB2D41B8-4B99-4645-AF84-3226D80D049B}"/>
      </w:docPartPr>
      <w:docPartBody>
        <w:p w:rsidR="00000000" w:rsidRDefault="009A5C83">
          <w:pPr>
            <w:pStyle w:val="32D5208515B4471C9521FF31BE8F3742"/>
          </w:pPr>
          <w:r w:rsidRPr="00042A86">
            <w:rPr>
              <w:noProof/>
              <w:lang w:val="es-MX" w:bidi="es-ES"/>
            </w:rPr>
            <w:t>Escriba un texto breve y conciso. Mencione los puntos clave del libro y los pasos a seguir para solucionar los problemas. Recuerde al lector cómo se beneficiará si sigue estos pasos.</w:t>
          </w:r>
        </w:p>
      </w:docPartBody>
    </w:docPart>
    <w:docPart>
      <w:docPartPr>
        <w:name w:val="7376D97FAEE94AC38385908EFE7B712F"/>
        <w:category>
          <w:name w:val="General"/>
          <w:gallery w:val="placeholder"/>
        </w:category>
        <w:types>
          <w:type w:val="bbPlcHdr"/>
        </w:types>
        <w:behaviors>
          <w:behavior w:val="content"/>
        </w:behaviors>
        <w:guid w:val="{C8AD5418-EFAB-446A-A171-DFB4D629216E}"/>
      </w:docPartPr>
      <w:docPartBody>
        <w:p w:rsidR="00000000" w:rsidRDefault="009A5C83">
          <w:pPr>
            <w:pStyle w:val="7376D97FAEE94AC38385908EFE7B712F"/>
          </w:pPr>
          <w:r w:rsidRPr="00042A86">
            <w:rPr>
              <w:noProof/>
              <w:lang w:val="es-MX" w:bidi="es-ES"/>
            </w:rPr>
            <w:t>Bibliografía</w:t>
          </w:r>
        </w:p>
      </w:docPartBody>
    </w:docPart>
    <w:docPart>
      <w:docPartPr>
        <w:name w:val="EE0947E8262E4699A60AB62AA49760E2"/>
        <w:category>
          <w:name w:val="General"/>
          <w:gallery w:val="placeholder"/>
        </w:category>
        <w:types>
          <w:type w:val="bbPlcHdr"/>
        </w:types>
        <w:behaviors>
          <w:behavior w:val="content"/>
        </w:behaviors>
        <w:guid w:val="{AF3503D5-D3EF-43FC-AE08-851E5E432356}"/>
      </w:docPartPr>
      <w:docPartBody>
        <w:p w:rsidR="00F82D55" w:rsidRPr="00042A86" w:rsidRDefault="009A5C83" w:rsidP="00BB5275">
          <w:pPr>
            <w:pStyle w:val="Textodesugerencia"/>
            <w:spacing w:line="240" w:lineRule="auto"/>
            <w:rPr>
              <w:noProof/>
              <w:lang w:val="es-MX"/>
            </w:rPr>
          </w:pPr>
          <w:r w:rsidRPr="00042A86">
            <w:rPr>
              <w:noProof/>
              <w:lang w:val="es-MX" w:bidi="es-ES"/>
            </w:rPr>
            <w:t>A continuación se muestra es un ejemplo de una lista d</w:t>
          </w:r>
          <w:r w:rsidRPr="00042A86">
            <w:rPr>
              <w:noProof/>
              <w:lang w:val="es-MX" w:bidi="es-ES"/>
            </w:rPr>
            <w:t>e obras citadas con formato APA. Organice su lista de referencias bibliográficas alfabéticamente.</w:t>
          </w:r>
        </w:p>
        <w:p w:rsidR="00F82D55" w:rsidRPr="00042A86" w:rsidRDefault="009A5C83" w:rsidP="00BB5275">
          <w:pPr>
            <w:pStyle w:val="Textodesugerencia"/>
            <w:spacing w:line="240" w:lineRule="auto"/>
            <w:rPr>
              <w:noProof/>
              <w:lang w:val="es-MX"/>
            </w:rPr>
          </w:pPr>
          <w:r w:rsidRPr="00042A86">
            <w:rPr>
              <w:noProof/>
              <w:lang w:val="es-MX" w:bidi="es-ES"/>
            </w:rPr>
            <w:t>A la hora de citar libros, use el formato que se muestra en los ejemplos siguientes, aplique el estilo Bibliografía al formato:</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Apellidos del autor, inicial o</w:t>
          </w:r>
          <w:r w:rsidRPr="00042A86">
            <w:rPr>
              <w:noProof/>
              <w:lang w:val="es-MX" w:bidi="es-ES"/>
            </w:rPr>
            <w:t xml:space="preserve"> iniciales del nombre. (Fecha de publicación). </w:t>
          </w:r>
          <w:r w:rsidRPr="00042A86">
            <w:rPr>
              <w:i/>
              <w:noProof/>
              <w:lang w:val="es-MX" w:bidi="es-ES"/>
            </w:rPr>
            <w:t>Título del libro.</w:t>
          </w:r>
          <w:r w:rsidRPr="00042A86">
            <w:rPr>
              <w:noProof/>
              <w:lang w:val="es-MX" w:bidi="es-ES"/>
            </w:rPr>
            <w:t xml:space="preserve"> Información adicional. Ciudad, país de publicación: Editorial.</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 xml:space="preserve">King, S. (2000). </w:t>
          </w:r>
          <w:r w:rsidRPr="00042A86">
            <w:rPr>
              <w:i/>
              <w:noProof/>
              <w:lang w:val="es-MX" w:bidi="es-ES"/>
            </w:rPr>
            <w:t>On writing: A memoir of the craft.</w:t>
          </w:r>
          <w:r w:rsidRPr="00042A86">
            <w:rPr>
              <w:noProof/>
              <w:lang w:val="es-MX" w:bidi="es-ES"/>
            </w:rPr>
            <w:t xml:space="preserve"> Nueva York: Pocket Books.</w:t>
          </w:r>
        </w:p>
        <w:p w:rsidR="00F82D55" w:rsidRPr="00042A86" w:rsidRDefault="009A5C83" w:rsidP="00BB5275">
          <w:pPr>
            <w:pStyle w:val="Textodesugerencia"/>
            <w:spacing w:line="240" w:lineRule="auto"/>
            <w:rPr>
              <w:noProof/>
              <w:lang w:val="es-MX"/>
            </w:rPr>
          </w:pPr>
          <w:r w:rsidRPr="00042A86">
            <w:rPr>
              <w:noProof/>
              <w:lang w:val="es-MX" w:bidi="es-ES"/>
            </w:rPr>
            <w:t>Para citar recursos en línea, use el formato que s</w:t>
          </w:r>
          <w:r w:rsidRPr="00042A86">
            <w:rPr>
              <w:noProof/>
              <w:lang w:val="es-MX" w:bidi="es-ES"/>
            </w:rPr>
            <w:t>e muestra en los ejemplos siguientes:</w:t>
          </w:r>
        </w:p>
        <w:p w:rsidR="00F82D55" w:rsidRPr="00042A86" w:rsidRDefault="009A5C83" w:rsidP="00BB5275">
          <w:pPr>
            <w:pStyle w:val="Textodesugerencia"/>
            <w:spacing w:line="240" w:lineRule="auto"/>
            <w:rPr>
              <w:noProof/>
              <w:lang w:val="es-MX"/>
            </w:rPr>
          </w:pPr>
          <w:r w:rsidRPr="00042A86">
            <w:rPr>
              <w:noProof/>
              <w:u w:val="single"/>
              <w:lang w:val="es-MX" w:bidi="es-ES"/>
            </w:rPr>
            <w:t>Documentos de internet</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obra</w:t>
          </w:r>
          <w:r w:rsidRPr="00042A86">
            <w:rPr>
              <w:noProof/>
              <w:lang w:val="es-MX" w:bidi="es-ES"/>
            </w:rPr>
            <w:t>. Consultado en dirección URL completa</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 xml:space="preserve">Amir, N. (17 de octubre de 2018). 4 tips </w:t>
          </w:r>
          <w:r w:rsidRPr="00042A86">
            <w:rPr>
              <w:noProof/>
              <w:lang w:val="es-MX" w:bidi="es-ES"/>
            </w:rPr>
            <w:t xml:space="preserve">for staying on track with your writing. </w:t>
          </w:r>
          <w:r w:rsidRPr="00042A86">
            <w:rPr>
              <w:i/>
              <w:noProof/>
              <w:lang w:val="es-MX" w:bidi="es-ES"/>
            </w:rPr>
            <w:t>Write Nonfiction now!</w:t>
          </w:r>
          <w:r w:rsidRPr="00042A86">
            <w:rPr>
              <w:noProof/>
              <w:lang w:val="es-MX" w:bidi="es-ES"/>
            </w:rPr>
            <w:t xml:space="preserve"> Consultado en http://writenonfictionnow.com/tips-staying-track-writing/</w:t>
          </w:r>
        </w:p>
        <w:p w:rsidR="00F82D55" w:rsidRPr="00042A86" w:rsidRDefault="009A5C83" w:rsidP="00BB5275">
          <w:pPr>
            <w:pStyle w:val="Textodesugerencia"/>
            <w:spacing w:line="240" w:lineRule="auto"/>
            <w:rPr>
              <w:noProof/>
              <w:lang w:val="es-MX"/>
            </w:rPr>
          </w:pPr>
          <w:r w:rsidRPr="00042A86">
            <w:rPr>
              <w:noProof/>
              <w:u w:val="single"/>
              <w:lang w:val="es-MX" w:bidi="es-ES"/>
            </w:rPr>
            <w:t>Publicaciones en línea</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w:t>
          </w:r>
          <w:r w:rsidRPr="00042A86">
            <w:rPr>
              <w:i/>
              <w:noProof/>
              <w:lang w:val="es-MX" w:bidi="es-ES"/>
            </w:rPr>
            <w:t>ítulo de la publicación</w:t>
          </w:r>
          <w:r w:rsidRPr="00042A86">
            <w:rPr>
              <w:noProof/>
              <w:lang w:val="es-MX" w:bidi="es-ES"/>
            </w:rPr>
            <w:t>, número del volumen y páginas. Consultado en dirección URL completa</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 xml:space="preserve">Brewer, R. L. (4 de octubre de 2018). How to write better titles: 7 effective title tips for books, articles, and conference sessions. </w:t>
          </w:r>
          <w:r w:rsidRPr="00042A86">
            <w:rPr>
              <w:i/>
              <w:noProof/>
              <w:lang w:val="es-MX" w:bidi="es-ES"/>
            </w:rPr>
            <w:t>Writer’s Digest.</w:t>
          </w:r>
          <w:r w:rsidRPr="00042A86">
            <w:rPr>
              <w:noProof/>
              <w:lang w:val="es-MX" w:bidi="es-ES"/>
            </w:rPr>
            <w:t xml:space="preserve"> Consultado e</w:t>
          </w:r>
          <w:r w:rsidRPr="00042A86">
            <w:rPr>
              <w:noProof/>
              <w:lang w:val="es-MX" w:bidi="es-ES"/>
            </w:rPr>
            <w:t>n http://www.writersdigest.com/whats-new/how-to-write-better-titles</w:t>
          </w:r>
        </w:p>
        <w:p w:rsidR="00F82D55" w:rsidRPr="00042A86" w:rsidRDefault="009A5C83" w:rsidP="00BB5275">
          <w:pPr>
            <w:pStyle w:val="Textodesugerencia"/>
            <w:spacing w:line="240" w:lineRule="auto"/>
            <w:rPr>
              <w:noProof/>
              <w:lang w:val="es-MX"/>
            </w:rPr>
          </w:pPr>
          <w:r w:rsidRPr="00042A86">
            <w:rPr>
              <w:noProof/>
              <w:lang w:val="es-MX" w:bidi="es-ES"/>
            </w:rPr>
            <w:t>Para citar revistas, use el formato que se muestra en los ejemplos siguientes:</w:t>
          </w:r>
        </w:p>
        <w:p w:rsidR="00F82D55" w:rsidRPr="00042A86" w:rsidRDefault="009A5C83" w:rsidP="00BB5275">
          <w:pPr>
            <w:pStyle w:val="Textodesugerencia"/>
            <w:spacing w:line="240" w:lineRule="auto"/>
            <w:rPr>
              <w:noProof/>
              <w:u w:val="single"/>
              <w:lang w:val="es-MX"/>
            </w:rPr>
          </w:pPr>
          <w:r w:rsidRPr="00042A86">
            <w:rPr>
              <w:noProof/>
              <w:u w:val="single"/>
              <w:lang w:val="es-MX" w:bidi="es-ES"/>
            </w:rPr>
            <w:t>Revistas y periódicos</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del periódico</w:t>
          </w:r>
          <w:r w:rsidRPr="00042A86">
            <w:rPr>
              <w:noProof/>
              <w:lang w:val="es-MX" w:bidi="es-ES"/>
            </w:rPr>
            <w:t xml:space="preserve">, </w:t>
          </w:r>
          <w:r w:rsidRPr="00042A86">
            <w:rPr>
              <w:i/>
              <w:noProof/>
              <w:lang w:val="es-MX" w:bidi="es-ES"/>
            </w:rPr>
            <w:t>número del volumen (número del artículo si está disponible</w:t>
          </w:r>
          <w:r w:rsidRPr="00042A86">
            <w:rPr>
              <w:noProof/>
              <w:lang w:val="es-MX" w:bidi="es-ES"/>
            </w:rPr>
            <w:t>), páginas.</w:t>
          </w:r>
        </w:p>
        <w:p w:rsidR="00F82D55" w:rsidRPr="00042A86" w:rsidRDefault="009A5C83" w:rsidP="00BB5275">
          <w:pPr>
            <w:pStyle w:val="Textodesugerencia"/>
            <w:spacing w:line="240" w:lineRule="auto"/>
            <w:ind w:left="1800" w:hanging="540"/>
            <w:rPr>
              <w:noProof/>
              <w:lang w:val="es-MX"/>
            </w:rPr>
          </w:pPr>
          <w:r w:rsidRPr="00042A86">
            <w:rPr>
              <w:noProof/>
              <w:lang w:val="es-MX" w:bidi="es-ES"/>
            </w:rPr>
            <w:t xml:space="preserve">McPhee, J. (29 de abril de 2013). Draft No. 4. </w:t>
          </w:r>
          <w:r w:rsidRPr="00042A86">
            <w:rPr>
              <w:i/>
              <w:noProof/>
              <w:lang w:val="es-MX" w:bidi="es-ES"/>
            </w:rPr>
            <w:t>New Yorker</w:t>
          </w:r>
          <w:r w:rsidRPr="00042A86">
            <w:rPr>
              <w:noProof/>
              <w:lang w:val="es-MX" w:bidi="es-ES"/>
            </w:rPr>
            <w:t xml:space="preserve">, </w:t>
          </w:r>
          <w:r w:rsidRPr="00042A86">
            <w:rPr>
              <w:i/>
              <w:noProof/>
              <w:lang w:val="es-MX" w:bidi="es-ES"/>
            </w:rPr>
            <w:t>89</w:t>
          </w:r>
          <w:r w:rsidRPr="00042A86">
            <w:rPr>
              <w:noProof/>
              <w:lang w:val="es-MX" w:bidi="es-ES"/>
            </w:rPr>
            <w:t>, 20-</w:t>
          </w:r>
          <w:r w:rsidRPr="00042A86">
            <w:rPr>
              <w:noProof/>
              <w:lang w:val="es-MX" w:bidi="es-ES"/>
            </w:rPr>
            <w:t>25.</w:t>
          </w:r>
        </w:p>
        <w:p w:rsidR="00000000" w:rsidRDefault="009A5C83">
          <w:pPr>
            <w:pStyle w:val="EE0947E8262E4699A60AB62AA49760E2"/>
          </w:pPr>
          <w:r w:rsidRPr="00042A86">
            <w:rPr>
              <w:noProof/>
              <w:lang w:val="es-MX" w:bidi="es-ES"/>
            </w:rPr>
            <w:t>Para obtener más información e instrucciones, consulte el Manual de publicaciones de APA.</w:t>
          </w:r>
        </w:p>
      </w:docPartBody>
    </w:docPart>
    <w:docPart>
      <w:docPartPr>
        <w:name w:val="7CB7E16A6E19457FBAAB09EB75FC6C75"/>
        <w:category>
          <w:name w:val="General"/>
          <w:gallery w:val="placeholder"/>
        </w:category>
        <w:types>
          <w:type w:val="bbPlcHdr"/>
        </w:types>
        <w:behaviors>
          <w:behavior w:val="content"/>
        </w:behaviors>
        <w:guid w:val="{3F126FF7-1A7A-495C-9942-2A56F41093CB}"/>
      </w:docPartPr>
      <w:docPartBody>
        <w:p w:rsidR="00000000" w:rsidRDefault="009A5C83">
          <w:pPr>
            <w:pStyle w:val="7CB7E16A6E19457FBAAB09EB75FC6C75"/>
          </w:pPr>
          <w:r w:rsidRPr="00042A86">
            <w:rPr>
              <w:noProof/>
              <w:lang w:val="es-MX" w:bidi="es-ES"/>
            </w:rPr>
            <w:t>Agradecimientos</w:t>
          </w:r>
        </w:p>
      </w:docPartBody>
    </w:docPart>
    <w:docPart>
      <w:docPartPr>
        <w:name w:val="B6F7AF7A5965405F911BD215AE3334E1"/>
        <w:category>
          <w:name w:val="General"/>
          <w:gallery w:val="placeholder"/>
        </w:category>
        <w:types>
          <w:type w:val="bbPlcHdr"/>
        </w:types>
        <w:behaviors>
          <w:behavior w:val="content"/>
        </w:behaviors>
        <w:guid w:val="{08A4F500-8CA5-42E8-94EA-17FBA6283047}"/>
      </w:docPartPr>
      <w:docPartBody>
        <w:p w:rsidR="00000000" w:rsidRDefault="009A5C83">
          <w:pPr>
            <w:pStyle w:val="B6F7AF7A5965405F911BD215AE3334E1"/>
          </w:pPr>
          <w:r w:rsidRPr="00042A86">
            <w:rPr>
              <w:noProof/>
              <w:lang w:val="es-MX" w:bidi="es-ES"/>
            </w:rPr>
            <w:t>Escriba contenido aquí…</w:t>
          </w:r>
        </w:p>
      </w:docPartBody>
    </w:docPart>
    <w:docPart>
      <w:docPartPr>
        <w:name w:val="ED7BDF1328674F3F8D2C030610BD7DDD"/>
        <w:category>
          <w:name w:val="General"/>
          <w:gallery w:val="placeholder"/>
        </w:category>
        <w:types>
          <w:type w:val="bbPlcHdr"/>
        </w:types>
        <w:behaviors>
          <w:behavior w:val="content"/>
        </w:behaviors>
        <w:guid w:val="{3F8F83B0-C8AB-4965-BE2E-1AA4085AA798}"/>
      </w:docPartPr>
      <w:docPartBody>
        <w:p w:rsidR="00000000" w:rsidRDefault="009A5C83">
          <w:pPr>
            <w:pStyle w:val="ED7BDF1328674F3F8D2C030610BD7DDD"/>
          </w:pPr>
          <w:r w:rsidRPr="00042A86">
            <w:rPr>
              <w:noProof/>
              <w:lang w:val="es-MX" w:bidi="es-ES"/>
            </w:rPr>
            <w:t xml:space="preserve">Dé gracias a las personas claves que le inspiraron y le ayudaron en el proceso de escritura y </w:t>
          </w:r>
          <w:r w:rsidRPr="00042A86">
            <w:rPr>
              <w:noProof/>
              <w:lang w:val="es-MX" w:bidi="es-ES"/>
            </w:rPr>
            <w:t>publicación de su obra. Es similar a la página de las dedicatorias, pero aquí puede dar más detalles e incluir a más personas.</w:t>
          </w:r>
        </w:p>
      </w:docPartBody>
    </w:docPart>
    <w:docPart>
      <w:docPartPr>
        <w:name w:val="7B7F500F52F44639AA0878AF2D907EE3"/>
        <w:category>
          <w:name w:val="General"/>
          <w:gallery w:val="placeholder"/>
        </w:category>
        <w:types>
          <w:type w:val="bbPlcHdr"/>
        </w:types>
        <w:behaviors>
          <w:behavior w:val="content"/>
        </w:behaviors>
        <w:guid w:val="{23901B96-1BF4-4C52-AC6B-5C50F522E21B}"/>
      </w:docPartPr>
      <w:docPartBody>
        <w:p w:rsidR="00000000" w:rsidRDefault="009A5C83">
          <w:pPr>
            <w:pStyle w:val="7B7F500F52F44639AA0878AF2D907EE3"/>
          </w:pPr>
          <w:r w:rsidRPr="00042A86">
            <w:rPr>
              <w:noProof/>
              <w:lang w:val="es-MX" w:bidi="es-ES"/>
            </w:rPr>
            <w:t>Información sobre el autor</w:t>
          </w:r>
        </w:p>
      </w:docPartBody>
    </w:docPart>
    <w:docPart>
      <w:docPartPr>
        <w:name w:val="A68629ABAAD94ED284234A5E4B90E0DC"/>
        <w:category>
          <w:name w:val="General"/>
          <w:gallery w:val="placeholder"/>
        </w:category>
        <w:types>
          <w:type w:val="bbPlcHdr"/>
        </w:types>
        <w:behaviors>
          <w:behavior w:val="content"/>
        </w:behaviors>
        <w:guid w:val="{0A4238BA-D5F5-4CFB-9CBD-5C1B17422D9C}"/>
      </w:docPartPr>
      <w:docPartBody>
        <w:p w:rsidR="00000000" w:rsidRDefault="009A5C83">
          <w:pPr>
            <w:pStyle w:val="A68629ABAAD94ED284234A5E4B90E0DC"/>
          </w:pPr>
          <w:r w:rsidRPr="00042A86">
            <w:rPr>
              <w:noProof/>
              <w:lang w:val="es-MX" w:bidi="es-ES"/>
            </w:rPr>
            <w:t>Escriba contenido aquí…</w:t>
          </w:r>
        </w:p>
      </w:docPartBody>
    </w:docPart>
    <w:docPart>
      <w:docPartPr>
        <w:name w:val="C6C551B7167F4E658AB65A7B3508800F"/>
        <w:category>
          <w:name w:val="General"/>
          <w:gallery w:val="placeholder"/>
        </w:category>
        <w:types>
          <w:type w:val="bbPlcHdr"/>
        </w:types>
        <w:behaviors>
          <w:behavior w:val="content"/>
        </w:behaviors>
        <w:guid w:val="{4D35CFD7-55B0-4F91-B3F9-B1EABD82C23E}"/>
      </w:docPartPr>
      <w:docPartBody>
        <w:p w:rsidR="00F82D55" w:rsidRPr="00042A86" w:rsidRDefault="009A5C83" w:rsidP="00BB5275">
          <w:pPr>
            <w:pStyle w:val="Textodesugerencia"/>
            <w:spacing w:line="240" w:lineRule="auto"/>
            <w:rPr>
              <w:noProof/>
              <w:lang w:val="es-MX"/>
            </w:rPr>
          </w:pPr>
          <w:r w:rsidRPr="00042A86">
            <w:rPr>
              <w:noProof/>
              <w:lang w:val="es-MX" w:bidi="es-ES"/>
            </w:rPr>
            <w:t xml:space="preserve">Escriba esta página en tercera persona. (Por ejemplo, use “El </w:t>
          </w:r>
          <w:r w:rsidRPr="00042A86">
            <w:rPr>
              <w:noProof/>
              <w:lang w:val="es-MX" w:bidi="es-ES"/>
            </w:rPr>
            <w:t xml:space="preserve">autor” o su nombre, no “Yo”). La información que contiene determina su credibilidad para los lectores. No escriba demasiado. Simplemente explique su formación y su experiencia en el tema que trata el libro, e incluya otra información que genere confianza. </w:t>
          </w:r>
          <w:r w:rsidRPr="00042A86">
            <w:rPr>
              <w:noProof/>
              <w:lang w:val="es-MX" w:bidi="es-ES"/>
            </w:rPr>
            <w:t>Por ejemplo:</w:t>
          </w:r>
        </w:p>
        <w:p w:rsidR="00F82D55" w:rsidRPr="00042A86" w:rsidRDefault="009A5C83" w:rsidP="00F82D55">
          <w:pPr>
            <w:pStyle w:val="Textodesugerencia"/>
            <w:numPr>
              <w:ilvl w:val="0"/>
              <w:numId w:val="2"/>
            </w:numPr>
            <w:spacing w:line="240" w:lineRule="auto"/>
            <w:ind w:left="1080"/>
            <w:rPr>
              <w:noProof/>
              <w:lang w:val="es-MX"/>
            </w:rPr>
          </w:pPr>
          <w:r w:rsidRPr="00042A86">
            <w:rPr>
              <w:noProof/>
              <w:lang w:val="es-MX" w:bidi="es-ES"/>
            </w:rPr>
            <w:t>Logros profesionales y personales relacionados con el tema en cuestión.</w:t>
          </w:r>
        </w:p>
        <w:p w:rsidR="00F82D55" w:rsidRPr="00042A86" w:rsidRDefault="009A5C83" w:rsidP="00F82D55">
          <w:pPr>
            <w:pStyle w:val="Textodesugerencia"/>
            <w:numPr>
              <w:ilvl w:val="0"/>
              <w:numId w:val="2"/>
            </w:numPr>
            <w:spacing w:line="240" w:lineRule="auto"/>
            <w:ind w:left="1080"/>
            <w:rPr>
              <w:noProof/>
              <w:lang w:val="es-MX"/>
            </w:rPr>
          </w:pPr>
          <w:r w:rsidRPr="00042A86">
            <w:rPr>
              <w:noProof/>
              <w:lang w:val="es-MX" w:bidi="es-ES"/>
            </w:rPr>
            <w:t>Una lista de otras obras publicadas y un vínculo a su sitio web.</w:t>
          </w:r>
        </w:p>
        <w:p w:rsidR="00F82D55" w:rsidRPr="00042A86" w:rsidRDefault="009A5C83" w:rsidP="00F82D55">
          <w:pPr>
            <w:pStyle w:val="Textodesugerencia"/>
            <w:numPr>
              <w:ilvl w:val="0"/>
              <w:numId w:val="2"/>
            </w:numPr>
            <w:spacing w:line="240" w:lineRule="auto"/>
            <w:ind w:left="1080"/>
            <w:rPr>
              <w:noProof/>
              <w:lang w:val="es-MX"/>
            </w:rPr>
          </w:pPr>
          <w:r w:rsidRPr="00042A86">
            <w:rPr>
              <w:noProof/>
              <w:lang w:val="es-MX" w:bidi="es-ES"/>
            </w:rPr>
            <w:t>Su formación académica.</w:t>
          </w:r>
        </w:p>
        <w:p w:rsidR="00F82D55" w:rsidRPr="00042A86" w:rsidRDefault="009A5C83" w:rsidP="00F82D55">
          <w:pPr>
            <w:pStyle w:val="Textodesugerencia"/>
            <w:numPr>
              <w:ilvl w:val="0"/>
              <w:numId w:val="2"/>
            </w:numPr>
            <w:spacing w:line="240" w:lineRule="auto"/>
            <w:ind w:left="1080"/>
            <w:rPr>
              <w:noProof/>
              <w:lang w:val="es-MX"/>
            </w:rPr>
          </w:pPr>
          <w:r w:rsidRPr="00042A86">
            <w:rPr>
              <w:noProof/>
              <w:lang w:val="es-MX" w:bidi="es-ES"/>
            </w:rPr>
            <w:t>Mencione a otros expertos destacados en el campo con los que haya trabajado.</w:t>
          </w:r>
        </w:p>
        <w:p w:rsidR="00000000" w:rsidRDefault="009A5C83">
          <w:pPr>
            <w:pStyle w:val="C6C551B7167F4E658AB65A7B3508800F"/>
          </w:pPr>
          <w:r w:rsidRPr="00042A86">
            <w:rPr>
              <w:noProof/>
              <w:lang w:val="es-MX" w:bidi="es-ES"/>
            </w:rPr>
            <w:t>Su zo</w:t>
          </w:r>
          <w:r w:rsidRPr="00042A86">
            <w:rPr>
              <w:noProof/>
              <w:lang w:val="es-MX" w:bidi="es-ES"/>
            </w:rPr>
            <w:t>na de residencia, su estado civil, sus aficiones,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2"/>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83"/>
    <w:rsid w:val="009A5C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A8F17FEA594961858BD21DB23B2C2A">
    <w:name w:val="E9A8F17FEA594961858BD21DB23B2C2A"/>
  </w:style>
  <w:style w:type="paragraph" w:customStyle="1" w:styleId="4DF410D288A44700B7CFFE0A6E83314D">
    <w:name w:val="4DF410D288A44700B7CFFE0A6E83314D"/>
  </w:style>
  <w:style w:type="paragraph" w:customStyle="1" w:styleId="Textodesugerencia">
    <w:name w:val="Texto de sugerencia"/>
    <w:basedOn w:val="Normal"/>
    <w:qFormat/>
    <w:pPr>
      <w:ind w:firstLine="720"/>
    </w:pPr>
    <w:rPr>
      <w:rFonts w:ascii="Calibri" w:eastAsia="Calibri" w:hAnsi="Calibri" w:cs="Times New Roman"/>
      <w:color w:val="0070C0"/>
      <w:sz w:val="24"/>
      <w:szCs w:val="24"/>
      <w:lang w:val="es-ES" w:eastAsia="en-US"/>
    </w:rPr>
  </w:style>
  <w:style w:type="paragraph" w:customStyle="1" w:styleId="EB470514F38040199E84D5537C09CC7A">
    <w:name w:val="EB470514F38040199E84D5537C09CC7A"/>
  </w:style>
  <w:style w:type="paragraph" w:customStyle="1" w:styleId="E653FB8D1FCB4EED875CF4ED5DDA181E">
    <w:name w:val="E653FB8D1FCB4EED875CF4ED5DDA181E"/>
  </w:style>
  <w:style w:type="paragraph" w:customStyle="1" w:styleId="2D67E0DD99EC4A3E9B46ABAE38B5ED2D">
    <w:name w:val="2D67E0DD99EC4A3E9B46ABAE38B5ED2D"/>
  </w:style>
  <w:style w:type="paragraph" w:customStyle="1" w:styleId="942750D29142433BAA011123971B7F22">
    <w:name w:val="942750D29142433BAA011123971B7F22"/>
  </w:style>
  <w:style w:type="paragraph" w:customStyle="1" w:styleId="6E9D6331EA1C40D4AE98506695372DE9">
    <w:name w:val="6E9D6331EA1C40D4AE98506695372DE9"/>
  </w:style>
  <w:style w:type="paragraph" w:customStyle="1" w:styleId="6A4E9FB983AC478182403145D97DE27D">
    <w:name w:val="6A4E9FB983AC478182403145D97DE27D"/>
  </w:style>
  <w:style w:type="paragraph" w:customStyle="1" w:styleId="03F1D65F8C6448498474B8C4A0F54CCD">
    <w:name w:val="03F1D65F8C6448498474B8C4A0F54CCD"/>
  </w:style>
  <w:style w:type="paragraph" w:customStyle="1" w:styleId="EB5D52F4F7AA4C2DAB770E32C0A0D08D">
    <w:name w:val="EB5D52F4F7AA4C2DAB770E32C0A0D08D"/>
  </w:style>
  <w:style w:type="paragraph" w:customStyle="1" w:styleId="038F86CB8C6C474EB20C8CA404810752">
    <w:name w:val="038F86CB8C6C474EB20C8CA404810752"/>
  </w:style>
  <w:style w:type="paragraph" w:customStyle="1" w:styleId="29F2C9C6CA534E1AA124D55411AC2911">
    <w:name w:val="29F2C9C6CA534E1AA124D55411AC2911"/>
  </w:style>
  <w:style w:type="paragraph" w:customStyle="1" w:styleId="B3AB80459E4549F6A7C9506118F6E4C8">
    <w:name w:val="B3AB80459E4549F6A7C9506118F6E4C8"/>
  </w:style>
  <w:style w:type="paragraph" w:styleId="Prrafodelista">
    <w:name w:val="List Paragraph"/>
    <w:basedOn w:val="Normal"/>
    <w:uiPriority w:val="34"/>
    <w:qFormat/>
    <w:pPr>
      <w:numPr>
        <w:numId w:val="1"/>
      </w:numPr>
      <w:spacing w:before="240" w:after="60"/>
    </w:pPr>
    <w:rPr>
      <w:rFonts w:ascii="Times New Roman" w:eastAsia="Calibri" w:hAnsi="Times New Roman" w:cs="Times New Roman"/>
      <w:sz w:val="24"/>
      <w:szCs w:val="24"/>
      <w:lang w:val="es-ES" w:eastAsia="en-US"/>
    </w:rPr>
  </w:style>
  <w:style w:type="paragraph" w:customStyle="1" w:styleId="096B70EF7C194E72AE029D753EDD3AA0">
    <w:name w:val="096B70EF7C194E72AE029D753EDD3AA0"/>
  </w:style>
  <w:style w:type="paragraph" w:customStyle="1" w:styleId="D94CFCE0B66848F99B12DC1533ABE32D">
    <w:name w:val="D94CFCE0B66848F99B12DC1533ABE32D"/>
  </w:style>
  <w:style w:type="paragraph" w:customStyle="1" w:styleId="124366D435D545A185A3BBC915F6100D">
    <w:name w:val="124366D435D545A185A3BBC915F6100D"/>
  </w:style>
  <w:style w:type="paragraph" w:customStyle="1" w:styleId="06BF99160EA74FEA83DC0A15774D20DE">
    <w:name w:val="06BF99160EA74FEA83DC0A15774D20DE"/>
  </w:style>
  <w:style w:type="paragraph" w:customStyle="1" w:styleId="B209FEE07D9F4DB8A2B92492604B0D38">
    <w:name w:val="B209FEE07D9F4DB8A2B92492604B0D38"/>
  </w:style>
  <w:style w:type="paragraph" w:customStyle="1" w:styleId="4A57221248A24D8FA7A91424390707BB">
    <w:name w:val="4A57221248A24D8FA7A91424390707BB"/>
  </w:style>
  <w:style w:type="paragraph" w:customStyle="1" w:styleId="68C3FD0E05854C8694CBA76FA976AFED">
    <w:name w:val="68C3FD0E05854C8694CBA76FA976AFED"/>
  </w:style>
  <w:style w:type="paragraph" w:customStyle="1" w:styleId="886CF1BDABA1469E90024B2560326854">
    <w:name w:val="886CF1BDABA1469E90024B2560326854"/>
  </w:style>
  <w:style w:type="paragraph" w:customStyle="1" w:styleId="FCD805ED79974981A75C2451DEBFFB66">
    <w:name w:val="FCD805ED79974981A75C2451DEBFFB66"/>
  </w:style>
  <w:style w:type="paragraph" w:customStyle="1" w:styleId="9E40F4D0B19A40F7BD369FB3513445C6">
    <w:name w:val="9E40F4D0B19A40F7BD369FB3513445C6"/>
  </w:style>
  <w:style w:type="paragraph" w:customStyle="1" w:styleId="F1C8D8CF89C94C11848E7A03EBD78F6D">
    <w:name w:val="F1C8D8CF89C94C11848E7A03EBD78F6D"/>
  </w:style>
  <w:style w:type="paragraph" w:customStyle="1" w:styleId="DD9314F930064823ACBFB1E323FEC26D">
    <w:name w:val="DD9314F930064823ACBFB1E323FEC26D"/>
  </w:style>
  <w:style w:type="paragraph" w:customStyle="1" w:styleId="6F213AA1EC864B0394332E7409B400C4">
    <w:name w:val="6F213AA1EC864B0394332E7409B400C4"/>
  </w:style>
  <w:style w:type="paragraph" w:customStyle="1" w:styleId="FADF2377FA0A4100972EF1CD1EB7681A">
    <w:name w:val="FADF2377FA0A4100972EF1CD1EB7681A"/>
  </w:style>
  <w:style w:type="paragraph" w:customStyle="1" w:styleId="746590865B784BB1AA3CCEB366FF59ED">
    <w:name w:val="746590865B784BB1AA3CCEB366FF59ED"/>
  </w:style>
  <w:style w:type="paragraph" w:customStyle="1" w:styleId="62768DB7E1A74B4388F1504CBAA3A7BC">
    <w:name w:val="62768DB7E1A74B4388F1504CBAA3A7BC"/>
  </w:style>
  <w:style w:type="paragraph" w:customStyle="1" w:styleId="7AA31E6C21D54EAFA9B36B64112B4A1B">
    <w:name w:val="7AA31E6C21D54EAFA9B36B64112B4A1B"/>
  </w:style>
  <w:style w:type="paragraph" w:customStyle="1" w:styleId="79BC47E14BFB4ABDAD01E24ECF920608">
    <w:name w:val="79BC47E14BFB4ABDAD01E24ECF920608"/>
  </w:style>
  <w:style w:type="paragraph" w:customStyle="1" w:styleId="6E47536D0EF44866A2444587F491CA9F">
    <w:name w:val="6E47536D0EF44866A2444587F491CA9F"/>
  </w:style>
  <w:style w:type="paragraph" w:customStyle="1" w:styleId="6FB4C45517124A55BDCE33D7827F1C6E">
    <w:name w:val="6FB4C45517124A55BDCE33D7827F1C6E"/>
  </w:style>
  <w:style w:type="paragraph" w:styleId="Listaconvietas">
    <w:name w:val="List Bullet"/>
    <w:basedOn w:val="Prrafodelista"/>
    <w:uiPriority w:val="99"/>
    <w:pPr>
      <w:tabs>
        <w:tab w:val="num" w:pos="360"/>
      </w:tabs>
      <w:ind w:left="1080" w:hanging="360"/>
    </w:pPr>
  </w:style>
  <w:style w:type="paragraph" w:customStyle="1" w:styleId="E6B7DEFA24AE4E8E8232807AC09D1DBF">
    <w:name w:val="E6B7DEFA24AE4E8E8232807AC09D1DBF"/>
  </w:style>
  <w:style w:type="paragraph" w:customStyle="1" w:styleId="3B0B13D93BFA43A899CED132149DD422">
    <w:name w:val="3B0B13D93BFA43A899CED132149DD422"/>
  </w:style>
  <w:style w:type="paragraph" w:customStyle="1" w:styleId="E22239CB030248998680EDED7CC15863">
    <w:name w:val="E22239CB030248998680EDED7CC15863"/>
  </w:style>
  <w:style w:type="paragraph" w:customStyle="1" w:styleId="A18D1F541F0C44E6B30EB7B94CB6327A">
    <w:name w:val="A18D1F541F0C44E6B30EB7B94CB6327A"/>
  </w:style>
  <w:style w:type="paragraph" w:customStyle="1" w:styleId="7E1CFDB1600B4BFF81F93A745129875F">
    <w:name w:val="7E1CFDB1600B4BFF81F93A745129875F"/>
  </w:style>
  <w:style w:type="paragraph" w:customStyle="1" w:styleId="84408E603F114F70B748F0181ACDD493">
    <w:name w:val="84408E603F114F70B748F0181ACDD493"/>
  </w:style>
  <w:style w:type="paragraph" w:customStyle="1" w:styleId="11FDDCA4467746ED8EBD5D6E7ED5686B">
    <w:name w:val="11FDDCA4467746ED8EBD5D6E7ED5686B"/>
  </w:style>
  <w:style w:type="paragraph" w:customStyle="1" w:styleId="9AD4EDE43B2A4B13984AFAC198AFA93A">
    <w:name w:val="9AD4EDE43B2A4B13984AFAC198AFA93A"/>
  </w:style>
  <w:style w:type="paragraph" w:customStyle="1" w:styleId="7D82FA0136CC4F5FA3633925658AAF50">
    <w:name w:val="7D82FA0136CC4F5FA3633925658AAF50"/>
  </w:style>
  <w:style w:type="paragraph" w:customStyle="1" w:styleId="5F92E1BA5BD64BD488070939BB4442D9">
    <w:name w:val="5F92E1BA5BD64BD488070939BB4442D9"/>
  </w:style>
  <w:style w:type="paragraph" w:customStyle="1" w:styleId="6A6FC69FDE1B4CCCAB5E425D3C8A6CC8">
    <w:name w:val="6A6FC69FDE1B4CCCAB5E425D3C8A6CC8"/>
  </w:style>
  <w:style w:type="paragraph" w:customStyle="1" w:styleId="522B8E30F7644BCB80D71A82A12D5644">
    <w:name w:val="522B8E30F7644BCB80D71A82A12D5644"/>
  </w:style>
  <w:style w:type="paragraph" w:customStyle="1" w:styleId="A90DCE9F3AFA48A18064154851476AC4">
    <w:name w:val="A90DCE9F3AFA48A18064154851476AC4"/>
  </w:style>
  <w:style w:type="paragraph" w:customStyle="1" w:styleId="3B915893A5E74314949D1C2A61ADBA76">
    <w:name w:val="3B915893A5E74314949D1C2A61ADBA76"/>
  </w:style>
  <w:style w:type="paragraph" w:customStyle="1" w:styleId="BAF3AC02E1D84EE1B351A28F45AF7BAF">
    <w:name w:val="BAF3AC02E1D84EE1B351A28F45AF7BAF"/>
  </w:style>
  <w:style w:type="paragraph" w:customStyle="1" w:styleId="E2A7553EF43949758DDE1467B976A190">
    <w:name w:val="E2A7553EF43949758DDE1467B976A190"/>
  </w:style>
  <w:style w:type="paragraph" w:customStyle="1" w:styleId="828E092005D442F18B14BAED858BBEA8">
    <w:name w:val="828E092005D442F18B14BAED858BBEA8"/>
  </w:style>
  <w:style w:type="paragraph" w:customStyle="1" w:styleId="D126725508B043C4B044A0357E2B22EC">
    <w:name w:val="D126725508B043C4B044A0357E2B22EC"/>
  </w:style>
  <w:style w:type="paragraph" w:customStyle="1" w:styleId="49C4C83120F1427C9285A29B7C6E45A3">
    <w:name w:val="49C4C83120F1427C9285A29B7C6E45A3"/>
  </w:style>
  <w:style w:type="paragraph" w:customStyle="1" w:styleId="7B575FB06E8944DF85F242FB959C9544">
    <w:name w:val="7B575FB06E8944DF85F242FB959C9544"/>
  </w:style>
  <w:style w:type="paragraph" w:customStyle="1" w:styleId="EAAC12F1A6F1497CAF0B1EED453FD80B">
    <w:name w:val="EAAC12F1A6F1497CAF0B1EED453FD80B"/>
  </w:style>
  <w:style w:type="paragraph" w:customStyle="1" w:styleId="D15DC122F8B1482C91F5FB74ACD1B625">
    <w:name w:val="D15DC122F8B1482C91F5FB74ACD1B625"/>
  </w:style>
  <w:style w:type="paragraph" w:customStyle="1" w:styleId="1B760B8F4A434DFB8731B04BD7655139">
    <w:name w:val="1B760B8F4A434DFB8731B04BD7655139"/>
  </w:style>
  <w:style w:type="paragraph" w:customStyle="1" w:styleId="BD4DF04337564B75B8FA06A188B69680">
    <w:name w:val="BD4DF04337564B75B8FA06A188B69680"/>
  </w:style>
  <w:style w:type="paragraph" w:customStyle="1" w:styleId="460F9397275E48C6A1530AD0E1279D7E">
    <w:name w:val="460F9397275E48C6A1530AD0E1279D7E"/>
  </w:style>
  <w:style w:type="paragraph" w:customStyle="1" w:styleId="ACF853F53E5E47F5B5FF8FF5762C7CD0">
    <w:name w:val="ACF853F53E5E47F5B5FF8FF5762C7CD0"/>
  </w:style>
  <w:style w:type="paragraph" w:customStyle="1" w:styleId="EB4005E6907F409883D4471597D286EB">
    <w:name w:val="EB4005E6907F409883D4471597D286EB"/>
  </w:style>
  <w:style w:type="paragraph" w:customStyle="1" w:styleId="1A508B5F459240278A1EEB7B8AFA5A60">
    <w:name w:val="1A508B5F459240278A1EEB7B8AFA5A60"/>
  </w:style>
  <w:style w:type="paragraph" w:customStyle="1" w:styleId="26D1531E8A5D45F88AE7A46866DD9971">
    <w:name w:val="26D1531E8A5D45F88AE7A46866DD9971"/>
  </w:style>
  <w:style w:type="paragraph" w:customStyle="1" w:styleId="A2CE94B5A84A43798D33AD30A8D09834">
    <w:name w:val="A2CE94B5A84A43798D33AD30A8D09834"/>
  </w:style>
  <w:style w:type="paragraph" w:customStyle="1" w:styleId="698F1CAD759E4702A43348AF729EDEBC">
    <w:name w:val="698F1CAD759E4702A43348AF729EDEBC"/>
  </w:style>
  <w:style w:type="paragraph" w:customStyle="1" w:styleId="012F6C2193AC42FAB6DD1A5CA66338DA">
    <w:name w:val="012F6C2193AC42FAB6DD1A5CA66338DA"/>
  </w:style>
  <w:style w:type="paragraph" w:customStyle="1" w:styleId="151BABDFAD054C84AA1A2FAAB2CFF0E8">
    <w:name w:val="151BABDFAD054C84AA1A2FAAB2CFF0E8"/>
  </w:style>
  <w:style w:type="paragraph" w:customStyle="1" w:styleId="DABB8B84BE734F8BBFDAD741F3D386EA">
    <w:name w:val="DABB8B84BE734F8BBFDAD741F3D386EA"/>
  </w:style>
  <w:style w:type="paragraph" w:customStyle="1" w:styleId="E8E5E1DCED3B4C3EA4212EFEB1E8D9D2">
    <w:name w:val="E8E5E1DCED3B4C3EA4212EFEB1E8D9D2"/>
  </w:style>
  <w:style w:type="paragraph" w:customStyle="1" w:styleId="8CFDE20F736A43B6B8D9EF904FBB3EF1">
    <w:name w:val="8CFDE20F736A43B6B8D9EF904FBB3EF1"/>
  </w:style>
  <w:style w:type="paragraph" w:customStyle="1" w:styleId="2F4CB4A920384BC08BEF0F165B1C6B2A">
    <w:name w:val="2F4CB4A920384BC08BEF0F165B1C6B2A"/>
  </w:style>
  <w:style w:type="paragraph" w:customStyle="1" w:styleId="6EA09D5507D547A4B0C8657520B4F06D">
    <w:name w:val="6EA09D5507D547A4B0C8657520B4F06D"/>
  </w:style>
  <w:style w:type="paragraph" w:customStyle="1" w:styleId="48D6B53AB73A452E8DE32F9F2807949D">
    <w:name w:val="48D6B53AB73A452E8DE32F9F2807949D"/>
  </w:style>
  <w:style w:type="paragraph" w:customStyle="1" w:styleId="636D33F2D01A489EAFFBE685E4D36F14">
    <w:name w:val="636D33F2D01A489EAFFBE685E4D36F14"/>
  </w:style>
  <w:style w:type="paragraph" w:customStyle="1" w:styleId="6FBEAF0731D648F18F55D27176EF8C50">
    <w:name w:val="6FBEAF0731D648F18F55D27176EF8C50"/>
  </w:style>
  <w:style w:type="paragraph" w:customStyle="1" w:styleId="B7585BFD7F504946B854F493B3888B4B">
    <w:name w:val="B7585BFD7F504946B854F493B3888B4B"/>
  </w:style>
  <w:style w:type="paragraph" w:customStyle="1" w:styleId="4A08718082544E07A1EA830F922E4116">
    <w:name w:val="4A08718082544E07A1EA830F922E4116"/>
  </w:style>
  <w:style w:type="paragraph" w:customStyle="1" w:styleId="EC85353590A747E28428C0DC3F9497BC">
    <w:name w:val="EC85353590A747E28428C0DC3F9497BC"/>
  </w:style>
  <w:style w:type="paragraph" w:customStyle="1" w:styleId="E8A5E22D6DCB49769DD4714A68D1E7B7">
    <w:name w:val="E8A5E22D6DCB49769DD4714A68D1E7B7"/>
  </w:style>
  <w:style w:type="paragraph" w:customStyle="1" w:styleId="13DFC96E80174601B8E6204FDDCFE107">
    <w:name w:val="13DFC96E80174601B8E6204FDDCFE107"/>
  </w:style>
  <w:style w:type="paragraph" w:customStyle="1" w:styleId="C68D049346ED4729878BB0F2F5FC076D">
    <w:name w:val="C68D049346ED4729878BB0F2F5FC076D"/>
  </w:style>
  <w:style w:type="paragraph" w:customStyle="1" w:styleId="47E731FC0FD643749AD236859462D739">
    <w:name w:val="47E731FC0FD643749AD236859462D739"/>
  </w:style>
  <w:style w:type="paragraph" w:customStyle="1" w:styleId="EAB3C89C2B274AC19D5756214FBE30AA">
    <w:name w:val="EAB3C89C2B274AC19D5756214FBE30AA"/>
  </w:style>
  <w:style w:type="paragraph" w:customStyle="1" w:styleId="DEB8CEB3F8A944859D93630A651A0AC7">
    <w:name w:val="DEB8CEB3F8A944859D93630A651A0AC7"/>
  </w:style>
  <w:style w:type="paragraph" w:customStyle="1" w:styleId="098F6BC4273843348ED630F7C826EB0A">
    <w:name w:val="098F6BC4273843348ED630F7C826EB0A"/>
  </w:style>
  <w:style w:type="paragraph" w:customStyle="1" w:styleId="4A705B7E051A42E19281AE28862D0721">
    <w:name w:val="4A705B7E051A42E19281AE28862D0721"/>
  </w:style>
  <w:style w:type="paragraph" w:customStyle="1" w:styleId="288B590290944056AAE3024B091020EB">
    <w:name w:val="288B590290944056AAE3024B091020EB"/>
  </w:style>
  <w:style w:type="paragraph" w:customStyle="1" w:styleId="A4D6334B37D94CC9A68D5812BDE587C6">
    <w:name w:val="A4D6334B37D94CC9A68D5812BDE587C6"/>
  </w:style>
  <w:style w:type="paragraph" w:customStyle="1" w:styleId="A4057C5C21A24DA1BB60802BDB98D790">
    <w:name w:val="A4057C5C21A24DA1BB60802BDB98D790"/>
  </w:style>
  <w:style w:type="paragraph" w:customStyle="1" w:styleId="5E44DD59B6B444F4A2B6F262F9A0F338">
    <w:name w:val="5E44DD59B6B444F4A2B6F262F9A0F338"/>
  </w:style>
  <w:style w:type="paragraph" w:customStyle="1" w:styleId="D53137CB67924AE583A95C024F8065BB">
    <w:name w:val="D53137CB67924AE583A95C024F8065BB"/>
  </w:style>
  <w:style w:type="paragraph" w:customStyle="1" w:styleId="53E07CC3F0C34449BDF78F8F6418EFA6">
    <w:name w:val="53E07CC3F0C34449BDF78F8F6418EFA6"/>
  </w:style>
  <w:style w:type="paragraph" w:customStyle="1" w:styleId="44741F7BF59641C3A461A0D5799EA666">
    <w:name w:val="44741F7BF59641C3A461A0D5799EA666"/>
  </w:style>
  <w:style w:type="paragraph" w:customStyle="1" w:styleId="D876074ED0274D54A3DC57BD66C06308">
    <w:name w:val="D876074ED0274D54A3DC57BD66C06308"/>
  </w:style>
  <w:style w:type="paragraph" w:customStyle="1" w:styleId="32A98CD91BDD4E23B4AD96FC8681357D">
    <w:name w:val="32A98CD91BDD4E23B4AD96FC8681357D"/>
  </w:style>
  <w:style w:type="paragraph" w:customStyle="1" w:styleId="D0DB75522EA14E35B94C5F3704ED1B76">
    <w:name w:val="D0DB75522EA14E35B94C5F3704ED1B76"/>
  </w:style>
  <w:style w:type="paragraph" w:customStyle="1" w:styleId="D944037D053F4368875961EB16E5C803">
    <w:name w:val="D944037D053F4368875961EB16E5C803"/>
  </w:style>
  <w:style w:type="paragraph" w:customStyle="1" w:styleId="16993C7C2BFD45859AA7D0660B50C394">
    <w:name w:val="16993C7C2BFD45859AA7D0660B50C394"/>
  </w:style>
  <w:style w:type="paragraph" w:customStyle="1" w:styleId="A4E7D3C771344A2E9F16D358B43F30E7">
    <w:name w:val="A4E7D3C771344A2E9F16D358B43F30E7"/>
  </w:style>
  <w:style w:type="paragraph" w:customStyle="1" w:styleId="EB87958AC92740F29AB857A70367681B">
    <w:name w:val="EB87958AC92740F29AB857A70367681B"/>
  </w:style>
  <w:style w:type="paragraph" w:customStyle="1" w:styleId="32D5208515B4471C9521FF31BE8F3742">
    <w:name w:val="32D5208515B4471C9521FF31BE8F3742"/>
  </w:style>
  <w:style w:type="paragraph" w:customStyle="1" w:styleId="7376D97FAEE94AC38385908EFE7B712F">
    <w:name w:val="7376D97FAEE94AC38385908EFE7B712F"/>
  </w:style>
  <w:style w:type="paragraph" w:customStyle="1" w:styleId="EE0947E8262E4699A60AB62AA49760E2">
    <w:name w:val="EE0947E8262E4699A60AB62AA49760E2"/>
  </w:style>
  <w:style w:type="paragraph" w:customStyle="1" w:styleId="7CB7E16A6E19457FBAAB09EB75FC6C75">
    <w:name w:val="7CB7E16A6E19457FBAAB09EB75FC6C75"/>
  </w:style>
  <w:style w:type="paragraph" w:customStyle="1" w:styleId="B6F7AF7A5965405F911BD215AE3334E1">
    <w:name w:val="B6F7AF7A5965405F911BD215AE3334E1"/>
  </w:style>
  <w:style w:type="paragraph" w:customStyle="1" w:styleId="ED7BDF1328674F3F8D2C030610BD7DDD">
    <w:name w:val="ED7BDF1328674F3F8D2C030610BD7DDD"/>
  </w:style>
  <w:style w:type="paragraph" w:customStyle="1" w:styleId="7B7F500F52F44639AA0878AF2D907EE3">
    <w:name w:val="7B7F500F52F44639AA0878AF2D907EE3"/>
  </w:style>
  <w:style w:type="paragraph" w:customStyle="1" w:styleId="A68629ABAAD94ED284234A5E4B90E0DC">
    <w:name w:val="A68629ABAAD94ED284234A5E4B90E0DC"/>
  </w:style>
  <w:style w:type="paragraph" w:customStyle="1" w:styleId="C6C551B7167F4E658AB65A7B3508800F">
    <w:name w:val="C6C551B7167F4E658AB65A7B3508800F"/>
  </w:style>
  <w:style w:type="paragraph" w:customStyle="1" w:styleId="962E1900C82E45CD94194F45F7A54653">
    <w:name w:val="962E1900C82E45CD94194F45F7A546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3.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E09E0D-B5AD-4D46-B6C0-EEE5EE786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Libros no ficción.dotx</Template>
  <TotalTime>0</TotalTime>
  <Pages>17</Pages>
  <Words>2984</Words>
  <Characters>16418</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19364</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2022-03-25T19:46:00Z</dcterms:created>
  <dcterms:modified xsi:type="dcterms:W3CDTF">2022-03-28T19:51:00Z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